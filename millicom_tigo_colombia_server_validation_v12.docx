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78581750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smallCaps/>
          <w:spacing w:val="5"/>
          <w:sz w:val="32"/>
          <w:szCs w:val="32"/>
        </w:rPr>
      </w:sdtEndPr>
      <w:sdtContent>
        <w:p w14:paraId="5E632196" w14:textId="44C6DC7D" w:rsidR="004569E8" w:rsidRDefault="00071A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3611185" wp14:editId="69E71D5E">
                    <wp:simplePos x="0" y="0"/>
                    <wp:positionH relativeFrom="page">
                      <wp:posOffset>349885</wp:posOffset>
                    </wp:positionH>
                    <wp:positionV relativeFrom="page">
                      <wp:posOffset>345440</wp:posOffset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AEFA37" id="Group 114" o:spid="_x0000_s1026" style="position:absolute;margin-left:27.55pt;margin-top:27.2pt;width:18pt;height:10in;z-index:251659264;mso-width-percent:29;mso-height-percent:909;mso-position-horizontal-relative:page;mso-position-vertical-relative:page;mso-width-percent:29;mso-height-percent:909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4D2A03D8" w14:textId="564B6A4E" w:rsidR="004569E8" w:rsidRDefault="004367DE">
          <w:pPr>
            <w:rPr>
              <w:rFonts w:ascii="Times New Roman" w:eastAsiaTheme="minorEastAsia" w:hAnsi="Times New Roman" w:cs="Times New Roman"/>
              <w:smallCaps/>
              <w:spacing w:val="5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63A292D" wp14:editId="606D730C">
                    <wp:simplePos x="0" y="0"/>
                    <wp:positionH relativeFrom="column">
                      <wp:posOffset>5039360</wp:posOffset>
                    </wp:positionH>
                    <wp:positionV relativeFrom="paragraph">
                      <wp:posOffset>7054850</wp:posOffset>
                    </wp:positionV>
                    <wp:extent cx="1298575" cy="342900"/>
                    <wp:effectExtent l="0" t="0" r="0" b="1270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85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46DEF4" w14:textId="54938CB1" w:rsidR="003B2F66" w:rsidRPr="004367DE" w:rsidRDefault="003B2F66" w:rsidP="004367DE">
                                <w:pPr>
                                  <w:jc w:val="right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V 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A292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96.8pt;margin-top:555.5pt;width:10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" filled="f" stroked="f">
                    <v:textbox>
                      <w:txbxContent>
                        <w:p w14:paraId="1046DEF4" w14:textId="54938CB1" w:rsidR="003B2F66" w:rsidRPr="004367DE" w:rsidRDefault="003B2F66" w:rsidP="004367DE">
                          <w:pPr>
                            <w:jc w:val="righ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V 1.2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569E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47A5A0" wp14:editId="628737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1397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-27040396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8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4E30D1" w14:textId="01D52174" w:rsidR="003B2F66" w:rsidRDefault="003B2F6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August 11,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47A5A0" id="Text Box 111" o:spid="_x0000_s1027" type="#_x0000_t202" style="position:absolute;margin-left:0;margin-top:0;width:449.2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-27040396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8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4E30D1" w14:textId="01D52174" w:rsidR="003B2F66" w:rsidRDefault="003B2F6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August 11,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569E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52DED0" wp14:editId="143AB9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6283733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43DD8C" w14:textId="77777777" w:rsidR="003B2F66" w:rsidRDefault="003B2F6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Jagdish Saripella</w:t>
                                    </w:r>
                                  </w:p>
                                </w:sdtContent>
                              </w:sdt>
                              <w:p w14:paraId="67970280" w14:textId="30E9986F" w:rsidR="003B2F66" w:rsidRDefault="003B2F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3718642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zaloni</w:t>
                                    </w:r>
                                  </w:sdtContent>
                                </w:sdt>
                              </w:p>
                              <w:p w14:paraId="2747D3A6" w14:textId="6EB41BA3" w:rsidR="003B2F66" w:rsidRDefault="003B2F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56244496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652DED0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1EGH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l8fg0PA1VXv021O/M8HJ6xpNuREh3guPJUEfsfjxDoc2hOLTIHG2&#10;If/rb/qEx+zCylmLpSt5+LkVXnFmvlpMddrQUfCjsB4Fu20uCV2Y4klxMotw8NGMovbUPOE9WKVb&#10;YBJW4q6Sr0fxMvarj/dEqtUqg7CHTsQb++BkCp2akkbssXsS3g1zGDHBtzSuo1i8GccemzwtrbaR&#10;dJ1nNdW1r+JQb+xwHuHhvUmPxOv/jHp5FZe/AQ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DkmcPA+wAAAOEBAAATAAAAAAAAAAAAAAAAAAAAAABb&#10;Q29udGVudF9UeXBlc10ueG1sUEsBAi0AFAAGAAgAAAAhACOyauHXAAAAlAEAAAsAAAAAAAAAAAAA&#10;AAAALAEAAF9yZWxzLy5yZWxzUEsBAi0AFAAGAAgAAAAhABotRBh3AgAAXQUAAA4AAAAAAAAAAAAA&#10;AAAALA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6283733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43DD8C" w14:textId="77777777" w:rsidR="003B2F66" w:rsidRDefault="003B2F6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Jagdish Saripella</w:t>
                              </w:r>
                            </w:p>
                          </w:sdtContent>
                        </w:sdt>
                        <w:p w14:paraId="67970280" w14:textId="30E9986F" w:rsidR="003B2F66" w:rsidRDefault="003B2F6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3718642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zaloni</w:t>
                              </w:r>
                            </w:sdtContent>
                          </w:sdt>
                        </w:p>
                        <w:p w14:paraId="2747D3A6" w14:textId="6EB41BA3" w:rsidR="003B2F66" w:rsidRDefault="003B2F6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56244496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569E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D9888E" wp14:editId="1C0579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A8166C" w14:textId="4FF88E8E" w:rsidR="003B2F66" w:rsidRDefault="003B2F66" w:rsidP="00071A4F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2382505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D185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SeVER PRE-REQUISTE VALIDATION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42992174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7100C8" w14:textId="1AA5E53C" w:rsidR="003B2F66" w:rsidRDefault="003B2F6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BD9888E" id="Text Box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DkmcPA+wAAAOEBAAATAAAAAAAAAAAAAAAAAAAA&#10;AABbQ29udGVudF9UeXBlc10ueG1sUEsBAi0AFAAGAAgAAAAhACOyauHXAAAAlAEAAAsAAAAAAAAA&#10;AAAAAAAALAEAAF9yZWxzLy5yZWxzUEsBAi0AFAAGAAgAAAAhADXd/EB4AgAAXQUAAA4AAAAAAAAA&#10;AAAAAAAALA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2AA8166C" w14:textId="4FF88E8E" w:rsidR="003B2F66" w:rsidRDefault="003B2F66" w:rsidP="00071A4F">
                          <w:pPr>
                            <w:pStyle w:val="Titl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2382505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D185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SeVER PRE-REQUISTE VALIDATION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42992174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7100C8" w14:textId="1AA5E53C" w:rsidR="003B2F66" w:rsidRDefault="003B2F6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569E8">
            <w:rPr>
              <w:rFonts w:ascii="Times New Roman" w:eastAsiaTheme="minorEastAsia" w:hAnsi="Times New Roman" w:cs="Times New Roman"/>
              <w:smallCaps/>
              <w:spacing w:val="5"/>
              <w:sz w:val="32"/>
              <w:szCs w:val="32"/>
            </w:rPr>
            <w:br w:type="page"/>
          </w:r>
        </w:p>
      </w:sdtContent>
    </w:sdt>
    <w:p w14:paraId="1BA17EF8" w14:textId="77777777" w:rsidR="006C136D" w:rsidRDefault="006C136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8242296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F4C151" w14:textId="491143AA" w:rsidR="003A15B4" w:rsidRDefault="003A15B4">
          <w:pPr>
            <w:pStyle w:val="TOCHeading"/>
          </w:pPr>
          <w:r>
            <w:t>Table of Contents</w:t>
          </w:r>
        </w:p>
        <w:p w14:paraId="7450103E" w14:textId="77777777" w:rsidR="003B2F66" w:rsidRDefault="003A15B4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0173557" w:history="1">
            <w:r w:rsidR="003B2F66" w:rsidRPr="00BA666E">
              <w:rPr>
                <w:rStyle w:val="Hyperlink"/>
                <w:rFonts w:ascii="Symbol" w:hAnsi="Symbol"/>
                <w:noProof/>
              </w:rPr>
              <w:t></w:t>
            </w:r>
            <w:r w:rsidR="003B2F66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B2F66" w:rsidRPr="00BA666E">
              <w:rPr>
                <w:rStyle w:val="Hyperlink"/>
                <w:noProof/>
              </w:rPr>
              <w:t>REVISION</w:t>
            </w:r>
            <w:r w:rsidR="003B2F66">
              <w:rPr>
                <w:noProof/>
                <w:webHidden/>
              </w:rPr>
              <w:tab/>
            </w:r>
            <w:r w:rsidR="003B2F66">
              <w:rPr>
                <w:noProof/>
                <w:webHidden/>
              </w:rPr>
              <w:fldChar w:fldCharType="begin"/>
            </w:r>
            <w:r w:rsidR="003B2F66">
              <w:rPr>
                <w:noProof/>
                <w:webHidden/>
              </w:rPr>
              <w:instrText xml:space="preserve"> PAGEREF _Toc490173557 \h </w:instrText>
            </w:r>
            <w:r w:rsidR="003B2F66">
              <w:rPr>
                <w:noProof/>
                <w:webHidden/>
              </w:rPr>
            </w:r>
            <w:r w:rsidR="003B2F66">
              <w:rPr>
                <w:noProof/>
                <w:webHidden/>
              </w:rPr>
              <w:fldChar w:fldCharType="separate"/>
            </w:r>
            <w:r w:rsidR="003B2F66">
              <w:rPr>
                <w:noProof/>
                <w:webHidden/>
              </w:rPr>
              <w:t>4</w:t>
            </w:r>
            <w:r w:rsidR="003B2F66">
              <w:rPr>
                <w:noProof/>
                <w:webHidden/>
              </w:rPr>
              <w:fldChar w:fldCharType="end"/>
            </w:r>
          </w:hyperlink>
        </w:p>
        <w:p w14:paraId="3E8C103C" w14:textId="77777777" w:rsidR="003B2F66" w:rsidRDefault="003B2F66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0173558" w:history="1">
            <w:r w:rsidRPr="00BA666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Checklist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B56D" w14:textId="77777777" w:rsidR="003B2F66" w:rsidRDefault="003B2F66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0173559" w:history="1">
            <w:r w:rsidRPr="00BA666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Server Reboot: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D218" w14:textId="77777777" w:rsidR="003B2F66" w:rsidRDefault="003B2F66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0173560" w:history="1">
            <w:r w:rsidRPr="00BA666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Hadoop Servers Pre-Requisite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9EBC" w14:textId="77777777" w:rsidR="003B2F66" w:rsidRDefault="003B2F66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0173561" w:history="1">
            <w:r w:rsidRPr="00BA666E">
              <w:rPr>
                <w:rStyle w:val="Hyperlink"/>
                <w:noProof/>
              </w:rPr>
              <w:t>Master-1 : 10.100.74.41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7F18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62" w:history="1">
            <w:r w:rsidRPr="00BA666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OS Version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8BAA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63" w:history="1">
            <w:r w:rsidRPr="00BA666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Disk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F1B1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64" w:history="1">
            <w:r w:rsidRPr="00BA666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OS Level checks: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F3BC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65" w:history="1">
            <w:r w:rsidRPr="00BA666E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445F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66" w:history="1">
            <w:r w:rsidRPr="00BA666E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ntp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B884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67" w:history="1">
            <w:r w:rsidRPr="00BA666E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SE-Linux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8F26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68" w:history="1">
            <w:r w:rsidRPr="00BA666E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Hostname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6D8F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69" w:history="1">
            <w:r w:rsidRPr="00BA666E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DNS forward &amp; reverse lookup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EF1A" w14:textId="77777777" w:rsidR="003B2F66" w:rsidRDefault="003B2F66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0173570" w:history="1">
            <w:r w:rsidRPr="00BA666E">
              <w:rPr>
                <w:rStyle w:val="Hyperlink"/>
                <w:noProof/>
              </w:rPr>
              <w:t>Master-2 : 10.100.74.42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7E5A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71" w:history="1">
            <w:r w:rsidRPr="00BA666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OS Version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2E98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72" w:history="1">
            <w:r w:rsidRPr="00BA666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Disk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4647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73" w:history="1">
            <w:r w:rsidRPr="00BA666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OS Level checks: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CC917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74" w:history="1">
            <w:r w:rsidRPr="00BA666E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5325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75" w:history="1">
            <w:r w:rsidRPr="00BA666E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ntp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7979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76" w:history="1">
            <w:r w:rsidRPr="00BA666E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SE-Linux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F84A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77" w:history="1">
            <w:r w:rsidRPr="00BA666E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Hostname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06D9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78" w:history="1">
            <w:r w:rsidRPr="00BA666E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DNS forward &amp; reverse lookup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961D" w14:textId="77777777" w:rsidR="003B2F66" w:rsidRDefault="003B2F66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0173579" w:history="1">
            <w:r w:rsidRPr="00BA666E">
              <w:rPr>
                <w:rStyle w:val="Hyperlink"/>
                <w:noProof/>
              </w:rPr>
              <w:t>Datanode-1 : 10.100.74.36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A3DC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80" w:history="1">
            <w:r w:rsidRPr="00BA666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OS Version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1A26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81" w:history="1">
            <w:r w:rsidRPr="00BA666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Disk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D482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82" w:history="1">
            <w:r w:rsidRPr="00BA666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OS Level checks: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5B9D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83" w:history="1">
            <w:r w:rsidRPr="00BA666E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Swappiness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6E74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84" w:history="1">
            <w:r w:rsidRPr="00BA666E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1881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85" w:history="1">
            <w:r w:rsidRPr="00BA666E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ntp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E7D3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86" w:history="1">
            <w:r w:rsidRPr="00BA666E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Se-linux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771F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87" w:history="1">
            <w:r w:rsidRPr="00BA666E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Hostname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C8A3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88" w:history="1">
            <w:r w:rsidRPr="00BA666E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DNS forward &amp; reverse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F01B" w14:textId="77777777" w:rsidR="003B2F66" w:rsidRDefault="003B2F66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0173589" w:history="1">
            <w:r w:rsidRPr="00BA666E">
              <w:rPr>
                <w:rStyle w:val="Hyperlink"/>
                <w:noProof/>
              </w:rPr>
              <w:t>Datanode-2 : 10.100.74.37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FBF3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90" w:history="1">
            <w:r w:rsidRPr="00BA666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OS Version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5F55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91" w:history="1">
            <w:r w:rsidRPr="00BA666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Disk Formatting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39B6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92" w:history="1">
            <w:r w:rsidRPr="00BA666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OS Level checks: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E272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93" w:history="1">
            <w:r w:rsidRPr="00BA666E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Swappiness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F565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94" w:history="1">
            <w:r w:rsidRPr="00BA666E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168F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95" w:history="1">
            <w:r w:rsidRPr="00BA666E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ntp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30F6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96" w:history="1">
            <w:r w:rsidRPr="00BA666E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Se-linux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0C02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97" w:history="1">
            <w:r w:rsidRPr="00BA666E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Hostname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7CDF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598" w:history="1">
            <w:r w:rsidRPr="00BA666E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DNS forward &amp; reverse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502E" w14:textId="77777777" w:rsidR="003B2F66" w:rsidRDefault="003B2F66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0173599" w:history="1">
            <w:r w:rsidRPr="00BA666E">
              <w:rPr>
                <w:rStyle w:val="Hyperlink"/>
                <w:noProof/>
              </w:rPr>
              <w:t>Datanode-3 : 10.100.74.38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AE09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00" w:history="1">
            <w:r w:rsidRPr="00BA666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OS Version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4106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01" w:history="1">
            <w:r w:rsidRPr="00BA666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Disk Formatting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4E08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02" w:history="1">
            <w:r w:rsidRPr="00BA666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OS Level checks: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745B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03" w:history="1">
            <w:r w:rsidRPr="00BA666E">
              <w:rPr>
                <w:rStyle w:val="Hyperlink"/>
                <w:noProof/>
              </w:rPr>
              <w:t>g.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Swappiness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8CAA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04" w:history="1">
            <w:r w:rsidRPr="00BA666E">
              <w:rPr>
                <w:rStyle w:val="Hyperlink"/>
                <w:noProof/>
              </w:rPr>
              <w:t>h.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4C25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05" w:history="1">
            <w:r w:rsidRPr="00BA666E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ntp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700FB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06" w:history="1">
            <w:r w:rsidRPr="00BA666E">
              <w:rPr>
                <w:rStyle w:val="Hyperlink"/>
                <w:noProof/>
              </w:rPr>
              <w:t>j.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Se-linux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7958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07" w:history="1">
            <w:r w:rsidRPr="00BA666E">
              <w:rPr>
                <w:rStyle w:val="Hyperlink"/>
                <w:noProof/>
              </w:rPr>
              <w:t>k.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Hostname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0ED7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08" w:history="1">
            <w:r w:rsidRPr="00BA666E">
              <w:rPr>
                <w:rStyle w:val="Hyperlink"/>
                <w:noProof/>
              </w:rPr>
              <w:t>l.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DNS forward &amp; reverse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4133" w14:textId="77777777" w:rsidR="003B2F66" w:rsidRDefault="003B2F66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0173609" w:history="1">
            <w:r w:rsidRPr="00BA666E">
              <w:rPr>
                <w:rStyle w:val="Hyperlink"/>
                <w:noProof/>
              </w:rPr>
              <w:t>Datanode-4 : 10.100.74.39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F501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10" w:history="1">
            <w:r w:rsidRPr="00BA666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OS Version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F90A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11" w:history="1">
            <w:r w:rsidRPr="00BA666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Disk Formatting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A7A9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12" w:history="1">
            <w:r w:rsidRPr="00BA666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OS Level checks: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CC9F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13" w:history="1">
            <w:r w:rsidRPr="00BA666E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Swappiness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BB84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14" w:history="1">
            <w:r w:rsidRPr="00BA666E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Iptables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82EE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15" w:history="1">
            <w:r w:rsidRPr="00BA666E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ntp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CC558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16" w:history="1">
            <w:r w:rsidRPr="00BA666E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Se-linux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957D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17" w:history="1">
            <w:r w:rsidRPr="00BA666E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Hostname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B20D" w14:textId="77777777" w:rsidR="003B2F66" w:rsidRDefault="003B2F66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73618" w:history="1">
            <w:r w:rsidRPr="00BA666E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BA666E">
              <w:rPr>
                <w:rStyle w:val="Hyperlink"/>
                <w:noProof/>
              </w:rPr>
              <w:t>DNS forward &amp; reverse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_Toc490173618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1D0A" w14:textId="6D860240" w:rsidR="003A15B4" w:rsidRDefault="003A15B4">
          <w:r>
            <w:rPr>
              <w:b/>
              <w:bCs/>
              <w:noProof/>
            </w:rPr>
            <w:fldChar w:fldCharType="end"/>
          </w:r>
        </w:p>
      </w:sdtContent>
    </w:sdt>
    <w:p w14:paraId="000499E2" w14:textId="77777777" w:rsidR="004569E8" w:rsidRDefault="004569E8" w:rsidP="006C136D">
      <w:pPr>
        <w:pStyle w:val="Heading1"/>
      </w:pPr>
    </w:p>
    <w:p w14:paraId="717E6BF5" w14:textId="77777777" w:rsidR="004569E8" w:rsidRDefault="004569E8">
      <w:pPr>
        <w:rPr>
          <w:rFonts w:ascii="Times New Roman" w:eastAsiaTheme="minorEastAsia" w:hAnsi="Times New Roman" w:cs="Times New Roman"/>
          <w:smallCaps/>
          <w:spacing w:val="5"/>
          <w:sz w:val="32"/>
          <w:szCs w:val="32"/>
        </w:rPr>
      </w:pPr>
      <w:r>
        <w:br w:type="page"/>
      </w:r>
    </w:p>
    <w:p w14:paraId="21D774DD" w14:textId="34816D88" w:rsidR="00956362" w:rsidRDefault="00956362" w:rsidP="006C136D">
      <w:pPr>
        <w:pStyle w:val="Heading1"/>
      </w:pPr>
    </w:p>
    <w:p w14:paraId="664B6016" w14:textId="77777777" w:rsidR="002E3C56" w:rsidRDefault="00956362" w:rsidP="00F25E09">
      <w:pPr>
        <w:pStyle w:val="Heading1"/>
        <w:numPr>
          <w:ilvl w:val="0"/>
          <w:numId w:val="14"/>
        </w:numPr>
      </w:pPr>
      <w:bookmarkStart w:id="0" w:name="_Toc490173557"/>
      <w:r>
        <w:t>REVISION</w:t>
      </w:r>
      <w:bookmarkEnd w:id="0"/>
      <w:r>
        <w:t xml:space="preserve"> </w:t>
      </w:r>
    </w:p>
    <w:p w14:paraId="71AF9356" w14:textId="77777777" w:rsidR="002E3C56" w:rsidRDefault="002E3C56"/>
    <w:p w14:paraId="77B42C78" w14:textId="77777777" w:rsidR="002E3C56" w:rsidRDefault="002E3C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5935"/>
      </w:tblGrid>
      <w:tr w:rsidR="00F25E09" w14:paraId="6D679905" w14:textId="77777777" w:rsidTr="00F25E09">
        <w:tc>
          <w:tcPr>
            <w:tcW w:w="1885" w:type="dxa"/>
          </w:tcPr>
          <w:p w14:paraId="0F739BC9" w14:textId="513CFE2D" w:rsidR="00F25E09" w:rsidRDefault="00F25E09">
            <w:r>
              <w:t>Date</w:t>
            </w:r>
          </w:p>
        </w:tc>
        <w:tc>
          <w:tcPr>
            <w:tcW w:w="2970" w:type="dxa"/>
          </w:tcPr>
          <w:p w14:paraId="612C387F" w14:textId="2BEFEDC6" w:rsidR="00F25E09" w:rsidRDefault="00F25E09">
            <w:r>
              <w:t>Version</w:t>
            </w:r>
          </w:p>
        </w:tc>
        <w:tc>
          <w:tcPr>
            <w:tcW w:w="5935" w:type="dxa"/>
          </w:tcPr>
          <w:p w14:paraId="78804F1A" w14:textId="2E818E36" w:rsidR="00F25E09" w:rsidRDefault="00F25E09">
            <w:r>
              <w:t>Comment</w:t>
            </w:r>
          </w:p>
        </w:tc>
      </w:tr>
      <w:tr w:rsidR="00F25E09" w14:paraId="277D56F6" w14:textId="77777777" w:rsidTr="00F25E09">
        <w:tc>
          <w:tcPr>
            <w:tcW w:w="1885" w:type="dxa"/>
          </w:tcPr>
          <w:p w14:paraId="3A664955" w14:textId="3B3979D2" w:rsidR="00F25E09" w:rsidRDefault="00F25E09">
            <w:r>
              <w:t>Aug-07-2017</w:t>
            </w:r>
          </w:p>
        </w:tc>
        <w:tc>
          <w:tcPr>
            <w:tcW w:w="2970" w:type="dxa"/>
          </w:tcPr>
          <w:p w14:paraId="011806BE" w14:textId="61E387CC" w:rsidR="00F25E09" w:rsidRDefault="004367DE">
            <w:r>
              <w:t>V</w:t>
            </w:r>
            <w:r w:rsidR="00F25E09">
              <w:t>1.0</w:t>
            </w:r>
          </w:p>
        </w:tc>
        <w:tc>
          <w:tcPr>
            <w:tcW w:w="5935" w:type="dxa"/>
          </w:tcPr>
          <w:p w14:paraId="11C757BB" w14:textId="0A92DB10" w:rsidR="00F25E09" w:rsidRDefault="00F25E09">
            <w:r>
              <w:t>Initial Document</w:t>
            </w:r>
          </w:p>
        </w:tc>
      </w:tr>
      <w:tr w:rsidR="00F25E09" w14:paraId="7FDB2916" w14:textId="77777777" w:rsidTr="00F25E09">
        <w:tc>
          <w:tcPr>
            <w:tcW w:w="1885" w:type="dxa"/>
          </w:tcPr>
          <w:p w14:paraId="0E7DD8ED" w14:textId="27033CB7" w:rsidR="00F25E09" w:rsidRDefault="00F25E09">
            <w:r>
              <w:t>Aug-08-2017</w:t>
            </w:r>
          </w:p>
        </w:tc>
        <w:tc>
          <w:tcPr>
            <w:tcW w:w="2970" w:type="dxa"/>
          </w:tcPr>
          <w:p w14:paraId="0CF7A4C0" w14:textId="70DD8149" w:rsidR="00F25E09" w:rsidRDefault="004367DE">
            <w:r>
              <w:t>V</w:t>
            </w:r>
            <w:r w:rsidR="00F25E09">
              <w:t>1.1</w:t>
            </w:r>
          </w:p>
        </w:tc>
        <w:tc>
          <w:tcPr>
            <w:tcW w:w="5935" w:type="dxa"/>
          </w:tcPr>
          <w:p w14:paraId="13780EC4" w14:textId="7CB5C819" w:rsidR="00F25E09" w:rsidRDefault="00F25E09">
            <w:r>
              <w:t xml:space="preserve">OS support for </w:t>
            </w:r>
            <w:proofErr w:type="spellStart"/>
            <w:r>
              <w:t>Redhat</w:t>
            </w:r>
            <w:proofErr w:type="spellEnd"/>
            <w:r>
              <w:t xml:space="preserve">/Cent-OS 6.9 </w:t>
            </w:r>
            <w:proofErr w:type="gramStart"/>
            <w:r>
              <w:t xml:space="preserve">included </w:t>
            </w:r>
            <w:r w:rsidR="004367DE">
              <w:t>.</w:t>
            </w:r>
            <w:proofErr w:type="gramEnd"/>
            <w:r w:rsidR="004367DE">
              <w:t xml:space="preserve"> </w:t>
            </w:r>
          </w:p>
        </w:tc>
      </w:tr>
      <w:tr w:rsidR="00F25E09" w14:paraId="47F65C3A" w14:textId="77777777" w:rsidTr="00F25E09">
        <w:tc>
          <w:tcPr>
            <w:tcW w:w="1885" w:type="dxa"/>
          </w:tcPr>
          <w:p w14:paraId="15C43C2D" w14:textId="78B29BE7" w:rsidR="00F25E09" w:rsidRDefault="001C72FC">
            <w:r>
              <w:t>Aug-10-2017</w:t>
            </w:r>
          </w:p>
        </w:tc>
        <w:tc>
          <w:tcPr>
            <w:tcW w:w="2970" w:type="dxa"/>
          </w:tcPr>
          <w:p w14:paraId="244539EE" w14:textId="6DECACC1" w:rsidR="00F25E09" w:rsidRDefault="001C72FC">
            <w:r>
              <w:t>V1.2</w:t>
            </w:r>
          </w:p>
        </w:tc>
        <w:tc>
          <w:tcPr>
            <w:tcW w:w="5935" w:type="dxa"/>
          </w:tcPr>
          <w:p w14:paraId="79B343ED" w14:textId="77777777" w:rsidR="00F25E09" w:rsidRDefault="002E463E">
            <w:r>
              <w:t xml:space="preserve">Removed “Hosts Unable to Connect” bullet </w:t>
            </w:r>
            <w:proofErr w:type="gramStart"/>
            <w:r>
              <w:t>point .</w:t>
            </w:r>
            <w:proofErr w:type="gramEnd"/>
            <w:r>
              <w:t xml:space="preserve"> </w:t>
            </w:r>
          </w:p>
          <w:p w14:paraId="0ECC200D" w14:textId="1123279E" w:rsidR="002E463E" w:rsidRDefault="002E463E">
            <w:r>
              <w:t xml:space="preserve">Able to login to </w:t>
            </w:r>
            <w:r w:rsidRPr="002E463E">
              <w:t>10.100.74.38</w:t>
            </w:r>
            <w:r>
              <w:t xml:space="preserve"> &amp; 10.100.74.42 as “zaloni1” user.</w:t>
            </w:r>
          </w:p>
        </w:tc>
      </w:tr>
      <w:tr w:rsidR="002E463E" w14:paraId="4A5CFF27" w14:textId="77777777" w:rsidTr="00F25E09">
        <w:tc>
          <w:tcPr>
            <w:tcW w:w="1885" w:type="dxa"/>
          </w:tcPr>
          <w:p w14:paraId="19B2A5C2" w14:textId="6D41D647" w:rsidR="002E463E" w:rsidRDefault="002E463E"/>
        </w:tc>
        <w:tc>
          <w:tcPr>
            <w:tcW w:w="2970" w:type="dxa"/>
          </w:tcPr>
          <w:p w14:paraId="758DD60B" w14:textId="77777777" w:rsidR="002E463E" w:rsidRDefault="002E463E"/>
        </w:tc>
        <w:tc>
          <w:tcPr>
            <w:tcW w:w="5935" w:type="dxa"/>
          </w:tcPr>
          <w:p w14:paraId="5D596AA4" w14:textId="4B690135" w:rsidR="002E463E" w:rsidRDefault="00B55C4E">
            <w:r>
              <w:t>Data Disk mounted with “</w:t>
            </w:r>
            <w:proofErr w:type="spellStart"/>
            <w:r>
              <w:t>noatime</w:t>
            </w:r>
            <w:proofErr w:type="spellEnd"/>
            <w:r>
              <w:t xml:space="preserve">” </w:t>
            </w:r>
            <w:proofErr w:type="gramStart"/>
            <w:r>
              <w:t>option .</w:t>
            </w:r>
            <w:proofErr w:type="gramEnd"/>
            <w:r>
              <w:t xml:space="preserve"> Removed the bullet point “</w:t>
            </w:r>
            <w:proofErr w:type="spellStart"/>
            <w:r>
              <w:t>Datanode</w:t>
            </w:r>
            <w:proofErr w:type="spellEnd"/>
            <w:r>
              <w:t xml:space="preserve"> Mount Option”</w:t>
            </w:r>
          </w:p>
        </w:tc>
      </w:tr>
      <w:tr w:rsidR="002E463E" w14:paraId="4025EDBA" w14:textId="77777777" w:rsidTr="00F25E09">
        <w:tc>
          <w:tcPr>
            <w:tcW w:w="1885" w:type="dxa"/>
          </w:tcPr>
          <w:p w14:paraId="555B5D6A" w14:textId="77777777" w:rsidR="002E463E" w:rsidRDefault="002E463E"/>
        </w:tc>
        <w:tc>
          <w:tcPr>
            <w:tcW w:w="2970" w:type="dxa"/>
          </w:tcPr>
          <w:p w14:paraId="2D1B9263" w14:textId="77777777" w:rsidR="002E463E" w:rsidRDefault="002E463E"/>
        </w:tc>
        <w:tc>
          <w:tcPr>
            <w:tcW w:w="5935" w:type="dxa"/>
          </w:tcPr>
          <w:p w14:paraId="15CBA281" w14:textId="30EB3F92" w:rsidR="002E463E" w:rsidRDefault="00B4461B">
            <w:r>
              <w:t>FQDN not working</w:t>
            </w:r>
          </w:p>
        </w:tc>
      </w:tr>
    </w:tbl>
    <w:p w14:paraId="78B227B4" w14:textId="77777777" w:rsidR="004367DE" w:rsidRDefault="004367DE" w:rsidP="00661C22">
      <w:bookmarkStart w:id="1" w:name="_GoBack"/>
      <w:bookmarkEnd w:id="1"/>
    </w:p>
    <w:p w14:paraId="65AA19E0" w14:textId="77777777" w:rsidR="004367DE" w:rsidRDefault="004367DE" w:rsidP="004367DE">
      <w:pPr>
        <w:pStyle w:val="ListParagraph"/>
        <w:ind w:left="1080"/>
      </w:pPr>
    </w:p>
    <w:p w14:paraId="49AF9F62" w14:textId="77777777" w:rsidR="004367DE" w:rsidRDefault="004367DE" w:rsidP="004367DE">
      <w:pPr>
        <w:pStyle w:val="ListParagraph"/>
        <w:ind w:left="1080"/>
      </w:pPr>
    </w:p>
    <w:p w14:paraId="718259DA" w14:textId="77777777" w:rsidR="004367DE" w:rsidRPr="004367DE" w:rsidRDefault="004367DE" w:rsidP="004367DE">
      <w:pPr>
        <w:pStyle w:val="ListParagraph"/>
        <w:ind w:left="1080"/>
        <w:rPr>
          <w:rFonts w:ascii="Times New Roman" w:eastAsiaTheme="minorEastAsia" w:hAnsi="Times New Roman" w:cs="Times New Roman"/>
          <w:smallCaps/>
          <w:spacing w:val="5"/>
          <w:sz w:val="32"/>
          <w:szCs w:val="32"/>
        </w:rPr>
      </w:pPr>
    </w:p>
    <w:p w14:paraId="6453BD51" w14:textId="3FBDC98F" w:rsidR="00956362" w:rsidRPr="004367DE" w:rsidRDefault="00956362" w:rsidP="004367DE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mallCaps/>
          <w:spacing w:val="5"/>
          <w:sz w:val="32"/>
          <w:szCs w:val="32"/>
        </w:rPr>
      </w:pPr>
      <w:r>
        <w:br w:type="page"/>
      </w:r>
    </w:p>
    <w:p w14:paraId="7F31CC8E" w14:textId="77777777" w:rsidR="004569E8" w:rsidRDefault="004569E8" w:rsidP="006C136D">
      <w:pPr>
        <w:pStyle w:val="Heading1"/>
      </w:pPr>
    </w:p>
    <w:p w14:paraId="0E909E98" w14:textId="59905AD5" w:rsidR="00CA35E4" w:rsidRDefault="00CA35E4" w:rsidP="00B73E1A">
      <w:pPr>
        <w:pStyle w:val="Heading1"/>
        <w:numPr>
          <w:ilvl w:val="0"/>
          <w:numId w:val="11"/>
        </w:numPr>
      </w:pPr>
      <w:bookmarkStart w:id="2" w:name="_Toc482897564"/>
      <w:bookmarkStart w:id="3" w:name="_Toc490173558"/>
      <w:proofErr w:type="gramStart"/>
      <w:r w:rsidRPr="00CA35E4">
        <w:t>Checklist</w:t>
      </w:r>
      <w:bookmarkEnd w:id="2"/>
      <w:r>
        <w:t xml:space="preserve"> :</w:t>
      </w:r>
      <w:bookmarkEnd w:id="3"/>
      <w:proofErr w:type="gramEnd"/>
      <w:r>
        <w:t xml:space="preserve"> </w:t>
      </w:r>
    </w:p>
    <w:p w14:paraId="5D20DD3F" w14:textId="77777777" w:rsidR="00CA35E4" w:rsidRDefault="00CA35E4" w:rsidP="00CA35E4"/>
    <w:p w14:paraId="50D4A449" w14:textId="5A0582BA" w:rsidR="00CA35E4" w:rsidRDefault="00CA35E4" w:rsidP="00CA35E4">
      <w:r w:rsidRPr="00CA35E4">
        <w:t xml:space="preserve">Below </w:t>
      </w:r>
      <w:r>
        <w:t xml:space="preserve">was the checklist that was shared in the infrastructure document shared </w:t>
      </w:r>
      <w:proofErr w:type="gramStart"/>
      <w:r>
        <w:t>earlier .</w:t>
      </w:r>
      <w:proofErr w:type="gramEnd"/>
      <w:r>
        <w:t xml:space="preserve"> I have done a check on all the hosts </w:t>
      </w:r>
      <w:proofErr w:type="gramStart"/>
      <w:r>
        <w:t>( few</w:t>
      </w:r>
      <w:proofErr w:type="gramEnd"/>
      <w:r>
        <w:t xml:space="preserve"> hosts are not accessible ) . </w:t>
      </w:r>
    </w:p>
    <w:p w14:paraId="08AF5BAA" w14:textId="5367DC40" w:rsidR="00CA35E4" w:rsidRDefault="00CA35E4" w:rsidP="00CA35E4">
      <w:pPr>
        <w:pStyle w:val="ListParagraph"/>
        <w:numPr>
          <w:ilvl w:val="0"/>
          <w:numId w:val="3"/>
        </w:numPr>
      </w:pPr>
      <w:r>
        <w:t xml:space="preserve">CentOS 6.7 is installed </w:t>
      </w:r>
      <w:r w:rsidR="00B8711B">
        <w:t xml:space="preserve">( Red-hat 6.9/Cent-OS 6.9 is a supported version per </w:t>
      </w:r>
      <w:hyperlink r:id="rId9" w:anchor="os58" w:history="1">
        <w:r w:rsidR="00B8711B" w:rsidRPr="004367DE">
          <w:rPr>
            <w:rStyle w:val="Hyperlink"/>
            <w:color w:val="8EAADB" w:themeColor="accent1" w:themeTint="99"/>
          </w:rPr>
          <w:t>https://www.cloudera.com/documentation/enterprise/release-notes/topics/rn_consolidated_pcm.html#os58</w:t>
        </w:r>
      </w:hyperlink>
      <w:r w:rsidR="00B8711B" w:rsidRPr="004367DE">
        <w:rPr>
          <w:color w:val="8EAADB" w:themeColor="accent1" w:themeTint="99"/>
        </w:rPr>
        <w:t xml:space="preserve"> </w:t>
      </w:r>
    </w:p>
    <w:p w14:paraId="4A5C45C0" w14:textId="77777777" w:rsidR="00CA35E4" w:rsidRDefault="00CA35E4" w:rsidP="00CA35E4">
      <w:pPr>
        <w:pStyle w:val="ListParagraph"/>
        <w:numPr>
          <w:ilvl w:val="0"/>
          <w:numId w:val="3"/>
        </w:numPr>
      </w:pPr>
      <w:r>
        <w:t xml:space="preserve">Disk formatted and partitioned per recommendations per </w:t>
      </w:r>
      <w:proofErr w:type="spellStart"/>
      <w:r>
        <w:t>Apendix</w:t>
      </w:r>
      <w:proofErr w:type="spellEnd"/>
      <w:r>
        <w:t xml:space="preserve"> (Section: </w:t>
      </w:r>
      <w:proofErr w:type="spellStart"/>
      <w:r w:rsidRPr="009C0DC0">
        <w:rPr>
          <w:sz w:val="22"/>
          <w:szCs w:val="22"/>
        </w:rPr>
        <w:t>FileSystem</w:t>
      </w:r>
      <w:proofErr w:type="spellEnd"/>
      <w:r w:rsidRPr="009C0DC0">
        <w:rPr>
          <w:sz w:val="22"/>
          <w:szCs w:val="22"/>
        </w:rPr>
        <w:t xml:space="preserve"> &amp; Partition Recommendation</w:t>
      </w:r>
      <w:r>
        <w:rPr>
          <w:sz w:val="22"/>
          <w:szCs w:val="22"/>
        </w:rPr>
        <w:t xml:space="preserve"> in infra-</w:t>
      </w:r>
      <w:proofErr w:type="gramStart"/>
      <w:r>
        <w:rPr>
          <w:sz w:val="22"/>
          <w:szCs w:val="22"/>
        </w:rPr>
        <w:t xml:space="preserve">document  </w:t>
      </w:r>
      <w:r>
        <w:t>)</w:t>
      </w:r>
      <w:proofErr w:type="gramEnd"/>
    </w:p>
    <w:p w14:paraId="50ECAB0B" w14:textId="77777777" w:rsidR="00CA35E4" w:rsidRDefault="00CA35E4" w:rsidP="00CA35E4">
      <w:pPr>
        <w:pStyle w:val="ListParagraph"/>
        <w:numPr>
          <w:ilvl w:val="1"/>
          <w:numId w:val="3"/>
        </w:numPr>
      </w:pPr>
      <w:r>
        <w:t xml:space="preserve">For Slave/Data </w:t>
      </w:r>
      <w:proofErr w:type="gramStart"/>
      <w:r>
        <w:t>Nodes ,</w:t>
      </w:r>
      <w:proofErr w:type="gramEnd"/>
      <w:r>
        <w:t xml:space="preserve"> /grid/* partitions are mounted using “</w:t>
      </w:r>
      <w:proofErr w:type="spellStart"/>
      <w:r>
        <w:t>noatime</w:t>
      </w:r>
      <w:proofErr w:type="spellEnd"/>
      <w:r>
        <w:t xml:space="preserve">” mount </w:t>
      </w:r>
    </w:p>
    <w:p w14:paraId="226AAC19" w14:textId="77777777" w:rsidR="00CA35E4" w:rsidRDefault="00CA35E4" w:rsidP="00CA35E4">
      <w:pPr>
        <w:pStyle w:val="ListParagraph"/>
        <w:numPr>
          <w:ilvl w:val="0"/>
          <w:numId w:val="3"/>
        </w:numPr>
      </w:pPr>
      <w:r>
        <w:t xml:space="preserve">After OS installation is </w:t>
      </w:r>
      <w:proofErr w:type="gramStart"/>
      <w:r>
        <w:t>complete :</w:t>
      </w:r>
      <w:proofErr w:type="gramEnd"/>
    </w:p>
    <w:p w14:paraId="71591285" w14:textId="77777777" w:rsidR="00CA35E4" w:rsidRDefault="00CA35E4" w:rsidP="00CA35E4">
      <w:pPr>
        <w:pStyle w:val="ListParagraph"/>
        <w:numPr>
          <w:ilvl w:val="1"/>
          <w:numId w:val="3"/>
        </w:numPr>
      </w:pPr>
      <w:r>
        <w:t xml:space="preserve">Set </w:t>
      </w:r>
      <w:proofErr w:type="spellStart"/>
      <w:r>
        <w:t>Swappiness</w:t>
      </w:r>
      <w:proofErr w:type="spellEnd"/>
      <w:r>
        <w:t xml:space="preserve"> to 1 </w:t>
      </w:r>
    </w:p>
    <w:p w14:paraId="0128778C" w14:textId="77777777" w:rsidR="00CA35E4" w:rsidRDefault="00CA35E4" w:rsidP="00CA35E4">
      <w:pPr>
        <w:pStyle w:val="ListParagraph"/>
        <w:numPr>
          <w:ilvl w:val="1"/>
          <w:numId w:val="3"/>
        </w:numPr>
      </w:pPr>
      <w:proofErr w:type="spellStart"/>
      <w:r>
        <w:t>Iptables</w:t>
      </w:r>
      <w:proofErr w:type="spellEnd"/>
      <w:r>
        <w:t xml:space="preserve"> turned off</w:t>
      </w:r>
    </w:p>
    <w:p w14:paraId="087EF9D3" w14:textId="71DA2D37" w:rsidR="00CA35E4" w:rsidRDefault="00CA35E4" w:rsidP="00CA35E4">
      <w:pPr>
        <w:pStyle w:val="ListParagraph"/>
        <w:numPr>
          <w:ilvl w:val="1"/>
          <w:numId w:val="3"/>
        </w:numPr>
      </w:pPr>
      <w:r>
        <w:t xml:space="preserve">SE-Linux turned off </w:t>
      </w:r>
    </w:p>
    <w:p w14:paraId="0A42BD78" w14:textId="77777777" w:rsidR="00CA35E4" w:rsidRDefault="00CA35E4" w:rsidP="00CA35E4">
      <w:pPr>
        <w:pStyle w:val="ListParagraph"/>
        <w:numPr>
          <w:ilvl w:val="1"/>
          <w:numId w:val="3"/>
        </w:numPr>
      </w:pPr>
      <w:r>
        <w:t xml:space="preserve">Hostnames &amp; FQDN need to be </w:t>
      </w:r>
      <w:proofErr w:type="gramStart"/>
      <w:r>
        <w:t>setup ,</w:t>
      </w:r>
      <w:proofErr w:type="gramEnd"/>
      <w:r>
        <w:t xml:space="preserve"> IP addresses, Routing tables setup </w:t>
      </w:r>
    </w:p>
    <w:p w14:paraId="3D6B4AD8" w14:textId="77777777" w:rsidR="00CA35E4" w:rsidRDefault="00CA35E4" w:rsidP="00CA35E4">
      <w:pPr>
        <w:pStyle w:val="ListParagraph"/>
        <w:numPr>
          <w:ilvl w:val="1"/>
          <w:numId w:val="3"/>
        </w:numPr>
      </w:pPr>
      <w:r>
        <w:t xml:space="preserve">Base and EPEL repos are available </w:t>
      </w:r>
      <w:proofErr w:type="gramStart"/>
      <w:r>
        <w:t>( or</w:t>
      </w:r>
      <w:proofErr w:type="gramEnd"/>
      <w:r>
        <w:t xml:space="preserve"> proxy need to be setup to access the external repo’s )</w:t>
      </w:r>
    </w:p>
    <w:p w14:paraId="58232309" w14:textId="77777777" w:rsidR="00CA35E4" w:rsidRDefault="00CA35E4" w:rsidP="00CA35E4">
      <w:pPr>
        <w:pStyle w:val="ListParagraph"/>
        <w:numPr>
          <w:ilvl w:val="1"/>
          <w:numId w:val="3"/>
        </w:numPr>
      </w:pPr>
      <w:r>
        <w:t xml:space="preserve">DNS </w:t>
      </w:r>
      <w:proofErr w:type="gramStart"/>
      <w:r>
        <w:t>( forward</w:t>
      </w:r>
      <w:proofErr w:type="gramEnd"/>
      <w:r>
        <w:t xml:space="preserve"> and reverse look up’s should be functional) and NTP setup</w:t>
      </w:r>
    </w:p>
    <w:p w14:paraId="5703FB44" w14:textId="77777777" w:rsidR="00CA35E4" w:rsidRDefault="00CA35E4" w:rsidP="00CA35E4">
      <w:pPr>
        <w:pStyle w:val="ListParagraph"/>
        <w:numPr>
          <w:ilvl w:val="1"/>
          <w:numId w:val="3"/>
        </w:numPr>
      </w:pPr>
      <w:r>
        <w:t>AD users added to Linux</w:t>
      </w:r>
    </w:p>
    <w:p w14:paraId="0D3C91F2" w14:textId="77777777" w:rsidR="00CA35E4" w:rsidRPr="00CA35E4" w:rsidRDefault="00CA35E4" w:rsidP="00CA35E4"/>
    <w:p w14:paraId="13B9B12F" w14:textId="7AB1BEF1" w:rsidR="00CA35E4" w:rsidRDefault="00CA35E4" w:rsidP="00B73E1A">
      <w:pPr>
        <w:pStyle w:val="Heading1"/>
        <w:numPr>
          <w:ilvl w:val="0"/>
          <w:numId w:val="11"/>
        </w:numPr>
      </w:pPr>
      <w:bookmarkStart w:id="4" w:name="_Toc490173559"/>
      <w:r>
        <w:t>Server Reboot:</w:t>
      </w:r>
      <w:bookmarkEnd w:id="4"/>
    </w:p>
    <w:p w14:paraId="47ED0E22" w14:textId="77777777" w:rsidR="00CA35E4" w:rsidRDefault="00CA35E4" w:rsidP="00CA35E4"/>
    <w:p w14:paraId="1ECCE499" w14:textId="52D132D3" w:rsidR="00CA35E4" w:rsidRDefault="00CA35E4" w:rsidP="00CA35E4">
      <w:r>
        <w:t xml:space="preserve">Since SELINUX has been disabled and also to verify other </w:t>
      </w:r>
      <w:proofErr w:type="gramStart"/>
      <w:r>
        <w:t>configuration ,</w:t>
      </w:r>
      <w:proofErr w:type="gramEnd"/>
      <w:r>
        <w:t xml:space="preserve"> it is advisable to reboot the servers . Please let us know once the reboot is </w:t>
      </w:r>
      <w:proofErr w:type="gramStart"/>
      <w:r>
        <w:t>complete .</w:t>
      </w:r>
      <w:proofErr w:type="gramEnd"/>
    </w:p>
    <w:p w14:paraId="356A8731" w14:textId="77777777" w:rsidR="00CA35E4" w:rsidRDefault="00CA35E4" w:rsidP="00CA35E4"/>
    <w:p w14:paraId="3E97A231" w14:textId="77777777" w:rsidR="00CA35E4" w:rsidRDefault="00CA35E4" w:rsidP="00CA35E4"/>
    <w:p w14:paraId="06D04A70" w14:textId="77777777" w:rsidR="00CA35E4" w:rsidRDefault="00CA35E4">
      <w:pPr>
        <w:rPr>
          <w:rFonts w:ascii="Times New Roman" w:eastAsiaTheme="minorEastAsia" w:hAnsi="Times New Roman" w:cs="Times New Roman"/>
          <w:smallCaps/>
          <w:spacing w:val="5"/>
          <w:sz w:val="32"/>
          <w:szCs w:val="32"/>
        </w:rPr>
      </w:pPr>
      <w:r>
        <w:br w:type="page"/>
      </w:r>
    </w:p>
    <w:p w14:paraId="5FE24F9B" w14:textId="4DE45F58" w:rsidR="008308A1" w:rsidRPr="00CA35E4" w:rsidRDefault="006C136D" w:rsidP="00B73E1A">
      <w:pPr>
        <w:pStyle w:val="Heading1"/>
        <w:numPr>
          <w:ilvl w:val="0"/>
          <w:numId w:val="11"/>
        </w:numPr>
      </w:pPr>
      <w:bookmarkStart w:id="5" w:name="_Toc490173560"/>
      <w:r w:rsidRPr="006C136D">
        <w:lastRenderedPageBreak/>
        <w:t xml:space="preserve">Hadoop Servers </w:t>
      </w:r>
      <w:r w:rsidR="007E78FD" w:rsidRPr="006C136D">
        <w:t>Pre-Requisite Validation</w:t>
      </w:r>
      <w:bookmarkEnd w:id="5"/>
      <w:r w:rsidR="007E78FD" w:rsidRPr="006C136D">
        <w:t xml:space="preserve"> </w:t>
      </w:r>
    </w:p>
    <w:p w14:paraId="0814DADC" w14:textId="77777777" w:rsidR="007E78FD" w:rsidRDefault="007E78FD"/>
    <w:p w14:paraId="231CCC77" w14:textId="67256514" w:rsidR="00365E53" w:rsidRPr="006C136D" w:rsidRDefault="00365E53" w:rsidP="006C136D">
      <w:pPr>
        <w:pStyle w:val="Heading2"/>
        <w:rPr>
          <w:u w:val="single"/>
        </w:rPr>
      </w:pPr>
      <w:bookmarkStart w:id="6" w:name="_Toc490173561"/>
      <w:r w:rsidRPr="006C136D">
        <w:rPr>
          <w:u w:val="single"/>
        </w:rPr>
        <w:t>Master-</w:t>
      </w:r>
      <w:proofErr w:type="gramStart"/>
      <w:r w:rsidRPr="006C136D">
        <w:rPr>
          <w:u w:val="single"/>
        </w:rPr>
        <w:t>1 :</w:t>
      </w:r>
      <w:proofErr w:type="gramEnd"/>
      <w:r w:rsidRPr="006C136D">
        <w:rPr>
          <w:u w:val="single"/>
        </w:rPr>
        <w:t xml:space="preserve"> 10.100.74.41</w:t>
      </w:r>
      <w:bookmarkEnd w:id="6"/>
    </w:p>
    <w:p w14:paraId="22DCC0F5" w14:textId="5288BBDF" w:rsidR="00645256" w:rsidRDefault="006C23BD" w:rsidP="006C136D">
      <w:pPr>
        <w:pStyle w:val="ListParagraph"/>
        <w:numPr>
          <w:ilvl w:val="0"/>
          <w:numId w:val="2"/>
        </w:numPr>
      </w:pPr>
      <w:bookmarkStart w:id="7" w:name="_Toc490173562"/>
      <w:r>
        <w:rPr>
          <w:rStyle w:val="Heading3Char"/>
        </w:rPr>
        <w:t>OS</w:t>
      </w:r>
      <w:r w:rsidR="00645256" w:rsidRPr="004569E8">
        <w:rPr>
          <w:rStyle w:val="Heading3Char"/>
        </w:rPr>
        <w:t xml:space="preserve"> </w:t>
      </w:r>
      <w:proofErr w:type="gramStart"/>
      <w:r w:rsidR="00645256" w:rsidRPr="004569E8">
        <w:rPr>
          <w:rStyle w:val="Heading3Char"/>
        </w:rPr>
        <w:t>Version :</w:t>
      </w:r>
      <w:bookmarkEnd w:id="7"/>
      <w:proofErr w:type="gramEnd"/>
      <w:r w:rsidR="00645256">
        <w:t xml:space="preserve"> </w:t>
      </w:r>
      <w:proofErr w:type="spellStart"/>
      <w:r>
        <w:t>RedHat</w:t>
      </w:r>
      <w:proofErr w:type="spellEnd"/>
      <w:r>
        <w:t xml:space="preserve"> </w:t>
      </w:r>
      <w:r w:rsidR="00645256">
        <w:t xml:space="preserve">6.9 </w:t>
      </w:r>
    </w:p>
    <w:p w14:paraId="3D192C16" w14:textId="6B0B96F2" w:rsidR="009623CF" w:rsidRDefault="009623CF" w:rsidP="009623C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6AAB4EE" wp14:editId="0D4F1A87">
                <wp:extent cx="6858000" cy="84074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40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B211F" w14:textId="77777777" w:rsidR="003B2F66" w:rsidRPr="00601B9E" w:rsidRDefault="003B2F66" w:rsidP="00601B9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[zaloni1@netf-pmbigdat01 </w:t>
                            </w:r>
                            <w:proofErr w:type="gramStart"/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7E727C66" w14:textId="77777777" w:rsidR="003B2F66" w:rsidRPr="00601B9E" w:rsidRDefault="003B2F66" w:rsidP="00601B9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17:01:57 -05 2017</w:t>
                            </w:r>
                          </w:p>
                          <w:p w14:paraId="091B429B" w14:textId="77777777" w:rsidR="003B2F66" w:rsidRPr="00601B9E" w:rsidRDefault="003B2F66" w:rsidP="00601B9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[zaloni1@netf-pmbigdat01 </w:t>
                            </w:r>
                            <w:proofErr w:type="gramStart"/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redhat</w:t>
                            </w:r>
                            <w:proofErr w:type="spellEnd"/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-release</w:t>
                            </w:r>
                          </w:p>
                          <w:p w14:paraId="75D6D6FF" w14:textId="77777777" w:rsidR="003B2F66" w:rsidRPr="00601B9E" w:rsidRDefault="003B2F66" w:rsidP="00601B9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 Hat Enterprise Linux Server release 6.9 (Santiago)</w:t>
                            </w:r>
                          </w:p>
                          <w:p w14:paraId="0F10AC49" w14:textId="4E02F8A9" w:rsidR="003B2F66" w:rsidRPr="007446A5" w:rsidRDefault="003B2F66" w:rsidP="00601B9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[zaloni1@netf-pmbigdat01 </w:t>
                            </w:r>
                            <w:proofErr w:type="gramStart"/>
                            <w:r w:rsidRPr="00601B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AB4EE" id="Text Box 1" o:spid="_x0000_s1030" type="#_x0000_t202" style="width:540pt;height: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" fillcolor="#d9e2f3 [660]" stroked="f">
                <v:textbox>
                  <w:txbxContent>
                    <w:p w14:paraId="333B211F" w14:textId="77777777" w:rsidR="003B2F66" w:rsidRPr="00601B9E" w:rsidRDefault="003B2F66" w:rsidP="00601B9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[zaloni1@netf-pmbigdat01 </w:t>
                      </w:r>
                      <w:proofErr w:type="gramStart"/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7E727C66" w14:textId="77777777" w:rsidR="003B2F66" w:rsidRPr="00601B9E" w:rsidRDefault="003B2F66" w:rsidP="00601B9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17:01:57 -05 2017</w:t>
                      </w:r>
                    </w:p>
                    <w:p w14:paraId="091B429B" w14:textId="77777777" w:rsidR="003B2F66" w:rsidRPr="00601B9E" w:rsidRDefault="003B2F66" w:rsidP="00601B9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[zaloni1@netf-pmbigdat01 </w:t>
                      </w:r>
                      <w:proofErr w:type="gramStart"/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redhat</w:t>
                      </w:r>
                      <w:proofErr w:type="spellEnd"/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-release</w:t>
                      </w:r>
                    </w:p>
                    <w:p w14:paraId="75D6D6FF" w14:textId="77777777" w:rsidR="003B2F66" w:rsidRPr="00601B9E" w:rsidRDefault="003B2F66" w:rsidP="00601B9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 Hat Enterprise Linux Server release 6.9 (Santiago)</w:t>
                      </w:r>
                    </w:p>
                    <w:p w14:paraId="0F10AC49" w14:textId="4E02F8A9" w:rsidR="003B2F66" w:rsidRPr="007446A5" w:rsidRDefault="003B2F66" w:rsidP="00601B9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[zaloni1@netf-pmbigdat01 </w:t>
                      </w:r>
                      <w:proofErr w:type="gramStart"/>
                      <w:r w:rsidRPr="00601B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C6870C4" w14:textId="3291D676" w:rsidR="00AB2BC1" w:rsidRPr="004569E8" w:rsidRDefault="00AB2BC1" w:rsidP="006C136D">
      <w:pPr>
        <w:pStyle w:val="ListParagraph"/>
        <w:numPr>
          <w:ilvl w:val="0"/>
          <w:numId w:val="2"/>
        </w:numPr>
        <w:rPr>
          <w:rStyle w:val="Heading3Char"/>
        </w:rPr>
      </w:pPr>
      <w:bookmarkStart w:id="8" w:name="_Toc490173563"/>
      <w:r w:rsidRPr="004569E8">
        <w:rPr>
          <w:rStyle w:val="Heading3Char"/>
        </w:rPr>
        <w:t>Disk Formatting</w:t>
      </w:r>
      <w:bookmarkEnd w:id="8"/>
      <w:r w:rsidRPr="004569E8">
        <w:rPr>
          <w:rStyle w:val="Heading3Char"/>
        </w:rPr>
        <w:t xml:space="preserve"> </w:t>
      </w:r>
    </w:p>
    <w:p w14:paraId="7DBAF793" w14:textId="77777777" w:rsidR="00AB2BC1" w:rsidRDefault="00AB2BC1" w:rsidP="00AB2BC1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071D0EF1" wp14:editId="00D2DF17">
                <wp:extent cx="6866255" cy="196088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255" cy="1960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236F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[zaloni1@netf-pmbigdat01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4D3135B6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11:53:08 -05 2017</w:t>
                            </w:r>
                          </w:p>
                          <w:p w14:paraId="73E65F88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[zaloni1@netf-pmbigdat01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-h</w:t>
                            </w:r>
                          </w:p>
                          <w:p w14:paraId="67EBCB21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Filesystem     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Size  Used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Avail Use% Mounted on</w:t>
                            </w:r>
                          </w:p>
                          <w:p w14:paraId="5BDCB263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/dev/sda6       134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1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.7G  126G   2% /</w:t>
                            </w:r>
                          </w:p>
                          <w:p w14:paraId="3CB47467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126G    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0  126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0% /dev/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shm</w:t>
                            </w:r>
                            <w:proofErr w:type="spellEnd"/>
                          </w:p>
                          <w:p w14:paraId="71E27798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/dev/sda1       976M   76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850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 9% /boot</w:t>
                            </w:r>
                          </w:p>
                          <w:p w14:paraId="1812FCCE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/dev/sda2       246G   60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234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/opt</w:t>
                            </w:r>
                          </w:p>
                          <w:p w14:paraId="2B79249B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/dev/sda5       197G   60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187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</w:p>
                          <w:p w14:paraId="617E29DF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/dev/sda3       246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959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233G   1% 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</w:p>
                          <w:p w14:paraId="40192881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/dev/sdb1       1.7T   69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.6T   1% /grid/0</w:t>
                            </w:r>
                          </w:p>
                          <w:p w14:paraId="2033A433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/dev/sdc1       824G   73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783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/master/0</w:t>
                            </w:r>
                          </w:p>
                          <w:p w14:paraId="782EE901" w14:textId="77777777" w:rsidR="003B2F66" w:rsidRPr="007446A5" w:rsidRDefault="003B2F66" w:rsidP="00AB2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/dev/sdd1       824G   73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783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/master/1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D0EF1" id="Text Box 2" o:spid="_x0000_s1031" type="#_x0000_t202" style="width:540.65pt;height:1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" fillcolor="#d9e2f3 [660]" stroked="f">
                <v:textbox>
                  <w:txbxContent>
                    <w:p w14:paraId="48D9236F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[zaloni1@netf-pmbigdat01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4D3135B6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11:53:08 -05 2017</w:t>
                      </w:r>
                    </w:p>
                    <w:p w14:paraId="73E65F88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[zaloni1@netf-pmbigdat01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-h</w:t>
                      </w:r>
                    </w:p>
                    <w:p w14:paraId="67EBCB21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Filesystem     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Size  Used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Avail Use% Mounted on</w:t>
                      </w:r>
                    </w:p>
                    <w:p w14:paraId="5BDCB263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/dev/sda6       134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1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.7G  126G   2% /</w:t>
                      </w:r>
                    </w:p>
                    <w:p w14:paraId="3CB47467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126G    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0  126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0% /dev/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shm</w:t>
                      </w:r>
                      <w:proofErr w:type="spellEnd"/>
                    </w:p>
                    <w:p w14:paraId="71E27798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/dev/sda1       976M   76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850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 9% /boot</w:t>
                      </w:r>
                    </w:p>
                    <w:p w14:paraId="1812FCCE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/dev/sda2       246G   60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234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/opt</w:t>
                      </w:r>
                    </w:p>
                    <w:p w14:paraId="2B79249B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/dev/sda5       197G   60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187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</w:p>
                    <w:p w14:paraId="617E29DF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/dev/sda3       246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959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233G   1% 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</w:p>
                    <w:p w14:paraId="40192881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/dev/sdb1       1.7T   69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.6T   1% /grid/0</w:t>
                      </w:r>
                    </w:p>
                    <w:p w14:paraId="2033A433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/dev/sdc1       824G   73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783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/master/0</w:t>
                      </w:r>
                    </w:p>
                    <w:p w14:paraId="782EE901" w14:textId="77777777" w:rsidR="003B2F66" w:rsidRPr="007446A5" w:rsidRDefault="003B2F66" w:rsidP="00AB2BC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/dev/sdd1       824G   73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783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/master/1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B38A27" w14:textId="77777777" w:rsidR="002E463E" w:rsidRDefault="002E463E" w:rsidP="00AB2BC1">
      <w:pPr>
        <w:pStyle w:val="ListParagraph"/>
        <w:ind w:left="360"/>
      </w:pPr>
    </w:p>
    <w:p w14:paraId="30DE3C44" w14:textId="4B716849" w:rsidR="002E463E" w:rsidRDefault="002E463E" w:rsidP="00AB2BC1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58BA852C" wp14:editId="07282A26">
                <wp:extent cx="6858000" cy="2738120"/>
                <wp:effectExtent l="0" t="0" r="0" b="508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738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46D3E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lsblk</w:t>
                            </w:r>
                            <w:proofErr w:type="spellEnd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--fs</w:t>
                            </w:r>
                          </w:p>
                          <w:p w14:paraId="550FD4AA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  FSTYPE LABEL UUID                                 MOUNTPOINT</w:t>
                            </w:r>
                          </w:p>
                          <w:p w14:paraId="5B5E6263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sda</w:t>
                            </w:r>
                            <w:proofErr w:type="spellEnd"/>
                          </w:p>
                          <w:p w14:paraId="4EF147A1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eastAsia="MS Mincho" w:hAnsi="Courier New" w:cs="Courier New"/>
                                <w:sz w:val="20"/>
                                <w:szCs w:val="20"/>
                              </w:rPr>
                              <w:t>├</w:t>
                            </w: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─sda1 ext4         c8247eca-0d95-4f9a-b480-5f6038045da0 /boot</w:t>
                            </w:r>
                          </w:p>
                          <w:p w14:paraId="1955D943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eastAsia="MS Mincho" w:hAnsi="Courier New" w:cs="Courier New"/>
                                <w:sz w:val="20"/>
                                <w:szCs w:val="20"/>
                              </w:rPr>
                              <w:t>├</w:t>
                            </w: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─sda2 ext4         9c695481-3c48-4be3-80fa-4ac3ae467187 /opt</w:t>
                            </w:r>
                          </w:p>
                          <w:p w14:paraId="0D7C96CA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eastAsia="MS Mincho" w:hAnsi="Courier New" w:cs="Courier New"/>
                                <w:sz w:val="20"/>
                                <w:szCs w:val="20"/>
                              </w:rPr>
                              <w:t>├</w:t>
                            </w: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─sda3 ext4         d58c67f1-7e90-4100-89c1-af894761ec82 /</w:t>
                            </w:r>
                            <w:proofErr w:type="spell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</w:p>
                          <w:p w14:paraId="7FB186BD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eastAsia="MS Mincho" w:hAnsi="Courier New" w:cs="Courier New"/>
                                <w:sz w:val="20"/>
                                <w:szCs w:val="20"/>
                              </w:rPr>
                              <w:t>├</w:t>
                            </w: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─sda4</w:t>
                            </w:r>
                          </w:p>
                          <w:p w14:paraId="588B0C2D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eastAsia="MS Mincho" w:hAnsi="Courier New" w:cs="Courier New"/>
                                <w:sz w:val="20"/>
                                <w:szCs w:val="20"/>
                              </w:rPr>
                              <w:t>├</w:t>
                            </w: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─sda5 ext4         0f66e5f5-c812-45ed-9b60-ae5cd533bf72 /</w:t>
                            </w:r>
                            <w:proofErr w:type="spell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</w:p>
                          <w:p w14:paraId="695EFC94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└─sda6 ext4         66dc936b-166c-4f8f-a1bc-18cd210011ec /</w:t>
                            </w:r>
                          </w:p>
                          <w:p w14:paraId="7C0C989F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sdb</w:t>
                            </w:r>
                            <w:proofErr w:type="spellEnd"/>
                          </w:p>
                          <w:p w14:paraId="0A480A52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└─sdb1 ext4         93e6de1f-e6ed-4c65-b6f0-b94106f15bf7 /grid/0</w:t>
                            </w:r>
                          </w:p>
                          <w:p w14:paraId="08C09753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sdc</w:t>
                            </w:r>
                            <w:proofErr w:type="spellEnd"/>
                          </w:p>
                          <w:p w14:paraId="5F7A1315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└─sdc1 ext4         b9a6a6f0-8cbf-4713-9629-c3ac31920bc0 /master/0</w:t>
                            </w:r>
                          </w:p>
                          <w:p w14:paraId="693AF4DA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sdd</w:t>
                            </w:r>
                            <w:proofErr w:type="spellEnd"/>
                          </w:p>
                          <w:p w14:paraId="15D04270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└─sdd1 ext4         be75781f-cfe5-4d61-90b0-422ffd2cbc8a /master/1</w:t>
                            </w:r>
                          </w:p>
                          <w:p w14:paraId="71918419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18E7E5EF" w14:textId="7685A2DF" w:rsidR="003B2F66" w:rsidRPr="007446A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21:36:55 -05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A852C" id="Text Box 4" o:spid="_x0000_s1032" type="#_x0000_t202" style="width:540pt;height:2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" fillcolor="#d9e2f3 [660]" stroked="f">
                <v:textbox>
                  <w:txbxContent>
                    <w:p w14:paraId="6DF46D3E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lsblk</w:t>
                      </w:r>
                      <w:proofErr w:type="spellEnd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--fs</w:t>
                      </w:r>
                    </w:p>
                    <w:p w14:paraId="550FD4AA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  FSTYPE LABEL UUID                                 MOUNTPOINT</w:t>
                      </w:r>
                    </w:p>
                    <w:p w14:paraId="5B5E6263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sda</w:t>
                      </w:r>
                      <w:proofErr w:type="spellEnd"/>
                    </w:p>
                    <w:p w14:paraId="4EF147A1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eastAsia="MS Mincho" w:hAnsi="Courier New" w:cs="Courier New"/>
                          <w:sz w:val="20"/>
                          <w:szCs w:val="20"/>
                        </w:rPr>
                        <w:t>├</w:t>
                      </w: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─sda1 ext4         c8247eca-0d95-4f9a-b480-5f6038045da0 /boot</w:t>
                      </w:r>
                    </w:p>
                    <w:p w14:paraId="1955D943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eastAsia="MS Mincho" w:hAnsi="Courier New" w:cs="Courier New"/>
                          <w:sz w:val="20"/>
                          <w:szCs w:val="20"/>
                        </w:rPr>
                        <w:t>├</w:t>
                      </w: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─sda2 ext4         9c695481-3c48-4be3-80fa-4ac3ae467187 /opt</w:t>
                      </w:r>
                    </w:p>
                    <w:p w14:paraId="0D7C96CA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eastAsia="MS Mincho" w:hAnsi="Courier New" w:cs="Courier New"/>
                          <w:sz w:val="20"/>
                          <w:szCs w:val="20"/>
                        </w:rPr>
                        <w:t>├</w:t>
                      </w: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─sda3 ext4         d58c67f1-7e90-4100-89c1-af894761ec82 /</w:t>
                      </w:r>
                      <w:proofErr w:type="spell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</w:p>
                    <w:p w14:paraId="7FB186BD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eastAsia="MS Mincho" w:hAnsi="Courier New" w:cs="Courier New"/>
                          <w:sz w:val="20"/>
                          <w:szCs w:val="20"/>
                        </w:rPr>
                        <w:t>├</w:t>
                      </w: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─sda4</w:t>
                      </w:r>
                    </w:p>
                    <w:p w14:paraId="588B0C2D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eastAsia="MS Mincho" w:hAnsi="Courier New" w:cs="Courier New"/>
                          <w:sz w:val="20"/>
                          <w:szCs w:val="20"/>
                        </w:rPr>
                        <w:t>├</w:t>
                      </w: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─sda5 ext4         0f66e5f5-c812-45ed-9b60-ae5cd533bf72 /</w:t>
                      </w:r>
                      <w:proofErr w:type="spell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</w:p>
                    <w:p w14:paraId="695EFC94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└─sda6 ext4         66dc936b-166c-4f8f-a1bc-18cd210011ec /</w:t>
                      </w:r>
                    </w:p>
                    <w:p w14:paraId="7C0C989F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sdb</w:t>
                      </w:r>
                      <w:proofErr w:type="spellEnd"/>
                    </w:p>
                    <w:p w14:paraId="0A480A52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└─sdb1 ext4         93e6de1f-e6ed-4c65-b6f0-b94106f15bf7 /grid/0</w:t>
                      </w:r>
                    </w:p>
                    <w:p w14:paraId="08C09753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sdc</w:t>
                      </w:r>
                      <w:proofErr w:type="spellEnd"/>
                    </w:p>
                    <w:p w14:paraId="5F7A1315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└─sdc1 ext4         b9a6a6f0-8cbf-4713-9629-c3ac31920bc0 /master/0</w:t>
                      </w:r>
                    </w:p>
                    <w:p w14:paraId="693AF4DA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sdd</w:t>
                      </w:r>
                      <w:proofErr w:type="spellEnd"/>
                    </w:p>
                    <w:p w14:paraId="15D04270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└─sdd1 ext4         be75781f-cfe5-4d61-90b0-422ffd2cbc8a /master/1</w:t>
                      </w:r>
                    </w:p>
                    <w:p w14:paraId="71918419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18E7E5EF" w14:textId="7685A2DF" w:rsidR="003B2F66" w:rsidRPr="007446A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21:36:55 -05 2017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281A67" w14:textId="696D5E65" w:rsidR="00AB6535" w:rsidRDefault="00AB6535" w:rsidP="00AB6535">
      <w:r>
        <w:br w:type="page"/>
      </w:r>
    </w:p>
    <w:p w14:paraId="08B8C3A8" w14:textId="2624D0DF" w:rsidR="00365E53" w:rsidRPr="00A460BE" w:rsidRDefault="00365E53" w:rsidP="006C136D">
      <w:pPr>
        <w:pStyle w:val="ListParagraph"/>
        <w:numPr>
          <w:ilvl w:val="0"/>
          <w:numId w:val="2"/>
        </w:numPr>
        <w:rPr>
          <w:rStyle w:val="Heading3Char"/>
        </w:rPr>
      </w:pPr>
      <w:bookmarkStart w:id="9" w:name="_Toc490173564"/>
      <w:r w:rsidRPr="00A460BE">
        <w:rPr>
          <w:rStyle w:val="Heading3Char"/>
        </w:rPr>
        <w:lastRenderedPageBreak/>
        <w:t>OS Level checks:</w:t>
      </w:r>
      <w:bookmarkEnd w:id="9"/>
      <w:r w:rsidRPr="00A460BE">
        <w:rPr>
          <w:rStyle w:val="Heading3Char"/>
        </w:rPr>
        <w:t xml:space="preserve"> </w:t>
      </w:r>
    </w:p>
    <w:p w14:paraId="3336C43F" w14:textId="77777777" w:rsidR="00365E53" w:rsidRDefault="00365E53" w:rsidP="006C136D">
      <w:pPr>
        <w:pStyle w:val="ListParagraph"/>
        <w:numPr>
          <w:ilvl w:val="1"/>
          <w:numId w:val="2"/>
        </w:numPr>
      </w:pPr>
      <w:proofErr w:type="spellStart"/>
      <w:proofErr w:type="gramStart"/>
      <w:r>
        <w:t>Swapp</w:t>
      </w:r>
      <w:r w:rsidR="00385371">
        <w:t>iness</w:t>
      </w:r>
      <w:proofErr w:type="spellEnd"/>
      <w:r w:rsidR="007446A5">
        <w:t xml:space="preserve"> :</w:t>
      </w:r>
      <w:proofErr w:type="gramEnd"/>
      <w:r w:rsidR="007446A5">
        <w:t xml:space="preserve"> Recommended value has been set for the host.</w:t>
      </w:r>
    </w:p>
    <w:p w14:paraId="571371E9" w14:textId="77777777" w:rsidR="007446A5" w:rsidRDefault="007446A5" w:rsidP="00A324ED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3383D13" wp14:editId="2F8BF0B9">
                <wp:extent cx="6858000" cy="2138680"/>
                <wp:effectExtent l="0" t="0" r="0" b="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13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75974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[zaloni1@netf-pmbigdat01 </w:t>
                            </w:r>
                            <w:proofErr w:type="gram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6DAF8151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12:18:01 -05 2017</w:t>
                            </w:r>
                          </w:p>
                          <w:p w14:paraId="0100F9E4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[zaloni1@netf-pmbigdat01 </w:t>
                            </w:r>
                            <w:proofErr w:type="gram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/proc/sys/</w:t>
                            </w:r>
                            <w:proofErr w:type="spell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swappiness</w:t>
                            </w:r>
                            <w:proofErr w:type="spellEnd"/>
                          </w:p>
                          <w:p w14:paraId="1D7F3DE0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5758DFF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[zaloni1@netf-pmbigdat01 </w:t>
                            </w:r>
                            <w:proofErr w:type="gram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</w:t>
                            </w:r>
                          </w:p>
                          <w:p w14:paraId="79D549E2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password for zaloni1:</w:t>
                            </w:r>
                          </w:p>
                          <w:p w14:paraId="06806E52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sysctl.conf</w:t>
                            </w:r>
                            <w:proofErr w:type="spellEnd"/>
                          </w:p>
                          <w:p w14:paraId="08150627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clear</w:t>
                            </w:r>
                          </w:p>
                          <w:p w14:paraId="2999A8C9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sysctl</w:t>
                            </w:r>
                            <w:proofErr w:type="spell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vm.swappiness</w:t>
                            </w:r>
                            <w:proofErr w:type="spell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=1</w:t>
                            </w:r>
                          </w:p>
                          <w:p w14:paraId="06ECFDB7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vm.swappiness</w:t>
                            </w:r>
                            <w:proofErr w:type="spellEnd"/>
                            <w:proofErr w:type="gram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</w:t>
                            </w:r>
                          </w:p>
                          <w:p w14:paraId="4CCE0F06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clear</w:t>
                            </w:r>
                          </w:p>
                          <w:p w14:paraId="18234634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/proc/sys/</w:t>
                            </w:r>
                            <w:proofErr w:type="spell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swappiness</w:t>
                            </w:r>
                            <w:proofErr w:type="spellEnd"/>
                          </w:p>
                          <w:p w14:paraId="1C48F762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  <w:p w14:paraId="364730CF" w14:textId="77777777" w:rsidR="003B2F66" w:rsidRPr="00FF556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FF55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  <w:p w14:paraId="6428569B" w14:textId="77777777" w:rsidR="003B2F66" w:rsidRPr="007446A5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383D13" id="Text Box 12" o:spid="_x0000_s1033" type="#_x0000_t202" style="width:540pt;height:1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" fillcolor="#d9e2f3 [660]" stroked="f">
                <v:textbox>
                  <w:txbxContent>
                    <w:p w14:paraId="30775974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[zaloni1@netf-pmbigdat01 </w:t>
                      </w:r>
                      <w:proofErr w:type="gram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6DAF8151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12:18:01 -05 2017</w:t>
                      </w:r>
                    </w:p>
                    <w:p w14:paraId="0100F9E4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[zaloni1@netf-pmbigdat01 </w:t>
                      </w:r>
                      <w:proofErr w:type="gram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/proc/sys/</w:t>
                      </w:r>
                      <w:proofErr w:type="spell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swappiness</w:t>
                      </w:r>
                      <w:proofErr w:type="spellEnd"/>
                    </w:p>
                    <w:p w14:paraId="1D7F3DE0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20</w:t>
                      </w:r>
                    </w:p>
                    <w:p w14:paraId="35758DFF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[zaloni1@netf-pmbigdat01 </w:t>
                      </w:r>
                      <w:proofErr w:type="gram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</w:t>
                      </w:r>
                      <w:proofErr w:type="spell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</w:t>
                      </w:r>
                    </w:p>
                    <w:p w14:paraId="79D549E2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password for zaloni1:</w:t>
                      </w:r>
                    </w:p>
                    <w:p w14:paraId="06806E52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sysctl.conf</w:t>
                      </w:r>
                      <w:proofErr w:type="spellEnd"/>
                    </w:p>
                    <w:p w14:paraId="08150627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clear</w:t>
                      </w:r>
                    </w:p>
                    <w:p w14:paraId="2999A8C9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sysctl</w:t>
                      </w:r>
                      <w:proofErr w:type="spell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vm.swappiness</w:t>
                      </w:r>
                      <w:proofErr w:type="spell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=1</w:t>
                      </w:r>
                    </w:p>
                    <w:p w14:paraId="06ECFDB7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vm.swappiness</w:t>
                      </w:r>
                      <w:proofErr w:type="spellEnd"/>
                      <w:proofErr w:type="gram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</w:t>
                      </w:r>
                    </w:p>
                    <w:p w14:paraId="4CCE0F06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clear</w:t>
                      </w:r>
                    </w:p>
                    <w:p w14:paraId="18234634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/proc/sys/</w:t>
                      </w:r>
                      <w:proofErr w:type="spell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swappiness</w:t>
                      </w:r>
                      <w:proofErr w:type="spellEnd"/>
                    </w:p>
                    <w:p w14:paraId="1C48F762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  <w:p w14:paraId="364730CF" w14:textId="77777777" w:rsidR="003B2F66" w:rsidRPr="00FF556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FF55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  <w:p w14:paraId="6428569B" w14:textId="77777777" w:rsidR="003B2F66" w:rsidRPr="007446A5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05ED5C" w14:textId="6E61856F" w:rsidR="00365E53" w:rsidRDefault="00365E53" w:rsidP="006C136D">
      <w:pPr>
        <w:pStyle w:val="ListParagraph"/>
        <w:numPr>
          <w:ilvl w:val="1"/>
          <w:numId w:val="2"/>
        </w:numPr>
      </w:pPr>
      <w:bookmarkStart w:id="10" w:name="_Toc490173565"/>
      <w:proofErr w:type="spellStart"/>
      <w:proofErr w:type="gramStart"/>
      <w:r w:rsidRPr="00A460BE">
        <w:rPr>
          <w:rStyle w:val="Heading3Char"/>
        </w:rPr>
        <w:t>Iptables</w:t>
      </w:r>
      <w:bookmarkEnd w:id="10"/>
      <w:proofErr w:type="spellEnd"/>
      <w:r w:rsidRPr="00A460BE">
        <w:rPr>
          <w:rStyle w:val="Heading3Char"/>
        </w:rPr>
        <w:t xml:space="preserve"> </w:t>
      </w:r>
      <w:r w:rsidRPr="00A460BE">
        <w:t>:</w:t>
      </w:r>
      <w:proofErr w:type="gramEnd"/>
      <w:r w:rsidRPr="00A460BE">
        <w:t xml:space="preserve"> </w:t>
      </w:r>
      <w:r w:rsidR="00BE1294" w:rsidRPr="00A460BE">
        <w:t xml:space="preserve"> </w:t>
      </w:r>
      <w:proofErr w:type="spellStart"/>
      <w:r w:rsidR="00BE1294" w:rsidRPr="00A460BE">
        <w:t>iptables</w:t>
      </w:r>
      <w:proofErr w:type="spellEnd"/>
      <w:r w:rsidR="00BE1294" w:rsidRPr="00A460BE">
        <w:t xml:space="preserve"> have</w:t>
      </w:r>
      <w:r w:rsidR="00BE1294">
        <w:t xml:space="preserve"> been switched off as </w:t>
      </w:r>
      <w:proofErr w:type="spellStart"/>
      <w:r w:rsidR="00BE1294">
        <w:t>recommened</w:t>
      </w:r>
      <w:proofErr w:type="spellEnd"/>
      <w:r w:rsidR="00BE1294">
        <w:t xml:space="preserve"> </w:t>
      </w:r>
    </w:p>
    <w:p w14:paraId="1E6FA39D" w14:textId="77777777" w:rsidR="007446A5" w:rsidRDefault="00BE1294" w:rsidP="00A324ED">
      <w:pPr>
        <w:pStyle w:val="ListParagraph"/>
        <w:ind w:left="360"/>
      </w:pPr>
      <w:r>
        <w:t xml:space="preserve">   </w:t>
      </w:r>
      <w:r w:rsidR="00A324ED">
        <w:rPr>
          <w:noProof/>
        </w:rPr>
        <mc:AlternateContent>
          <mc:Choice Requires="wps">
            <w:drawing>
              <wp:inline distT="0" distB="0" distL="0" distR="0" wp14:anchorId="269EB57C" wp14:editId="31A52C71">
                <wp:extent cx="6858000" cy="1640840"/>
                <wp:effectExtent l="0" t="0" r="0" b="1016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640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2C4AE" w14:textId="77777777" w:rsidR="003B2F66" w:rsidRPr="00E720B2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33103B6D" w14:textId="77777777" w:rsidR="003B2F66" w:rsidRPr="00E720B2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12:11:38 -05 2017</w:t>
                            </w:r>
                          </w:p>
                          <w:p w14:paraId="10C493E0" w14:textId="77777777" w:rsidR="003B2F66" w:rsidRPr="00E720B2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6069B298" w14:textId="77777777" w:rsidR="003B2F66" w:rsidRPr="00E720B2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Firewall is not running.</w:t>
                            </w:r>
                          </w:p>
                          <w:p w14:paraId="51F5503A" w14:textId="77777777" w:rsidR="003B2F66" w:rsidRPr="00E720B2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4B13A732" w14:textId="77777777" w:rsidR="003B2F66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E720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4C02191B" w14:textId="77777777" w:rsidR="003B2F66" w:rsidRPr="0038537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#####</w:t>
                            </w:r>
                          </w:p>
                          <w:p w14:paraId="078A08E3" w14:textId="77777777" w:rsidR="003B2F66" w:rsidRPr="0038537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off</w:t>
                            </w:r>
                          </w:p>
                          <w:p w14:paraId="5583AB67" w14:textId="77777777" w:rsidR="003B2F66" w:rsidRPr="00385371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37537E70" w14:textId="77777777" w:rsidR="003B2F66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2:off</w:t>
                            </w:r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3:off</w:t>
                            </w:r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4:off</w:t>
                            </w:r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5:off</w:t>
                            </w:r>
                            <w:r w:rsidRPr="003853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1926575F" w14:textId="77777777" w:rsidR="003B2F66" w:rsidRPr="007446A5" w:rsidRDefault="003B2F66" w:rsidP="00A32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9EB57C" id="Text Box 14" o:spid="_x0000_s1034" type="#_x0000_t202" style="width:540pt;height:1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" fillcolor="#d9e2f3 [660]" stroked="f">
                <v:textbox>
                  <w:txbxContent>
                    <w:p w14:paraId="6812C4AE" w14:textId="77777777" w:rsidR="003B2F66" w:rsidRPr="00E720B2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33103B6D" w14:textId="77777777" w:rsidR="003B2F66" w:rsidRPr="00E720B2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12:11:38 -05 2017</w:t>
                      </w:r>
                    </w:p>
                    <w:p w14:paraId="10C493E0" w14:textId="77777777" w:rsidR="003B2F66" w:rsidRPr="00E720B2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service </w:t>
                      </w:r>
                      <w:proofErr w:type="spellStart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6069B298" w14:textId="77777777" w:rsidR="003B2F66" w:rsidRPr="00E720B2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Firewall is not running.</w:t>
                      </w:r>
                    </w:p>
                    <w:p w14:paraId="51F5503A" w14:textId="77777777" w:rsidR="003B2F66" w:rsidRPr="00E720B2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4B13A732" w14:textId="77777777" w:rsidR="003B2F66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E720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4C02191B" w14:textId="77777777" w:rsidR="003B2F66" w:rsidRPr="0038537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#####</w:t>
                      </w:r>
                    </w:p>
                    <w:p w14:paraId="078A08E3" w14:textId="77777777" w:rsidR="003B2F66" w:rsidRPr="0038537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off</w:t>
                      </w:r>
                    </w:p>
                    <w:p w14:paraId="5583AB67" w14:textId="77777777" w:rsidR="003B2F66" w:rsidRPr="00385371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37537E70" w14:textId="77777777" w:rsidR="003B2F66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2:off</w:t>
                      </w:r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3:off</w:t>
                      </w:r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4:off</w:t>
                      </w:r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5:off</w:t>
                      </w:r>
                      <w:r w:rsidRPr="003853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1926575F" w14:textId="77777777" w:rsidR="003B2F66" w:rsidRPr="007446A5" w:rsidRDefault="003B2F66" w:rsidP="00A32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E4728F" w14:textId="77777777" w:rsidR="00E720B2" w:rsidRDefault="00E720B2" w:rsidP="00E720B2">
      <w:pPr>
        <w:ind w:left="1620"/>
      </w:pPr>
    </w:p>
    <w:p w14:paraId="5B772DFF" w14:textId="6C942D10" w:rsidR="00365E53" w:rsidRPr="00B8711B" w:rsidRDefault="00A324ED" w:rsidP="00B8711B">
      <w:pPr>
        <w:pStyle w:val="ListParagraph"/>
        <w:numPr>
          <w:ilvl w:val="1"/>
          <w:numId w:val="2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r>
        <w:br w:type="page"/>
      </w:r>
      <w:bookmarkStart w:id="11" w:name="_Toc490173566"/>
      <w:proofErr w:type="spellStart"/>
      <w:r w:rsidR="00A460BE" w:rsidRPr="00A460BE">
        <w:rPr>
          <w:rStyle w:val="Heading3Char"/>
        </w:rPr>
        <w:lastRenderedPageBreak/>
        <w:t>n</w:t>
      </w:r>
      <w:r w:rsidR="00FF5561" w:rsidRPr="00A460BE">
        <w:rPr>
          <w:rStyle w:val="Heading3Char"/>
        </w:rPr>
        <w:t>tp</w:t>
      </w:r>
      <w:proofErr w:type="spellEnd"/>
      <w:r w:rsidR="00FF5561" w:rsidRPr="00A460BE">
        <w:rPr>
          <w:rStyle w:val="Heading3Char"/>
        </w:rPr>
        <w:t xml:space="preserve"> services</w:t>
      </w:r>
      <w:bookmarkEnd w:id="11"/>
    </w:p>
    <w:p w14:paraId="062C76D1" w14:textId="77777777" w:rsidR="00A324ED" w:rsidRDefault="00A324ED" w:rsidP="00A324ED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28A6AF16" wp14:editId="1D97B623">
                <wp:extent cx="6858000" cy="1043940"/>
                <wp:effectExtent l="0" t="0" r="0" b="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043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490E8" w14:textId="77777777" w:rsidR="003B2F66" w:rsidRPr="006C136D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5D97FFCD" w14:textId="77777777" w:rsidR="003B2F66" w:rsidRPr="006C136D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12:49:47 -05 2017</w:t>
                            </w:r>
                          </w:p>
                          <w:p w14:paraId="2B3D4E7D" w14:textId="77777777" w:rsidR="003B2F66" w:rsidRPr="006C136D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69F8E447" w14:textId="77777777" w:rsidR="003B2F66" w:rsidRPr="006C136D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8427</w:t>
                            </w:r>
                            <w:proofErr w:type="gramEnd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is running...</w:t>
                            </w:r>
                          </w:p>
                          <w:p w14:paraId="0C5A73F4" w14:textId="77777777" w:rsidR="003B2F66" w:rsidRPr="006C136D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051F0A4C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A6AF16" id="Text Box 15" o:spid="_x0000_s1035" type="#_x0000_t202" style="width:540pt;height:8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" fillcolor="#d9e2f3 [660]" stroked="f">
                <v:textbox>
                  <w:txbxContent>
                    <w:p w14:paraId="6AE490E8" w14:textId="77777777" w:rsidR="003B2F66" w:rsidRPr="006C136D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5D97FFCD" w14:textId="77777777" w:rsidR="003B2F66" w:rsidRPr="006C136D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12:49:47 -05 2017</w:t>
                      </w:r>
                    </w:p>
                    <w:p w14:paraId="2B3D4E7D" w14:textId="77777777" w:rsidR="003B2F66" w:rsidRPr="006C136D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service </w:t>
                      </w:r>
                      <w:proofErr w:type="spellStart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69F8E447" w14:textId="77777777" w:rsidR="003B2F66" w:rsidRPr="006C136D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8427</w:t>
                      </w:r>
                      <w:proofErr w:type="gramEnd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is running...</w:t>
                      </w:r>
                    </w:p>
                    <w:p w14:paraId="0C5A73F4" w14:textId="77777777" w:rsidR="003B2F66" w:rsidRPr="006C136D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051F0A4C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D6E7F8" w14:textId="7B1A02BD" w:rsidR="00365E53" w:rsidRDefault="00FF5561" w:rsidP="006C136D">
      <w:pPr>
        <w:pStyle w:val="ListParagraph"/>
        <w:numPr>
          <w:ilvl w:val="1"/>
          <w:numId w:val="2"/>
        </w:numPr>
      </w:pPr>
      <w:bookmarkStart w:id="12" w:name="_Toc490173567"/>
      <w:r w:rsidRPr="00A460BE">
        <w:rPr>
          <w:rStyle w:val="Heading3Char"/>
        </w:rPr>
        <w:t>SE-</w:t>
      </w:r>
      <w:proofErr w:type="gramStart"/>
      <w:r w:rsidRPr="00A460BE">
        <w:rPr>
          <w:rStyle w:val="Heading3Char"/>
        </w:rPr>
        <w:t>Linux</w:t>
      </w:r>
      <w:r w:rsidR="006C136D" w:rsidRPr="00A460BE">
        <w:rPr>
          <w:rStyle w:val="Heading3Char"/>
        </w:rPr>
        <w:t xml:space="preserve"> :</w:t>
      </w:r>
      <w:bookmarkEnd w:id="12"/>
      <w:proofErr w:type="gramEnd"/>
      <w:r w:rsidR="006C136D" w:rsidRPr="00A460BE">
        <w:rPr>
          <w:rStyle w:val="Heading3Char"/>
        </w:rPr>
        <w:t xml:space="preserve"> </w:t>
      </w:r>
      <w:r w:rsidR="006C136D" w:rsidRPr="00A460BE">
        <w:t>se-</w:t>
      </w:r>
      <w:proofErr w:type="spellStart"/>
      <w:r w:rsidR="006C136D" w:rsidRPr="00A460BE">
        <w:t>linux</w:t>
      </w:r>
      <w:proofErr w:type="spellEnd"/>
      <w:r w:rsidR="006C136D">
        <w:t xml:space="preserve"> has been </w:t>
      </w:r>
      <w:r w:rsidR="006364F9">
        <w:t>disabled</w:t>
      </w:r>
      <w:r w:rsidR="006C136D">
        <w:t xml:space="preserve"> as </w:t>
      </w:r>
      <w:r w:rsidR="006364F9">
        <w:t>recommended</w:t>
      </w:r>
      <w:r w:rsidR="006C136D">
        <w:t xml:space="preserve"> . Reboot of the servers is </w:t>
      </w:r>
      <w:proofErr w:type="gramStart"/>
      <w:r w:rsidR="006C136D">
        <w:t>needed .</w:t>
      </w:r>
      <w:proofErr w:type="gramEnd"/>
      <w:r w:rsidR="006C136D">
        <w:t xml:space="preserve"> </w:t>
      </w:r>
    </w:p>
    <w:p w14:paraId="398E1034" w14:textId="77777777" w:rsidR="006C136D" w:rsidRDefault="006C136D" w:rsidP="006C136D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603319B4" wp14:editId="236E090D">
                <wp:extent cx="6858000" cy="6672580"/>
                <wp:effectExtent l="0" t="0" r="0" b="762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672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4E0A1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1DEA70F5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12:23:57 -05 2017</w:t>
                            </w:r>
                          </w:p>
                          <w:p w14:paraId="45FC3335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774547AD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DBA65E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This file controls the state of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the system.</w:t>
                            </w:r>
                          </w:p>
                          <w:p w14:paraId="008A3AFF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SELINUX= can take one of these three values:</w:t>
                            </w:r>
                          </w:p>
                          <w:p w14:paraId="5205E9C1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enforcing -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security policy is enforced.</w:t>
                            </w:r>
                          </w:p>
                          <w:p w14:paraId="47E575E5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permissive -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prints warnings instead of enforcing.</w:t>
                            </w:r>
                          </w:p>
                          <w:p w14:paraId="48E89CE5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disabled - No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policy is loaded.</w:t>
                            </w:r>
                          </w:p>
                          <w:p w14:paraId="1ED7DAB4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SELINUX=enforcing</w:t>
                            </w:r>
                          </w:p>
                          <w:p w14:paraId="59EDF93D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SELINUXTYPE= can take one of these two values:</w:t>
                            </w:r>
                          </w:p>
                          <w:p w14:paraId="197F8ECD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    targeted - Targeted processes are protected,</w:t>
                            </w:r>
                          </w:p>
                          <w:p w14:paraId="4D9608B1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mls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Multi Level Security protection.</w:t>
                            </w:r>
                          </w:p>
                          <w:p w14:paraId="0FD84D50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SELINUXTYPE=targeted</w:t>
                            </w:r>
                          </w:p>
                          <w:p w14:paraId="781AB5D3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3BE4F99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7006272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54CD7C4A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6A260AA8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073BED3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This file controls the state of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the system.</w:t>
                            </w:r>
                          </w:p>
                          <w:p w14:paraId="036C7ECC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SELINUX= can take one of these three values:</w:t>
                            </w:r>
                          </w:p>
                          <w:p w14:paraId="7448F8ED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enforcing -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security policy is enforced.</w:t>
                            </w:r>
                          </w:p>
                          <w:p w14:paraId="2E828B5E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permissive -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prints warnings instead of enforcing.</w:t>
                            </w:r>
                          </w:p>
                          <w:p w14:paraId="612964F2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disabled - No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policy is loaded.</w:t>
                            </w:r>
                          </w:p>
                          <w:p w14:paraId="0C1282EA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SELINUX=disabled</w:t>
                            </w:r>
                          </w:p>
                          <w:p w14:paraId="3D350D2C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SELINUXTYPE= can take one of these two values:</w:t>
                            </w:r>
                          </w:p>
                          <w:p w14:paraId="3747135F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    targeted - Targeted processes are protected,</w:t>
                            </w:r>
                          </w:p>
                          <w:p w14:paraId="3CBEFACE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mls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Multi Level Security protection.</w:t>
                            </w:r>
                          </w:p>
                          <w:p w14:paraId="05A87BC5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SELINUXTYPE=targeted</w:t>
                            </w:r>
                          </w:p>
                          <w:p w14:paraId="2BA0DA42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4E1D777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713C0A0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sestatus</w:t>
                            </w:r>
                            <w:proofErr w:type="spellEnd"/>
                          </w:p>
                          <w:p w14:paraId="4BD1B681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status:                 enabled</w:t>
                            </w:r>
                          </w:p>
                          <w:p w14:paraId="475360C8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SELinuxfs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mount:                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64B4C467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Current mode:                   enforcing</w:t>
                            </w:r>
                          </w:p>
                          <w:p w14:paraId="05DF84E7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Mode from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  disabled</w:t>
                            </w:r>
                          </w:p>
                          <w:p w14:paraId="6AFA5174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Policy version:                 24</w:t>
                            </w:r>
                          </w:p>
                          <w:p w14:paraId="2013D08B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Policy from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targeted</w:t>
                            </w:r>
                          </w:p>
                          <w:p w14:paraId="333432A6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setenforce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7487CF16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sestatus</w:t>
                            </w:r>
                            <w:proofErr w:type="spellEnd"/>
                          </w:p>
                          <w:p w14:paraId="19207575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status:                 enabled</w:t>
                            </w:r>
                          </w:p>
                          <w:p w14:paraId="0D46C3BA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SELinuxfs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mount:                /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6ECF6F37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Current mode:                   permissive</w:t>
                            </w:r>
                          </w:p>
                          <w:p w14:paraId="26EA771C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Mode from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  </w:t>
                            </w:r>
                            <w:r w:rsidRPr="006C1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disabled</w:t>
                            </w:r>
                          </w:p>
                          <w:p w14:paraId="0BE836D4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Policy version:                 24</w:t>
                            </w:r>
                          </w:p>
                          <w:p w14:paraId="668C2BB2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Policy from </w:t>
                            </w:r>
                            <w:proofErr w:type="spell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targeted</w:t>
                            </w:r>
                          </w:p>
                          <w:p w14:paraId="2A752CD9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7446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  <w:p w14:paraId="6C464ADC" w14:textId="77777777" w:rsidR="003B2F66" w:rsidRPr="007446A5" w:rsidRDefault="003B2F66" w:rsidP="006C136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319B4" id="Text Box 16" o:spid="_x0000_s1036" type="#_x0000_t202" style="width:540pt;height:5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" fillcolor="#d9e2f3 [660]" stroked="f">
                <v:textbox>
                  <w:txbxContent>
                    <w:p w14:paraId="6AC4E0A1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1DEA70F5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12:23:57 -05 2017</w:t>
                      </w:r>
                    </w:p>
                    <w:p w14:paraId="45FC3335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774547AD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DBA65E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This file controls the state of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the system.</w:t>
                      </w:r>
                    </w:p>
                    <w:p w14:paraId="008A3AFF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SELINUX= can take one of these three values:</w:t>
                      </w:r>
                    </w:p>
                    <w:p w14:paraId="5205E9C1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enforcing -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security policy is enforced.</w:t>
                      </w:r>
                    </w:p>
                    <w:p w14:paraId="47E575E5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permissive -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prints warnings instead of enforcing.</w:t>
                      </w:r>
                    </w:p>
                    <w:p w14:paraId="48E89CE5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disabled - No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policy is loaded.</w:t>
                      </w:r>
                    </w:p>
                    <w:p w14:paraId="1ED7DAB4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SELINUX=enforcing</w:t>
                      </w:r>
                    </w:p>
                    <w:p w14:paraId="59EDF93D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SELINUXTYPE= can take one of these two values:</w:t>
                      </w:r>
                    </w:p>
                    <w:p w14:paraId="197F8ECD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    targeted - Targeted processes are protected,</w:t>
                      </w:r>
                    </w:p>
                    <w:p w14:paraId="4D9608B1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mls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Multi Level Security protection.</w:t>
                      </w:r>
                    </w:p>
                    <w:p w14:paraId="0FD84D50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SELINUXTYPE=targeted</w:t>
                      </w:r>
                    </w:p>
                    <w:p w14:paraId="781AB5D3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3BE4F99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7006272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54CD7C4A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6A260AA8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073BED3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This file controls the state of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the system.</w:t>
                      </w:r>
                    </w:p>
                    <w:p w14:paraId="036C7ECC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SELINUX= can take one of these three values:</w:t>
                      </w:r>
                    </w:p>
                    <w:p w14:paraId="7448F8ED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enforcing -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security policy is enforced.</w:t>
                      </w:r>
                    </w:p>
                    <w:p w14:paraId="2E828B5E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permissive -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prints warnings instead of enforcing.</w:t>
                      </w:r>
                    </w:p>
                    <w:p w14:paraId="612964F2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disabled - No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policy is loaded.</w:t>
                      </w:r>
                    </w:p>
                    <w:p w14:paraId="0C1282EA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SELINUX=disabled</w:t>
                      </w:r>
                    </w:p>
                    <w:p w14:paraId="3D350D2C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SELINUXTYPE= can take one of these two values:</w:t>
                      </w:r>
                    </w:p>
                    <w:p w14:paraId="3747135F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    targeted - Targeted processes are protected,</w:t>
                      </w:r>
                    </w:p>
                    <w:p w14:paraId="3CBEFACE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mls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Multi Level Security protection.</w:t>
                      </w:r>
                    </w:p>
                    <w:p w14:paraId="05A87BC5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SELINUXTYPE=targeted</w:t>
                      </w:r>
                    </w:p>
                    <w:p w14:paraId="2BA0DA42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4E1D777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713C0A0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sestatus</w:t>
                      </w:r>
                      <w:proofErr w:type="spellEnd"/>
                    </w:p>
                    <w:p w14:paraId="4BD1B681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status:                 enabled</w:t>
                      </w:r>
                    </w:p>
                    <w:p w14:paraId="475360C8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SELinuxfs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mount:                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64B4C467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Current mode:                   enforcing</w:t>
                      </w:r>
                    </w:p>
                    <w:p w14:paraId="05DF84E7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Mode from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  disabled</w:t>
                      </w:r>
                    </w:p>
                    <w:p w14:paraId="6AFA5174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Policy version:                 24</w:t>
                      </w:r>
                    </w:p>
                    <w:p w14:paraId="2013D08B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Policy from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targeted</w:t>
                      </w:r>
                    </w:p>
                    <w:p w14:paraId="333432A6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setenforce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7487CF16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sestatus</w:t>
                      </w:r>
                      <w:proofErr w:type="spellEnd"/>
                    </w:p>
                    <w:p w14:paraId="19207575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status:                 enabled</w:t>
                      </w:r>
                    </w:p>
                    <w:p w14:paraId="0D46C3BA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SELinuxfs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mount:                /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6ECF6F37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Current mode:                   permissive</w:t>
                      </w:r>
                    </w:p>
                    <w:p w14:paraId="26EA771C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Mode from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  </w:t>
                      </w:r>
                      <w:r w:rsidRPr="006C136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disabled</w:t>
                      </w:r>
                    </w:p>
                    <w:p w14:paraId="0BE836D4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Policy version:                 24</w:t>
                      </w:r>
                    </w:p>
                    <w:p w14:paraId="668C2BB2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Policy from </w:t>
                      </w:r>
                      <w:proofErr w:type="spell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targeted</w:t>
                      </w:r>
                    </w:p>
                    <w:p w14:paraId="2A752CD9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7446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  <w:p w14:paraId="6C464ADC" w14:textId="77777777" w:rsidR="003B2F66" w:rsidRPr="007446A5" w:rsidRDefault="003B2F66" w:rsidP="006C136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105F27" w14:textId="77777777" w:rsidR="006C136D" w:rsidRDefault="006C136D">
      <w:r>
        <w:br w:type="page"/>
      </w:r>
    </w:p>
    <w:p w14:paraId="011F20DB" w14:textId="2481F628" w:rsidR="00365E53" w:rsidRDefault="007446A5" w:rsidP="006C136D">
      <w:pPr>
        <w:pStyle w:val="ListParagraph"/>
        <w:numPr>
          <w:ilvl w:val="1"/>
          <w:numId w:val="2"/>
        </w:numPr>
      </w:pPr>
      <w:bookmarkStart w:id="13" w:name="_Toc490173568"/>
      <w:proofErr w:type="gramStart"/>
      <w:r w:rsidRPr="00A460BE">
        <w:rPr>
          <w:rStyle w:val="Heading3Char"/>
        </w:rPr>
        <w:lastRenderedPageBreak/>
        <w:t>Hostname :</w:t>
      </w:r>
      <w:bookmarkEnd w:id="13"/>
      <w:proofErr w:type="gramEnd"/>
      <w:r>
        <w:t xml:space="preserve"> FQDN missing . Integrating Linux server to AD/DNS will be a proper </w:t>
      </w:r>
      <w:proofErr w:type="gramStart"/>
      <w:r>
        <w:t>configuration .</w:t>
      </w:r>
      <w:proofErr w:type="gramEnd"/>
      <w:r>
        <w:t xml:space="preserve"> </w:t>
      </w:r>
    </w:p>
    <w:p w14:paraId="223C2230" w14:textId="77777777" w:rsidR="006C136D" w:rsidRDefault="006C136D" w:rsidP="006C136D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4F5DF876" wp14:editId="66217596">
                <wp:extent cx="6858000" cy="1226820"/>
                <wp:effectExtent l="0" t="0" r="0" b="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226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DBC77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hostname</w:t>
                            </w:r>
                          </w:p>
                          <w:p w14:paraId="7534087B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netf-pmbigdat01</w:t>
                            </w:r>
                          </w:p>
                          <w:p w14:paraId="68363C0F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hostname -f</w:t>
                            </w:r>
                          </w:p>
                          <w:p w14:paraId="03AB0284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398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red"/>
                              </w:rPr>
                              <w:t>hostname: Host name lookup failure</w:t>
                            </w:r>
                          </w:p>
                          <w:p w14:paraId="528C271E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65C58755" w14:textId="77777777" w:rsidR="003B2F66" w:rsidRPr="00AB653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21:38:19 -05 2017</w:t>
                            </w:r>
                          </w:p>
                          <w:p w14:paraId="2666939D" w14:textId="65E5B51F" w:rsidR="003B2F66" w:rsidRPr="007446A5" w:rsidRDefault="003B2F66" w:rsidP="00AB65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AB6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5DF876" id="Text Box 17" o:spid="_x0000_s1037" type="#_x0000_t202" style="width:540pt;height: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" fillcolor="#d9e2f3 [660]" stroked="f">
                <v:textbox>
                  <w:txbxContent>
                    <w:p w14:paraId="64FDBC77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hostname</w:t>
                      </w:r>
                    </w:p>
                    <w:p w14:paraId="7534087B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netf-pmbigdat01</w:t>
                      </w:r>
                    </w:p>
                    <w:p w14:paraId="68363C0F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hostname -f</w:t>
                      </w:r>
                    </w:p>
                    <w:p w14:paraId="03AB0284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3985">
                        <w:rPr>
                          <w:rFonts w:ascii="Courier New" w:hAnsi="Courier New" w:cs="Courier New"/>
                          <w:sz w:val="20"/>
                          <w:szCs w:val="20"/>
                          <w:highlight w:val="red"/>
                        </w:rPr>
                        <w:t>hostname: Host name lookup failure</w:t>
                      </w:r>
                    </w:p>
                    <w:p w14:paraId="528C271E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65C58755" w14:textId="77777777" w:rsidR="003B2F66" w:rsidRPr="00AB653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21:38:19 -05 2017</w:t>
                      </w:r>
                    </w:p>
                    <w:p w14:paraId="2666939D" w14:textId="65E5B51F" w:rsidR="003B2F66" w:rsidRPr="007446A5" w:rsidRDefault="003B2F66" w:rsidP="00AB65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AB6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7F860DB" w14:textId="7523729D" w:rsidR="00365E53" w:rsidRDefault="007446A5" w:rsidP="006C136D">
      <w:pPr>
        <w:pStyle w:val="ListParagraph"/>
        <w:numPr>
          <w:ilvl w:val="1"/>
          <w:numId w:val="2"/>
        </w:numPr>
      </w:pPr>
      <w:bookmarkStart w:id="14" w:name="_Toc490173569"/>
      <w:r w:rsidRPr="00A460BE">
        <w:rPr>
          <w:rStyle w:val="Heading3Char"/>
        </w:rPr>
        <w:t>DNS forwar</w:t>
      </w:r>
      <w:r w:rsidR="00A460BE">
        <w:rPr>
          <w:rStyle w:val="Heading3Char"/>
        </w:rPr>
        <w:t>d</w:t>
      </w:r>
      <w:r w:rsidRPr="00A460BE">
        <w:rPr>
          <w:rStyle w:val="Heading3Char"/>
        </w:rPr>
        <w:t xml:space="preserve"> &amp; reverse </w:t>
      </w:r>
      <w:proofErr w:type="gramStart"/>
      <w:r w:rsidRPr="00A460BE">
        <w:rPr>
          <w:rStyle w:val="Heading3Char"/>
        </w:rPr>
        <w:t>lookup :</w:t>
      </w:r>
      <w:bookmarkEnd w:id="14"/>
      <w:proofErr w:type="gramEnd"/>
      <w:r>
        <w:t xml:space="preserve"> DNS entry has not been made .</w:t>
      </w:r>
    </w:p>
    <w:p w14:paraId="0EA8999A" w14:textId="77777777" w:rsidR="006C136D" w:rsidRDefault="006C136D" w:rsidP="006C136D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35F31591" wp14:editId="5FF05882">
                <wp:extent cx="6858000" cy="2329180"/>
                <wp:effectExtent l="0" t="0" r="0" b="762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329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14AB6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nslookup</w:t>
                            </w:r>
                            <w:proofErr w:type="spellEnd"/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10.100.74.41</w:t>
                            </w:r>
                          </w:p>
                          <w:p w14:paraId="482BCFE8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Server:</w:t>
                            </w: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</w:t>
                            </w:r>
                          </w:p>
                          <w:p w14:paraId="53D3D311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</w:t>
                            </w: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10.100.65.11#53</w:t>
                            </w:r>
                          </w:p>
                          <w:p w14:paraId="00552093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CCF625F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41.74.100.10.in-</w:t>
                            </w:r>
                            <w:proofErr w:type="gramStart"/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addr.arpa</w:t>
                            </w:r>
                            <w:proofErr w:type="gramEnd"/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name = netf-pmbigdat01.epmtelco.com.co.</w:t>
                            </w:r>
                          </w:p>
                          <w:p w14:paraId="1AFDAE7B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11B6FFD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nslookup</w:t>
                            </w:r>
                            <w:proofErr w:type="spellEnd"/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netf-pmbigdat01.epmtelco.com.co</w:t>
                            </w:r>
                          </w:p>
                          <w:p w14:paraId="64A40570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Server:</w:t>
                            </w: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</w:t>
                            </w:r>
                          </w:p>
                          <w:p w14:paraId="0371934D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</w:t>
                            </w: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10.100.65.11#53</w:t>
                            </w:r>
                          </w:p>
                          <w:p w14:paraId="372C9CE2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58B4E83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Name:</w:t>
                            </w: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netf-pmbigdat01.epmtelco.com.co</w:t>
                            </w:r>
                          </w:p>
                          <w:p w14:paraId="0C4FCB37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 10.100.74.41</w:t>
                            </w:r>
                          </w:p>
                          <w:p w14:paraId="6C33A55D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45BDD52" w14:textId="77777777" w:rsidR="003B2F66" w:rsidRPr="00B1383D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[root@netf-pmbigdat01 </w:t>
                            </w:r>
                            <w:proofErr w:type="gramStart"/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682DF785" w14:textId="23464212" w:rsidR="003B2F66" w:rsidRPr="007446A5" w:rsidRDefault="003B2F66" w:rsidP="00B138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138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21:43:28 -05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F31591" id="Text Box 19" o:spid="_x0000_s1038" type="#_x0000_t202" style="width:540pt;height:1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" fillcolor="#d9e2f3 [660]" stroked="f">
                <v:textbox>
                  <w:txbxContent>
                    <w:p w14:paraId="10D14AB6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nslookup</w:t>
                      </w:r>
                      <w:proofErr w:type="spellEnd"/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10.100.74.41</w:t>
                      </w:r>
                    </w:p>
                    <w:p w14:paraId="482BCFE8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Server:</w:t>
                      </w: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</w:t>
                      </w:r>
                    </w:p>
                    <w:p w14:paraId="53D3D311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</w:t>
                      </w: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10.100.65.11#53</w:t>
                      </w:r>
                    </w:p>
                    <w:p w14:paraId="00552093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CCF625F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41.74.100.10.in-</w:t>
                      </w:r>
                      <w:proofErr w:type="gramStart"/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addr.arpa</w:t>
                      </w:r>
                      <w:proofErr w:type="gramEnd"/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name = netf-pmbigdat01.epmtelco.com.co.</w:t>
                      </w:r>
                    </w:p>
                    <w:p w14:paraId="1AFDAE7B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11B6FFD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nslookup</w:t>
                      </w:r>
                      <w:proofErr w:type="spellEnd"/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netf-pmbigdat01.epmtelco.com.co</w:t>
                      </w:r>
                    </w:p>
                    <w:p w14:paraId="64A40570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Server:</w:t>
                      </w: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</w:t>
                      </w:r>
                    </w:p>
                    <w:p w14:paraId="0371934D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</w:t>
                      </w: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10.100.65.11#53</w:t>
                      </w:r>
                    </w:p>
                    <w:p w14:paraId="372C9CE2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58B4E83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Name:</w:t>
                      </w: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netf-pmbigdat01.epmtelco.com.co</w:t>
                      </w:r>
                    </w:p>
                    <w:p w14:paraId="0C4FCB37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 10.100.74.41</w:t>
                      </w:r>
                    </w:p>
                    <w:p w14:paraId="6C33A55D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45BDD52" w14:textId="77777777" w:rsidR="003B2F66" w:rsidRPr="00B1383D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[root@netf-pmbigdat01 </w:t>
                      </w:r>
                      <w:proofErr w:type="gramStart"/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682DF785" w14:textId="23464212" w:rsidR="003B2F66" w:rsidRPr="007446A5" w:rsidRDefault="003B2F66" w:rsidP="00B138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138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21:43:28 -05 2017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195154" w14:textId="77777777" w:rsidR="007446A5" w:rsidRDefault="007446A5" w:rsidP="007446A5">
      <w:pPr>
        <w:pStyle w:val="ListParagraph"/>
        <w:ind w:left="1800"/>
      </w:pPr>
    </w:p>
    <w:p w14:paraId="6752000B" w14:textId="77777777" w:rsidR="006C136D" w:rsidRDefault="006C136D">
      <w:r>
        <w:br w:type="page"/>
      </w:r>
    </w:p>
    <w:p w14:paraId="71CA647F" w14:textId="16EBEA95" w:rsidR="0028790D" w:rsidRDefault="0028790D" w:rsidP="0028790D">
      <w:pPr>
        <w:pStyle w:val="Heading2"/>
        <w:rPr>
          <w:u w:val="single"/>
        </w:rPr>
      </w:pPr>
      <w:bookmarkStart w:id="15" w:name="_Toc490173570"/>
      <w:r>
        <w:rPr>
          <w:u w:val="single"/>
        </w:rPr>
        <w:lastRenderedPageBreak/>
        <w:t>Master-</w:t>
      </w:r>
      <w:proofErr w:type="gramStart"/>
      <w:r>
        <w:rPr>
          <w:u w:val="single"/>
        </w:rPr>
        <w:t>2 :</w:t>
      </w:r>
      <w:proofErr w:type="gramEnd"/>
      <w:r>
        <w:rPr>
          <w:u w:val="single"/>
        </w:rPr>
        <w:t xml:space="preserve"> 10.100.74.42 :</w:t>
      </w:r>
      <w:bookmarkEnd w:id="15"/>
      <w:r>
        <w:rPr>
          <w:u w:val="single"/>
        </w:rPr>
        <w:t xml:space="preserve"> </w:t>
      </w:r>
    </w:p>
    <w:p w14:paraId="31687D3D" w14:textId="77777777" w:rsidR="0028790D" w:rsidRDefault="0028790D" w:rsidP="0028790D"/>
    <w:p w14:paraId="7319341B" w14:textId="77777777" w:rsidR="0028790D" w:rsidRDefault="0028790D" w:rsidP="0028790D"/>
    <w:p w14:paraId="73E7858A" w14:textId="77777777" w:rsidR="00B1383D" w:rsidRDefault="00B1383D" w:rsidP="00B1383D">
      <w:pPr>
        <w:pStyle w:val="ListParagraph"/>
        <w:numPr>
          <w:ilvl w:val="0"/>
          <w:numId w:val="16"/>
        </w:numPr>
      </w:pPr>
      <w:bookmarkStart w:id="16" w:name="_Toc490173571"/>
      <w:r>
        <w:rPr>
          <w:rStyle w:val="Heading3Char"/>
        </w:rPr>
        <w:t>OS</w:t>
      </w:r>
      <w:r w:rsidRPr="004569E8">
        <w:rPr>
          <w:rStyle w:val="Heading3Char"/>
        </w:rPr>
        <w:t xml:space="preserve"> </w:t>
      </w:r>
      <w:proofErr w:type="gramStart"/>
      <w:r w:rsidRPr="004569E8">
        <w:rPr>
          <w:rStyle w:val="Heading3Char"/>
        </w:rPr>
        <w:t>Version :</w:t>
      </w:r>
      <w:bookmarkEnd w:id="16"/>
      <w:proofErr w:type="gramEnd"/>
      <w:r>
        <w:t xml:space="preserve"> </w:t>
      </w:r>
      <w:proofErr w:type="spellStart"/>
      <w:r>
        <w:t>RedHat</w:t>
      </w:r>
      <w:proofErr w:type="spellEnd"/>
      <w:r>
        <w:t xml:space="preserve"> 6.9 </w:t>
      </w:r>
    </w:p>
    <w:p w14:paraId="13FB002A" w14:textId="77777777" w:rsidR="00B1383D" w:rsidRDefault="00B1383D" w:rsidP="00B1383D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11EAAA92" wp14:editId="729E4CC5">
                <wp:extent cx="6858000" cy="84074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40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20753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556FCB1A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21:49:33 -05 2017</w:t>
                            </w:r>
                          </w:p>
                          <w:p w14:paraId="3CCF7704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redhat</w:t>
                            </w:r>
                            <w:proofErr w:type="spell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-release</w:t>
                            </w:r>
                          </w:p>
                          <w:p w14:paraId="7E15B4BC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 Hat Enterprise Linux Server release 6.9 (Santiago)</w:t>
                            </w:r>
                          </w:p>
                          <w:p w14:paraId="139B1B5A" w14:textId="21C379CC" w:rsidR="003B2F66" w:rsidRPr="007446A5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EAAA92" id="Text Box 5" o:spid="_x0000_s1039" type="#_x0000_t202" style="width:540pt;height: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" fillcolor="#d9e2f3 [660]" stroked="f">
                <v:textbox>
                  <w:txbxContent>
                    <w:p w14:paraId="35D20753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556FCB1A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21:49:33 -05 2017</w:t>
                      </w:r>
                    </w:p>
                    <w:p w14:paraId="3CCF7704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redhat</w:t>
                      </w:r>
                      <w:proofErr w:type="spell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-release</w:t>
                      </w:r>
                    </w:p>
                    <w:p w14:paraId="7E15B4BC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 Hat Enterprise Linux Server release 6.9 (Santiago)</w:t>
                      </w:r>
                    </w:p>
                    <w:p w14:paraId="139B1B5A" w14:textId="21C379CC" w:rsidR="003B2F66" w:rsidRPr="007446A5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F41F6A5" w14:textId="77777777" w:rsidR="00B1383D" w:rsidRPr="004569E8" w:rsidRDefault="00B1383D" w:rsidP="00B1383D">
      <w:pPr>
        <w:pStyle w:val="ListParagraph"/>
        <w:numPr>
          <w:ilvl w:val="0"/>
          <w:numId w:val="16"/>
        </w:numPr>
        <w:rPr>
          <w:rStyle w:val="Heading3Char"/>
        </w:rPr>
      </w:pPr>
      <w:bookmarkStart w:id="17" w:name="_Toc490173572"/>
      <w:r w:rsidRPr="004569E8">
        <w:rPr>
          <w:rStyle w:val="Heading3Char"/>
        </w:rPr>
        <w:t>Disk Formatting</w:t>
      </w:r>
      <w:bookmarkEnd w:id="17"/>
      <w:r w:rsidRPr="004569E8">
        <w:rPr>
          <w:rStyle w:val="Heading3Char"/>
        </w:rPr>
        <w:t xml:space="preserve"> </w:t>
      </w:r>
    </w:p>
    <w:p w14:paraId="409FD1F0" w14:textId="77777777" w:rsidR="00B1383D" w:rsidRDefault="00B1383D" w:rsidP="00B1383D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DF42870" wp14:editId="292B0214">
                <wp:extent cx="6866255" cy="2260600"/>
                <wp:effectExtent l="0" t="0" r="0" b="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255" cy="226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80E90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42038919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21:50:19 -05 2017</w:t>
                            </w:r>
                          </w:p>
                          <w:p w14:paraId="1CAF554F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-h</w:t>
                            </w:r>
                          </w:p>
                          <w:p w14:paraId="0D686748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Filesystem      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Size  Used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Avail Use% Mounted on</w:t>
                            </w:r>
                          </w:p>
                          <w:p w14:paraId="794EF5BE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/dev/sda6       134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1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.8G  126G   2% /</w:t>
                            </w:r>
                          </w:p>
                          <w:p w14:paraId="653669E4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126G     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0  126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0% /dev/</w:t>
                            </w: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shm</w:t>
                            </w:r>
                            <w:proofErr w:type="spellEnd"/>
                          </w:p>
                          <w:p w14:paraId="73893102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/dev/sda1       976M   76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850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 9% /boot</w:t>
                            </w:r>
                          </w:p>
                          <w:p w14:paraId="712A0A1E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/dev/sda2       246G   60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234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/opt</w:t>
                            </w:r>
                          </w:p>
                          <w:p w14:paraId="74D30C6B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/dev/sda5       197G   60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187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</w:t>
                            </w: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</w:p>
                          <w:p w14:paraId="5F9057E2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/dev/sda3       246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664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233G   1% /</w:t>
                            </w: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</w:p>
                          <w:p w14:paraId="3F887269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/dev/sdb1       1.7T   69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.6T   1% /grid/0</w:t>
                            </w:r>
                          </w:p>
                          <w:p w14:paraId="709A02E7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/dev/sdc1       824G   73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783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/master/0</w:t>
                            </w:r>
                          </w:p>
                          <w:p w14:paraId="5F6E532C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/dev/sdd1       824G   73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783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/master/1</w:t>
                            </w:r>
                          </w:p>
                          <w:p w14:paraId="3D79E7E2" w14:textId="2679B78C" w:rsidR="003B2F66" w:rsidRPr="007446A5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42870" id="Text Box 7" o:spid="_x0000_s1040" type="#_x0000_t202" style="width:540.65pt;height:1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" fillcolor="#d9e2f3 [660]" stroked="f">
                <v:textbox>
                  <w:txbxContent>
                    <w:p w14:paraId="5B680E90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42038919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21:50:19 -05 2017</w:t>
                      </w:r>
                    </w:p>
                    <w:p w14:paraId="1CAF554F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-h</w:t>
                      </w:r>
                    </w:p>
                    <w:p w14:paraId="0D686748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Filesystem      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Size  Used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Avail Use% Mounted on</w:t>
                      </w:r>
                    </w:p>
                    <w:p w14:paraId="794EF5BE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/dev/sda6       134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1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.8G  126G   2% /</w:t>
                      </w:r>
                    </w:p>
                    <w:p w14:paraId="653669E4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126G     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0  126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0% /dev/</w:t>
                      </w: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shm</w:t>
                      </w:r>
                      <w:proofErr w:type="spellEnd"/>
                    </w:p>
                    <w:p w14:paraId="73893102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/dev/sda1       976M   76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850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 9% /boot</w:t>
                      </w:r>
                    </w:p>
                    <w:p w14:paraId="712A0A1E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/dev/sda2       246G   60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234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/opt</w:t>
                      </w:r>
                    </w:p>
                    <w:p w14:paraId="74D30C6B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/dev/sda5       197G   60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187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</w:t>
                      </w: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</w:p>
                    <w:p w14:paraId="5F9057E2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/dev/sda3       246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664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233G   1% /</w:t>
                      </w: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</w:p>
                    <w:p w14:paraId="3F887269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/dev/sdb1       1.7T   69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.6T   1% /grid/0</w:t>
                      </w:r>
                    </w:p>
                    <w:p w14:paraId="709A02E7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/dev/sdc1       824G   73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783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/master/0</w:t>
                      </w:r>
                    </w:p>
                    <w:p w14:paraId="5F6E532C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/dev/sdd1       824G   73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783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/master/1</w:t>
                      </w:r>
                    </w:p>
                    <w:p w14:paraId="3D79E7E2" w14:textId="2679B78C" w:rsidR="003B2F66" w:rsidRPr="007446A5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E45AE4B" w14:textId="77777777" w:rsidR="00B1383D" w:rsidRDefault="00B1383D" w:rsidP="00B1383D">
      <w:pPr>
        <w:pStyle w:val="ListParagraph"/>
        <w:ind w:left="360"/>
      </w:pPr>
    </w:p>
    <w:p w14:paraId="623C3F5F" w14:textId="77777777" w:rsidR="00B1383D" w:rsidRDefault="00B1383D" w:rsidP="00B1383D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18E751D2" wp14:editId="7D3AAE7E">
                <wp:extent cx="6858000" cy="2738120"/>
                <wp:effectExtent l="0" t="0" r="0" b="508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738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687EF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lsblk</w:t>
                            </w:r>
                            <w:proofErr w:type="spell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--fs</w:t>
                            </w:r>
                          </w:p>
                          <w:p w14:paraId="35A9DEBA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  FSTYPE LABEL UUID                                 MOUNTPOINT</w:t>
                            </w:r>
                          </w:p>
                          <w:p w14:paraId="50D245A2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sda</w:t>
                            </w:r>
                            <w:proofErr w:type="spellEnd"/>
                          </w:p>
                          <w:p w14:paraId="2DC63D4E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eastAsia="MS Mincho" w:hAnsi="Courier New" w:cs="Courier New"/>
                                <w:sz w:val="20"/>
                                <w:szCs w:val="20"/>
                              </w:rPr>
                              <w:t>├</w:t>
                            </w: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─sda1 ext4         8ea0f24d-2b62-4785-8333-d27ed4e768c8 /boot</w:t>
                            </w:r>
                          </w:p>
                          <w:p w14:paraId="292AB0EE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eastAsia="MS Mincho" w:hAnsi="Courier New" w:cs="Courier New"/>
                                <w:sz w:val="20"/>
                                <w:szCs w:val="20"/>
                              </w:rPr>
                              <w:t>├</w:t>
                            </w: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─sda2 ext4         0ea0fc76-8eca-455e-b22f-91aa7fd8d650 /opt</w:t>
                            </w:r>
                          </w:p>
                          <w:p w14:paraId="65D25AE6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eastAsia="MS Mincho" w:hAnsi="Courier New" w:cs="Courier New"/>
                                <w:sz w:val="20"/>
                                <w:szCs w:val="20"/>
                              </w:rPr>
                              <w:t>├</w:t>
                            </w: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─sda3 ext4         21e0b33a-d83c-4edb-8431-bd5063fd44a8 /</w:t>
                            </w: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</w:p>
                          <w:p w14:paraId="51F60B7C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eastAsia="MS Mincho" w:hAnsi="Courier New" w:cs="Courier New"/>
                                <w:sz w:val="20"/>
                                <w:szCs w:val="20"/>
                              </w:rPr>
                              <w:t>├</w:t>
                            </w: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─sda4</w:t>
                            </w:r>
                          </w:p>
                          <w:p w14:paraId="67237D65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eastAsia="MS Mincho" w:hAnsi="Courier New" w:cs="Courier New"/>
                                <w:sz w:val="20"/>
                                <w:szCs w:val="20"/>
                              </w:rPr>
                              <w:t>├</w:t>
                            </w: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─sda5 ext4         e207eac7-05d1-415f-a25c-8dd10dbeb4ff /</w:t>
                            </w: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</w:p>
                          <w:p w14:paraId="578E745D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└─sda6 ext4         74ce0209-7b0f-467f-a341-6cd389633b4d /</w:t>
                            </w:r>
                          </w:p>
                          <w:p w14:paraId="0F130A7A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sdb</w:t>
                            </w:r>
                            <w:proofErr w:type="spellEnd"/>
                          </w:p>
                          <w:p w14:paraId="68859301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└─sdb1 ext4         fec46c75-7ddb-4cc6-b430-2552886abd99 /grid/0</w:t>
                            </w:r>
                          </w:p>
                          <w:p w14:paraId="67657F67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sdc</w:t>
                            </w:r>
                            <w:proofErr w:type="spellEnd"/>
                          </w:p>
                          <w:p w14:paraId="3BD57DCA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└─sdc1 ext4         636ed54a-6297-40f3-9d5e-e129b7837556 /master/0</w:t>
                            </w:r>
                          </w:p>
                          <w:p w14:paraId="08479364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sdd</w:t>
                            </w:r>
                            <w:proofErr w:type="spellEnd"/>
                          </w:p>
                          <w:p w14:paraId="3CEE111C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└─sdd1 ext4         dd33350b-3e7b-47a5-a2bf-8c4bb7100e31 /master/1</w:t>
                            </w:r>
                          </w:p>
                          <w:p w14:paraId="14133857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40651AED" w14:textId="77777777" w:rsidR="003B2F66" w:rsidRPr="00245707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21:50:55 -05 2017</w:t>
                            </w:r>
                          </w:p>
                          <w:p w14:paraId="7692CD43" w14:textId="01C6CE38" w:rsidR="003B2F66" w:rsidRPr="007446A5" w:rsidRDefault="003B2F66" w:rsidP="0024570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457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E751D2" id="Text Box 8" o:spid="_x0000_s1041" type="#_x0000_t202" style="width:540pt;height:2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" fillcolor="#d9e2f3 [660]" stroked="f">
                <v:textbox>
                  <w:txbxContent>
                    <w:p w14:paraId="7F5687EF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lsblk</w:t>
                      </w:r>
                      <w:proofErr w:type="spell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--fs</w:t>
                      </w:r>
                    </w:p>
                    <w:p w14:paraId="35A9DEBA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  FSTYPE LABEL UUID                                 MOUNTPOINT</w:t>
                      </w:r>
                    </w:p>
                    <w:p w14:paraId="50D245A2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sda</w:t>
                      </w:r>
                      <w:proofErr w:type="spellEnd"/>
                    </w:p>
                    <w:p w14:paraId="2DC63D4E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eastAsia="MS Mincho" w:hAnsi="Courier New" w:cs="Courier New"/>
                          <w:sz w:val="20"/>
                          <w:szCs w:val="20"/>
                        </w:rPr>
                        <w:t>├</w:t>
                      </w: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─sda1 ext4         8ea0f24d-2b62-4785-8333-d27ed4e768c8 /boot</w:t>
                      </w:r>
                    </w:p>
                    <w:p w14:paraId="292AB0EE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eastAsia="MS Mincho" w:hAnsi="Courier New" w:cs="Courier New"/>
                          <w:sz w:val="20"/>
                          <w:szCs w:val="20"/>
                        </w:rPr>
                        <w:t>├</w:t>
                      </w: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─sda2 ext4         0ea0fc76-8eca-455e-b22f-91aa7fd8d650 /opt</w:t>
                      </w:r>
                    </w:p>
                    <w:p w14:paraId="65D25AE6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eastAsia="MS Mincho" w:hAnsi="Courier New" w:cs="Courier New"/>
                          <w:sz w:val="20"/>
                          <w:szCs w:val="20"/>
                        </w:rPr>
                        <w:t>├</w:t>
                      </w: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─sda3 ext4         21e0b33a-d83c-4edb-8431-bd5063fd44a8 /</w:t>
                      </w: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</w:p>
                    <w:p w14:paraId="51F60B7C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eastAsia="MS Mincho" w:hAnsi="Courier New" w:cs="Courier New"/>
                          <w:sz w:val="20"/>
                          <w:szCs w:val="20"/>
                        </w:rPr>
                        <w:t>├</w:t>
                      </w: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─sda4</w:t>
                      </w:r>
                    </w:p>
                    <w:p w14:paraId="67237D65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eastAsia="MS Mincho" w:hAnsi="Courier New" w:cs="Courier New"/>
                          <w:sz w:val="20"/>
                          <w:szCs w:val="20"/>
                        </w:rPr>
                        <w:t>├</w:t>
                      </w: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─sda5 ext4         e207eac7-05d1-415f-a25c-8dd10dbeb4ff /</w:t>
                      </w: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</w:p>
                    <w:p w14:paraId="578E745D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└─sda6 ext4         74ce0209-7b0f-467f-a341-6cd389633b4d /</w:t>
                      </w:r>
                    </w:p>
                    <w:p w14:paraId="0F130A7A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sdb</w:t>
                      </w:r>
                      <w:proofErr w:type="spellEnd"/>
                    </w:p>
                    <w:p w14:paraId="68859301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└─sdb1 ext4         fec46c75-7ddb-4cc6-b430-2552886abd99 /grid/0</w:t>
                      </w:r>
                    </w:p>
                    <w:p w14:paraId="67657F67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sdc</w:t>
                      </w:r>
                      <w:proofErr w:type="spellEnd"/>
                    </w:p>
                    <w:p w14:paraId="3BD57DCA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└─sdc1 ext4         636ed54a-6297-40f3-9d5e-e129b7837556 /master/0</w:t>
                      </w:r>
                    </w:p>
                    <w:p w14:paraId="08479364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sdd</w:t>
                      </w:r>
                      <w:proofErr w:type="spellEnd"/>
                    </w:p>
                    <w:p w14:paraId="3CEE111C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└─sdd1 ext4         dd33350b-3e7b-47a5-a2bf-8c4bb7100e31 /master/1</w:t>
                      </w:r>
                    </w:p>
                    <w:p w14:paraId="14133857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40651AED" w14:textId="77777777" w:rsidR="003B2F66" w:rsidRPr="00245707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21:50:55 -05 2017</w:t>
                      </w:r>
                    </w:p>
                    <w:p w14:paraId="7692CD43" w14:textId="01C6CE38" w:rsidR="003B2F66" w:rsidRPr="007446A5" w:rsidRDefault="003B2F66" w:rsidP="0024570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457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580E55" w14:textId="77777777" w:rsidR="00B1383D" w:rsidRDefault="00B1383D" w:rsidP="00B1383D">
      <w:r>
        <w:br w:type="page"/>
      </w:r>
    </w:p>
    <w:p w14:paraId="192A9F29" w14:textId="77777777" w:rsidR="00B1383D" w:rsidRPr="00A460BE" w:rsidRDefault="00B1383D" w:rsidP="00B1383D">
      <w:pPr>
        <w:pStyle w:val="ListParagraph"/>
        <w:numPr>
          <w:ilvl w:val="0"/>
          <w:numId w:val="16"/>
        </w:numPr>
        <w:rPr>
          <w:rStyle w:val="Heading3Char"/>
        </w:rPr>
      </w:pPr>
      <w:bookmarkStart w:id="18" w:name="_Toc490173573"/>
      <w:r w:rsidRPr="00A460BE">
        <w:rPr>
          <w:rStyle w:val="Heading3Char"/>
        </w:rPr>
        <w:lastRenderedPageBreak/>
        <w:t>OS Level checks:</w:t>
      </w:r>
      <w:bookmarkEnd w:id="18"/>
      <w:r w:rsidRPr="00A460BE">
        <w:rPr>
          <w:rStyle w:val="Heading3Char"/>
        </w:rPr>
        <w:t xml:space="preserve"> </w:t>
      </w:r>
    </w:p>
    <w:p w14:paraId="132897ED" w14:textId="77777777" w:rsidR="00B1383D" w:rsidRDefault="00B1383D" w:rsidP="00B1383D">
      <w:pPr>
        <w:pStyle w:val="ListParagraph"/>
        <w:numPr>
          <w:ilvl w:val="1"/>
          <w:numId w:val="16"/>
        </w:numPr>
      </w:pPr>
      <w:proofErr w:type="spellStart"/>
      <w:proofErr w:type="gramStart"/>
      <w:r>
        <w:t>Swappiness</w:t>
      </w:r>
      <w:proofErr w:type="spellEnd"/>
      <w:r>
        <w:t xml:space="preserve"> :</w:t>
      </w:r>
      <w:proofErr w:type="gramEnd"/>
      <w:r>
        <w:t xml:space="preserve"> Recommended value has been set for the host.</w:t>
      </w:r>
    </w:p>
    <w:p w14:paraId="17592323" w14:textId="77777777" w:rsidR="00B1383D" w:rsidRDefault="00B1383D" w:rsidP="00B1383D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F45035F" wp14:editId="1BB1EE36">
                <wp:extent cx="6858000" cy="1615440"/>
                <wp:effectExtent l="0" t="0" r="0" b="1016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615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CD439" w14:textId="77777777" w:rsidR="003B2F66" w:rsidRPr="00282EB3" w:rsidRDefault="003B2F66" w:rsidP="00282E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0F7659B7" w14:textId="77777777" w:rsidR="003B2F66" w:rsidRPr="00282EB3" w:rsidRDefault="003B2F66" w:rsidP="00282E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21:52:25 -05 2017</w:t>
                            </w:r>
                          </w:p>
                          <w:p w14:paraId="4A5C6E23" w14:textId="77777777" w:rsidR="003B2F66" w:rsidRPr="00282EB3" w:rsidRDefault="003B2F66" w:rsidP="00282E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/proc/sys/</w:t>
                            </w:r>
                            <w:proofErr w:type="spell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swappiness</w:t>
                            </w:r>
                            <w:proofErr w:type="spellEnd"/>
                          </w:p>
                          <w:p w14:paraId="56FA1871" w14:textId="77777777" w:rsidR="003B2F66" w:rsidRPr="00282EB3" w:rsidRDefault="003B2F66" w:rsidP="00282E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53889E30" w14:textId="77777777" w:rsidR="003B2F66" w:rsidRPr="00282EB3" w:rsidRDefault="003B2F66" w:rsidP="00282E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sysctl.conf</w:t>
                            </w:r>
                            <w:proofErr w:type="spellEnd"/>
                          </w:p>
                          <w:p w14:paraId="3B2969EF" w14:textId="77777777" w:rsidR="003B2F66" w:rsidRPr="00282EB3" w:rsidRDefault="003B2F66" w:rsidP="00282E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sysctl</w:t>
                            </w:r>
                            <w:proofErr w:type="spellEnd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vm.swappiness</w:t>
                            </w:r>
                            <w:proofErr w:type="spellEnd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=1</w:t>
                            </w:r>
                          </w:p>
                          <w:p w14:paraId="3ED1CF24" w14:textId="77777777" w:rsidR="003B2F66" w:rsidRPr="00282EB3" w:rsidRDefault="003B2F66" w:rsidP="00282E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vm.swappiness</w:t>
                            </w:r>
                            <w:proofErr w:type="spellEnd"/>
                            <w:proofErr w:type="gramEnd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</w:t>
                            </w:r>
                          </w:p>
                          <w:p w14:paraId="12045F57" w14:textId="77777777" w:rsidR="003B2F66" w:rsidRPr="00282EB3" w:rsidRDefault="003B2F66" w:rsidP="00282E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/proc/sys/</w:t>
                            </w:r>
                            <w:proofErr w:type="spell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swappiness</w:t>
                            </w:r>
                            <w:proofErr w:type="spellEnd"/>
                          </w:p>
                          <w:p w14:paraId="4CCA361E" w14:textId="77777777" w:rsidR="003B2F66" w:rsidRPr="00282EB3" w:rsidRDefault="003B2F66" w:rsidP="00282E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C8A8018" w14:textId="048AE881" w:rsidR="003B2F66" w:rsidRPr="007446A5" w:rsidRDefault="003B2F66" w:rsidP="00282E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282E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45035F" id="Text Box 9" o:spid="_x0000_s1042" type="#_x0000_t202" style="width:540pt;height:12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" fillcolor="#d9e2f3 [660]" stroked="f">
                <v:textbox>
                  <w:txbxContent>
                    <w:p w14:paraId="254CD439" w14:textId="77777777" w:rsidR="003B2F66" w:rsidRPr="00282EB3" w:rsidRDefault="003B2F66" w:rsidP="00282E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0F7659B7" w14:textId="77777777" w:rsidR="003B2F66" w:rsidRPr="00282EB3" w:rsidRDefault="003B2F66" w:rsidP="00282E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21:52:25 -05 2017</w:t>
                      </w:r>
                    </w:p>
                    <w:p w14:paraId="4A5C6E23" w14:textId="77777777" w:rsidR="003B2F66" w:rsidRPr="00282EB3" w:rsidRDefault="003B2F66" w:rsidP="00282E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/proc/sys/</w:t>
                      </w:r>
                      <w:proofErr w:type="spell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swappiness</w:t>
                      </w:r>
                      <w:proofErr w:type="spellEnd"/>
                    </w:p>
                    <w:p w14:paraId="56FA1871" w14:textId="77777777" w:rsidR="003B2F66" w:rsidRPr="00282EB3" w:rsidRDefault="003B2F66" w:rsidP="00282E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20</w:t>
                      </w:r>
                    </w:p>
                    <w:p w14:paraId="53889E30" w14:textId="77777777" w:rsidR="003B2F66" w:rsidRPr="00282EB3" w:rsidRDefault="003B2F66" w:rsidP="00282E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sysctl.conf</w:t>
                      </w:r>
                      <w:proofErr w:type="spellEnd"/>
                    </w:p>
                    <w:p w14:paraId="3B2969EF" w14:textId="77777777" w:rsidR="003B2F66" w:rsidRPr="00282EB3" w:rsidRDefault="003B2F66" w:rsidP="00282E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sysctl</w:t>
                      </w:r>
                      <w:proofErr w:type="spellEnd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vm.swappiness</w:t>
                      </w:r>
                      <w:proofErr w:type="spellEnd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=1</w:t>
                      </w:r>
                    </w:p>
                    <w:p w14:paraId="3ED1CF24" w14:textId="77777777" w:rsidR="003B2F66" w:rsidRPr="00282EB3" w:rsidRDefault="003B2F66" w:rsidP="00282E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vm.swappiness</w:t>
                      </w:r>
                      <w:proofErr w:type="spellEnd"/>
                      <w:proofErr w:type="gramEnd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</w:t>
                      </w:r>
                    </w:p>
                    <w:p w14:paraId="12045F57" w14:textId="77777777" w:rsidR="003B2F66" w:rsidRPr="00282EB3" w:rsidRDefault="003B2F66" w:rsidP="00282E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/proc/sys/</w:t>
                      </w:r>
                      <w:proofErr w:type="spell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swappiness</w:t>
                      </w:r>
                      <w:proofErr w:type="spellEnd"/>
                    </w:p>
                    <w:p w14:paraId="4CCA361E" w14:textId="77777777" w:rsidR="003B2F66" w:rsidRPr="00282EB3" w:rsidRDefault="003B2F66" w:rsidP="00282E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</w:t>
                      </w:r>
                    </w:p>
                    <w:p w14:paraId="0C8A8018" w14:textId="048AE881" w:rsidR="003B2F66" w:rsidRPr="007446A5" w:rsidRDefault="003B2F66" w:rsidP="00282E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282E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1A5A67E" w14:textId="29B5B340" w:rsidR="00B1383D" w:rsidRDefault="00B1383D" w:rsidP="00B1383D">
      <w:pPr>
        <w:pStyle w:val="ListParagraph"/>
        <w:numPr>
          <w:ilvl w:val="1"/>
          <w:numId w:val="16"/>
        </w:numPr>
      </w:pPr>
      <w:bookmarkStart w:id="19" w:name="_Toc490173574"/>
      <w:proofErr w:type="spellStart"/>
      <w:proofErr w:type="gramStart"/>
      <w:r w:rsidRPr="00A460BE">
        <w:rPr>
          <w:rStyle w:val="Heading3Char"/>
        </w:rPr>
        <w:t>Iptables</w:t>
      </w:r>
      <w:bookmarkEnd w:id="19"/>
      <w:proofErr w:type="spellEnd"/>
      <w:r w:rsidRPr="00A460BE">
        <w:rPr>
          <w:rStyle w:val="Heading3Char"/>
        </w:rPr>
        <w:t xml:space="preserve"> </w:t>
      </w:r>
      <w:r w:rsidRPr="00A460BE">
        <w:t>:</w:t>
      </w:r>
      <w:proofErr w:type="gramEnd"/>
      <w:r w:rsidRPr="00A460BE">
        <w:t xml:space="preserve">  </w:t>
      </w:r>
      <w:proofErr w:type="spellStart"/>
      <w:r w:rsidRPr="00A460BE">
        <w:t>iptables</w:t>
      </w:r>
      <w:proofErr w:type="spellEnd"/>
      <w:r w:rsidRPr="00A460BE">
        <w:t xml:space="preserve"> have</w:t>
      </w:r>
      <w:r>
        <w:t xml:space="preserve"> been switched off as </w:t>
      </w:r>
      <w:r w:rsidR="00282EB3">
        <w:t>recommended</w:t>
      </w:r>
      <w:r>
        <w:t xml:space="preserve"> </w:t>
      </w:r>
    </w:p>
    <w:p w14:paraId="5AF11321" w14:textId="77777777" w:rsidR="00B1383D" w:rsidRDefault="00B1383D" w:rsidP="00B1383D">
      <w:pPr>
        <w:pStyle w:val="ListParagraph"/>
        <w:ind w:left="360"/>
      </w:pPr>
      <w:r>
        <w:t xml:space="preserve">   </w:t>
      </w:r>
      <w:r>
        <w:rPr>
          <w:noProof/>
        </w:rPr>
        <mc:AlternateContent>
          <mc:Choice Requires="wps">
            <w:drawing>
              <wp:inline distT="0" distB="0" distL="0" distR="0" wp14:anchorId="65AA323B" wp14:editId="48D7AC90">
                <wp:extent cx="6858000" cy="1671320"/>
                <wp:effectExtent l="0" t="0" r="0" b="508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671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22FDB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2EF2AED0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21:55:36 -05 2017</w:t>
                            </w:r>
                          </w:p>
                          <w:p w14:paraId="2F293BA1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5BE14FB3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Firewall is not running.</w:t>
                            </w:r>
                          </w:p>
                          <w:p w14:paraId="6DBB796A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4C2DCD38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1426C4F9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off</w:t>
                            </w:r>
                          </w:p>
                          <w:p w14:paraId="2E5F3FF4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17252FA9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2:off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3:off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4:off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5:off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3FFC3726" w14:textId="08A22CD5" w:rsidR="003B2F66" w:rsidRPr="007446A5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AA323B" id="Text Box 10" o:spid="_x0000_s1043" type="#_x0000_t202" style="width:540pt;height:1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" fillcolor="#d9e2f3 [660]" stroked="f">
                <v:textbox>
                  <w:txbxContent>
                    <w:p w14:paraId="40022FDB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2EF2AED0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21:55:36 -05 2017</w:t>
                      </w:r>
                    </w:p>
                    <w:p w14:paraId="2F293BA1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service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5BE14FB3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Firewall is not running.</w:t>
                      </w:r>
                    </w:p>
                    <w:p w14:paraId="6DBB796A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4C2DCD38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1426C4F9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off</w:t>
                      </w:r>
                    </w:p>
                    <w:p w14:paraId="2E5F3FF4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17252FA9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2:off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3:off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4:off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5:off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3FFC3726" w14:textId="08A22CD5" w:rsidR="003B2F66" w:rsidRPr="007446A5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D77AD48" w14:textId="77777777" w:rsidR="00B1383D" w:rsidRDefault="00B1383D" w:rsidP="00B1383D">
      <w:pPr>
        <w:ind w:left="1620"/>
      </w:pPr>
    </w:p>
    <w:p w14:paraId="233F8A42" w14:textId="77777777" w:rsidR="00B1383D" w:rsidRPr="00B8711B" w:rsidRDefault="00B1383D" w:rsidP="00B1383D">
      <w:pPr>
        <w:pStyle w:val="ListParagraph"/>
        <w:numPr>
          <w:ilvl w:val="1"/>
          <w:numId w:val="16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r>
        <w:br w:type="page"/>
      </w:r>
      <w:bookmarkStart w:id="20" w:name="_Toc490173575"/>
      <w:proofErr w:type="spellStart"/>
      <w:r w:rsidRPr="00A460BE">
        <w:rPr>
          <w:rStyle w:val="Heading3Char"/>
        </w:rPr>
        <w:lastRenderedPageBreak/>
        <w:t>ntp</w:t>
      </w:r>
      <w:proofErr w:type="spellEnd"/>
      <w:r w:rsidRPr="00A460BE">
        <w:rPr>
          <w:rStyle w:val="Heading3Char"/>
        </w:rPr>
        <w:t xml:space="preserve"> services</w:t>
      </w:r>
      <w:bookmarkEnd w:id="20"/>
    </w:p>
    <w:p w14:paraId="57A7DD6B" w14:textId="77777777" w:rsidR="00B1383D" w:rsidRDefault="00B1383D" w:rsidP="00B1383D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71DB1D53" wp14:editId="765D558A">
                <wp:extent cx="6858000" cy="1569720"/>
                <wp:effectExtent l="0" t="0" r="0" b="508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569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CA24A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2E8AD0A4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21:57:35 -05 2017</w:t>
                            </w:r>
                          </w:p>
                          <w:p w14:paraId="1E7302AA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3D39FA7E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4273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is running...</w:t>
                            </w:r>
                          </w:p>
                          <w:p w14:paraId="744B793B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0E76B4E3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7B062408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</w:t>
                            </w:r>
                          </w:p>
                          <w:p w14:paraId="35A13042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03C51671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2B526CE8" w14:textId="3AFAA4F3" w:rsidR="003B2F66" w:rsidRPr="007446A5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DB1D53" id="Text Box 11" o:spid="_x0000_s1044" type="#_x0000_t202" style="width:540pt;height:1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" fillcolor="#d9e2f3 [660]" stroked="f">
                <v:textbox>
                  <w:txbxContent>
                    <w:p w14:paraId="5D1CA24A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2E8AD0A4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21:57:35 -05 2017</w:t>
                      </w:r>
                    </w:p>
                    <w:p w14:paraId="1E7302AA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service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3D39FA7E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4273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is running...</w:t>
                      </w:r>
                    </w:p>
                    <w:p w14:paraId="744B793B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0E76B4E3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7B062408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</w:t>
                      </w:r>
                    </w:p>
                    <w:p w14:paraId="35A13042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03C51671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2B526CE8" w14:textId="3AFAA4F3" w:rsidR="003B2F66" w:rsidRPr="007446A5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DE62ABC" w14:textId="77777777" w:rsidR="00B1383D" w:rsidRDefault="00B1383D" w:rsidP="00B1383D">
      <w:pPr>
        <w:pStyle w:val="ListParagraph"/>
        <w:numPr>
          <w:ilvl w:val="1"/>
          <w:numId w:val="16"/>
        </w:numPr>
      </w:pPr>
      <w:bookmarkStart w:id="21" w:name="_Toc490173576"/>
      <w:r w:rsidRPr="00A460BE">
        <w:rPr>
          <w:rStyle w:val="Heading3Char"/>
        </w:rPr>
        <w:t>SE-</w:t>
      </w:r>
      <w:proofErr w:type="gramStart"/>
      <w:r w:rsidRPr="00A460BE">
        <w:rPr>
          <w:rStyle w:val="Heading3Char"/>
        </w:rPr>
        <w:t>Linux :</w:t>
      </w:r>
      <w:bookmarkEnd w:id="21"/>
      <w:proofErr w:type="gramEnd"/>
      <w:r w:rsidRPr="00A460BE">
        <w:rPr>
          <w:rStyle w:val="Heading3Char"/>
        </w:rPr>
        <w:t xml:space="preserve"> </w:t>
      </w:r>
      <w:r w:rsidRPr="00A460BE">
        <w:t>se-</w:t>
      </w:r>
      <w:proofErr w:type="spellStart"/>
      <w:r w:rsidRPr="00A460BE">
        <w:t>linux</w:t>
      </w:r>
      <w:proofErr w:type="spellEnd"/>
      <w:r>
        <w:t xml:space="preserve"> has been disabled as recommended . Reboot of the servers is </w:t>
      </w:r>
      <w:proofErr w:type="gramStart"/>
      <w:r>
        <w:t>needed .</w:t>
      </w:r>
      <w:proofErr w:type="gramEnd"/>
      <w:r>
        <w:t xml:space="preserve"> </w:t>
      </w:r>
    </w:p>
    <w:p w14:paraId="62025878" w14:textId="77777777" w:rsidR="00B1383D" w:rsidRDefault="00B1383D" w:rsidP="00B1383D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02A51543" wp14:editId="70056C5C">
                <wp:extent cx="6858000" cy="3469640"/>
                <wp:effectExtent l="0" t="0" r="0" b="1016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46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45C9F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37821375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21:58:56 -05 2017</w:t>
                            </w:r>
                          </w:p>
                          <w:p w14:paraId="1431453A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sestatus</w:t>
                            </w:r>
                            <w:proofErr w:type="spellEnd"/>
                          </w:p>
                          <w:p w14:paraId="41396DC1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status:                 </w:t>
                            </w:r>
                            <w:r w:rsidRPr="0045398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disabled</w:t>
                            </w:r>
                          </w:p>
                          <w:p w14:paraId="53345AFB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1A932F2B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ls -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lrt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1B855240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lrwxrwxrwx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. 1 root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17 Jul 31 16:18 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-&gt;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..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</w:p>
                          <w:p w14:paraId="64B11B9E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797D6957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B3F32DA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This file controls the state of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the system.</w:t>
                            </w:r>
                          </w:p>
                          <w:p w14:paraId="228EC5F7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SELINUX= can take one of these three values:</w:t>
                            </w:r>
                          </w:p>
                          <w:p w14:paraId="5A4D565E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enforcing -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security policy is enforced.</w:t>
                            </w:r>
                          </w:p>
                          <w:p w14:paraId="63F7327B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permissive -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prints warnings instead of enforcing.</w:t>
                            </w:r>
                          </w:p>
                          <w:p w14:paraId="1D588CD3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disabled - No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policy is loaded.</w:t>
                            </w:r>
                          </w:p>
                          <w:p w14:paraId="691F42F5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SELINUX=</w:t>
                            </w:r>
                            <w:r w:rsidRPr="0045398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disabled</w:t>
                            </w:r>
                          </w:p>
                          <w:p w14:paraId="6F5895B4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SELINUXTYPE= can take one of these two values:</w:t>
                            </w:r>
                          </w:p>
                          <w:p w14:paraId="34741F64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    targeted - Targeted processes are protected,</w:t>
                            </w:r>
                          </w:p>
                          <w:p w14:paraId="65E502B0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</w:t>
                            </w:r>
                            <w:proofErr w:type="spell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mls</w:t>
                            </w:r>
                            <w:proofErr w:type="spell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Multi Level Security protection.</w:t>
                            </w:r>
                          </w:p>
                          <w:p w14:paraId="1DA4FF18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SELINUXTYPE=targeted</w:t>
                            </w:r>
                          </w:p>
                          <w:p w14:paraId="5DDAF76F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453549C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30889C" w14:textId="7BE1C51A" w:rsidR="003B2F66" w:rsidRPr="007446A5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A51543" id="Text Box 13" o:spid="_x0000_s1045" type="#_x0000_t202" style="width:540pt;height:27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" fillcolor="#d9e2f3 [660]" stroked="f">
                <v:textbox>
                  <w:txbxContent>
                    <w:p w14:paraId="37A45C9F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37821375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21:58:56 -05 2017</w:t>
                      </w:r>
                    </w:p>
                    <w:p w14:paraId="1431453A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sestatus</w:t>
                      </w:r>
                      <w:proofErr w:type="spellEnd"/>
                    </w:p>
                    <w:p w14:paraId="41396DC1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status:                 </w:t>
                      </w:r>
                      <w:r w:rsidRPr="0045398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disabled</w:t>
                      </w:r>
                    </w:p>
                    <w:p w14:paraId="53345AFB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1A932F2B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ls -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lrt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1B855240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lrwxrwxrwx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. 1 root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17 Jul 31 16:18 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-&gt;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..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</w:p>
                    <w:p w14:paraId="64B11B9E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797D6957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B3F32DA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This file controls the state of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the system.</w:t>
                      </w:r>
                    </w:p>
                    <w:p w14:paraId="228EC5F7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SELINUX= can take one of these three values:</w:t>
                      </w:r>
                    </w:p>
                    <w:p w14:paraId="5A4D565E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enforcing -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security policy is enforced.</w:t>
                      </w:r>
                    </w:p>
                    <w:p w14:paraId="63F7327B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permissive -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prints warnings instead of enforcing.</w:t>
                      </w:r>
                    </w:p>
                    <w:p w14:paraId="1D588CD3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disabled - No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policy is loaded.</w:t>
                      </w:r>
                    </w:p>
                    <w:p w14:paraId="691F42F5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SELINUX=</w:t>
                      </w:r>
                      <w:r w:rsidRPr="0045398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disabled</w:t>
                      </w:r>
                    </w:p>
                    <w:p w14:paraId="6F5895B4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SELINUXTYPE= can take one of these two values:</w:t>
                      </w:r>
                    </w:p>
                    <w:p w14:paraId="34741F64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    targeted - Targeted processes are protected,</w:t>
                      </w:r>
                    </w:p>
                    <w:p w14:paraId="65E502B0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</w:t>
                      </w:r>
                      <w:proofErr w:type="spell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mls</w:t>
                      </w:r>
                      <w:proofErr w:type="spell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Multi Level Security protection.</w:t>
                      </w:r>
                    </w:p>
                    <w:p w14:paraId="1DA4FF18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SELINUXTYPE=targeted</w:t>
                      </w:r>
                    </w:p>
                    <w:p w14:paraId="5DDAF76F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453549C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30889C" w14:textId="7BE1C51A" w:rsidR="003B2F66" w:rsidRPr="007446A5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F08DC32" w14:textId="77777777" w:rsidR="00B1383D" w:rsidRDefault="00B1383D" w:rsidP="00B1383D">
      <w:r>
        <w:br w:type="page"/>
      </w:r>
    </w:p>
    <w:p w14:paraId="61F43384" w14:textId="77777777" w:rsidR="00B1383D" w:rsidRDefault="00B1383D" w:rsidP="00B1383D">
      <w:pPr>
        <w:pStyle w:val="ListParagraph"/>
        <w:numPr>
          <w:ilvl w:val="1"/>
          <w:numId w:val="16"/>
        </w:numPr>
      </w:pPr>
      <w:bookmarkStart w:id="22" w:name="_Toc490173577"/>
      <w:proofErr w:type="gramStart"/>
      <w:r w:rsidRPr="00A460BE">
        <w:rPr>
          <w:rStyle w:val="Heading3Char"/>
        </w:rPr>
        <w:lastRenderedPageBreak/>
        <w:t>Hostname :</w:t>
      </w:r>
      <w:bookmarkEnd w:id="22"/>
      <w:proofErr w:type="gramEnd"/>
      <w:r>
        <w:t xml:space="preserve"> FQDN missing . Integrating Linux server to AD/DNS will be a proper </w:t>
      </w:r>
      <w:proofErr w:type="gramStart"/>
      <w:r>
        <w:t>configuration .</w:t>
      </w:r>
      <w:proofErr w:type="gramEnd"/>
      <w:r>
        <w:t xml:space="preserve"> </w:t>
      </w:r>
    </w:p>
    <w:p w14:paraId="7069487C" w14:textId="77777777" w:rsidR="00B1383D" w:rsidRDefault="00B1383D" w:rsidP="00B1383D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73223802" wp14:editId="02CBA41C">
                <wp:extent cx="6858000" cy="1226820"/>
                <wp:effectExtent l="0" t="0" r="0" b="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226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8B692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50F0E8E9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22:00:32 -05 2017</w:t>
                            </w:r>
                          </w:p>
                          <w:p w14:paraId="452425BC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hostname</w:t>
                            </w:r>
                          </w:p>
                          <w:p w14:paraId="16C87724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netf-pmbigdat02</w:t>
                            </w:r>
                          </w:p>
                          <w:p w14:paraId="238F4B64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hostname -f</w:t>
                            </w:r>
                          </w:p>
                          <w:p w14:paraId="4B4BEE5B" w14:textId="77777777" w:rsidR="003B2F66" w:rsidRPr="00BA27C4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523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red"/>
                              </w:rPr>
                              <w:t>hostname: Host name lookup failure</w:t>
                            </w:r>
                          </w:p>
                          <w:p w14:paraId="3DEC158E" w14:textId="3B03E749" w:rsidR="003B2F66" w:rsidRPr="007446A5" w:rsidRDefault="003B2F66" w:rsidP="00BA27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A27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223802" id="Text Box 18" o:spid="_x0000_s1046" type="#_x0000_t202" style="width:540pt;height: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" fillcolor="#d9e2f3 [660]" stroked="f">
                <v:textbox>
                  <w:txbxContent>
                    <w:p w14:paraId="4C28B692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50F0E8E9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22:00:32 -05 2017</w:t>
                      </w:r>
                    </w:p>
                    <w:p w14:paraId="452425BC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hostname</w:t>
                      </w:r>
                    </w:p>
                    <w:p w14:paraId="16C87724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netf-pmbigdat02</w:t>
                      </w:r>
                    </w:p>
                    <w:p w14:paraId="238F4B64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hostname -f</w:t>
                      </w:r>
                    </w:p>
                    <w:p w14:paraId="4B4BEE5B" w14:textId="77777777" w:rsidR="003B2F66" w:rsidRPr="00BA27C4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5239E">
                        <w:rPr>
                          <w:rFonts w:ascii="Courier New" w:hAnsi="Courier New" w:cs="Courier New"/>
                          <w:sz w:val="20"/>
                          <w:szCs w:val="20"/>
                          <w:highlight w:val="red"/>
                        </w:rPr>
                        <w:t>hostname: Host name lookup failure</w:t>
                      </w:r>
                    </w:p>
                    <w:p w14:paraId="3DEC158E" w14:textId="3B03E749" w:rsidR="003B2F66" w:rsidRPr="007446A5" w:rsidRDefault="003B2F66" w:rsidP="00BA27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A27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20EAEB7" w14:textId="77777777" w:rsidR="00B1383D" w:rsidRDefault="00B1383D" w:rsidP="00B1383D">
      <w:pPr>
        <w:pStyle w:val="ListParagraph"/>
        <w:numPr>
          <w:ilvl w:val="1"/>
          <w:numId w:val="16"/>
        </w:numPr>
      </w:pPr>
      <w:bookmarkStart w:id="23" w:name="_Toc490173578"/>
      <w:r w:rsidRPr="00A460BE">
        <w:rPr>
          <w:rStyle w:val="Heading3Char"/>
        </w:rPr>
        <w:t>DNS forwar</w:t>
      </w:r>
      <w:r>
        <w:rPr>
          <w:rStyle w:val="Heading3Char"/>
        </w:rPr>
        <w:t>d</w:t>
      </w:r>
      <w:r w:rsidRPr="00A460BE">
        <w:rPr>
          <w:rStyle w:val="Heading3Char"/>
        </w:rPr>
        <w:t xml:space="preserve"> &amp; reverse </w:t>
      </w:r>
      <w:proofErr w:type="gramStart"/>
      <w:r w:rsidRPr="00A460BE">
        <w:rPr>
          <w:rStyle w:val="Heading3Char"/>
        </w:rPr>
        <w:t>lookup :</w:t>
      </w:r>
      <w:bookmarkEnd w:id="23"/>
      <w:proofErr w:type="gramEnd"/>
      <w:r>
        <w:t xml:space="preserve"> DNS entry has not been made .</w:t>
      </w:r>
    </w:p>
    <w:p w14:paraId="58516B16" w14:textId="77777777" w:rsidR="00B1383D" w:rsidRDefault="00B1383D" w:rsidP="00B1383D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5963718E" wp14:editId="570834F2">
                <wp:extent cx="6858000" cy="2329180"/>
                <wp:effectExtent l="0" t="0" r="0" b="7620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329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A3E3E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nslookup</w:t>
                            </w:r>
                            <w:proofErr w:type="spellEnd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10.100.74.42</w:t>
                            </w:r>
                          </w:p>
                          <w:p w14:paraId="4CF2C0D7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Server:</w:t>
                            </w: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</w:t>
                            </w:r>
                          </w:p>
                          <w:p w14:paraId="17DCDCA9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</w:t>
                            </w: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10.100.65.11#53</w:t>
                            </w:r>
                          </w:p>
                          <w:p w14:paraId="0F0A1018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0183440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42.74.100.10.in-</w:t>
                            </w:r>
                            <w:proofErr w:type="gramStart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addr.arpa</w:t>
                            </w:r>
                            <w:proofErr w:type="gramEnd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name = netf-pmbigdat02.epmtelco.com.co.</w:t>
                            </w:r>
                          </w:p>
                          <w:p w14:paraId="0B993253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F2C610A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nslookup</w:t>
                            </w:r>
                            <w:proofErr w:type="spellEnd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netf-pmbigdat02.epmtelco.com.co</w:t>
                            </w:r>
                          </w:p>
                          <w:p w14:paraId="349369AA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Server:</w:t>
                            </w: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</w:t>
                            </w:r>
                          </w:p>
                          <w:p w14:paraId="16497EF8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</w:t>
                            </w: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10.100.65.11#53</w:t>
                            </w:r>
                          </w:p>
                          <w:p w14:paraId="1C98AC43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8155AB6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Name:</w:t>
                            </w: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netf-pmbigdat02.epmtelco.com.co</w:t>
                            </w:r>
                          </w:p>
                          <w:p w14:paraId="5645BFD3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 10.100.74.42</w:t>
                            </w:r>
                          </w:p>
                          <w:p w14:paraId="4CDCD4F9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EE32DB2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7C5CEC50" w14:textId="77777777" w:rsidR="003B2F66" w:rsidRPr="00B955EF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22:01:29 -05 2017</w:t>
                            </w:r>
                          </w:p>
                          <w:p w14:paraId="3320E77E" w14:textId="13E2B36C" w:rsidR="003B2F66" w:rsidRPr="007446A5" w:rsidRDefault="003B2F66" w:rsidP="00B955E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[root@netf-pmbigdat02 </w:t>
                            </w:r>
                            <w:proofErr w:type="gramStart"/>
                            <w:r w:rsidRPr="00B955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3718E" id="Text Box 47" o:spid="_x0000_s1047" type="#_x0000_t202" style="width:540pt;height:1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" fillcolor="#d9e2f3 [660]" stroked="f">
                <v:textbox>
                  <w:txbxContent>
                    <w:p w14:paraId="5DBA3E3E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nslookup</w:t>
                      </w:r>
                      <w:proofErr w:type="spellEnd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10.100.74.42</w:t>
                      </w:r>
                    </w:p>
                    <w:p w14:paraId="4CF2C0D7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Server:</w:t>
                      </w: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</w:t>
                      </w:r>
                    </w:p>
                    <w:p w14:paraId="17DCDCA9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</w:t>
                      </w: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10.100.65.11#53</w:t>
                      </w:r>
                    </w:p>
                    <w:p w14:paraId="0F0A1018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0183440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42.74.100.10.in-</w:t>
                      </w:r>
                      <w:proofErr w:type="gramStart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addr.arpa</w:t>
                      </w:r>
                      <w:proofErr w:type="gramEnd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name = netf-pmbigdat02.epmtelco.com.co.</w:t>
                      </w:r>
                    </w:p>
                    <w:p w14:paraId="0B993253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F2C610A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nslookup</w:t>
                      </w:r>
                      <w:proofErr w:type="spellEnd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netf-pmbigdat02.epmtelco.com.co</w:t>
                      </w:r>
                    </w:p>
                    <w:p w14:paraId="349369AA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Server:</w:t>
                      </w: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</w:t>
                      </w:r>
                    </w:p>
                    <w:p w14:paraId="16497EF8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</w:t>
                      </w: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10.100.65.11#53</w:t>
                      </w:r>
                    </w:p>
                    <w:p w14:paraId="1C98AC43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8155AB6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Name:</w:t>
                      </w: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netf-pmbigdat02.epmtelco.com.co</w:t>
                      </w:r>
                    </w:p>
                    <w:p w14:paraId="5645BFD3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 10.100.74.42</w:t>
                      </w:r>
                    </w:p>
                    <w:p w14:paraId="4CDCD4F9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EE32DB2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7C5CEC50" w14:textId="77777777" w:rsidR="003B2F66" w:rsidRPr="00B955EF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22:01:29 -05 2017</w:t>
                      </w:r>
                    </w:p>
                    <w:p w14:paraId="3320E77E" w14:textId="13E2B36C" w:rsidR="003B2F66" w:rsidRPr="007446A5" w:rsidRDefault="003B2F66" w:rsidP="00B955E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[root@netf-pmbigdat02 </w:t>
                      </w:r>
                      <w:proofErr w:type="gramStart"/>
                      <w:r w:rsidRPr="00B955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6860535" w14:textId="77777777" w:rsidR="00B1383D" w:rsidRDefault="00B1383D" w:rsidP="00B1383D">
      <w:pPr>
        <w:pStyle w:val="ListParagraph"/>
        <w:ind w:left="1800"/>
      </w:pPr>
    </w:p>
    <w:p w14:paraId="1E829068" w14:textId="77777777" w:rsidR="00B1383D" w:rsidRDefault="00B1383D" w:rsidP="00B1383D">
      <w:r>
        <w:br w:type="page"/>
      </w:r>
    </w:p>
    <w:p w14:paraId="0E8D5357" w14:textId="71035838" w:rsidR="004569E8" w:rsidRPr="00B1383D" w:rsidRDefault="004569E8" w:rsidP="00B1383D">
      <w:pPr>
        <w:pStyle w:val="Heading2"/>
        <w:rPr>
          <w:u w:val="single"/>
        </w:rPr>
      </w:pPr>
      <w:bookmarkStart w:id="24" w:name="_Toc490173579"/>
      <w:r w:rsidRPr="00B1383D">
        <w:rPr>
          <w:u w:val="single"/>
        </w:rPr>
        <w:lastRenderedPageBreak/>
        <w:t>Datanode-</w:t>
      </w:r>
      <w:proofErr w:type="gramStart"/>
      <w:r w:rsidRPr="00B1383D">
        <w:rPr>
          <w:u w:val="single"/>
        </w:rPr>
        <w:t>1 :</w:t>
      </w:r>
      <w:proofErr w:type="gramEnd"/>
      <w:r w:rsidRPr="00B1383D">
        <w:rPr>
          <w:u w:val="single"/>
        </w:rPr>
        <w:t xml:space="preserve"> 10.100.74.36 :</w:t>
      </w:r>
      <w:bookmarkEnd w:id="24"/>
      <w:r w:rsidRPr="00B1383D">
        <w:rPr>
          <w:u w:val="single"/>
        </w:rPr>
        <w:t xml:space="preserve"> </w:t>
      </w:r>
    </w:p>
    <w:p w14:paraId="16B784F2" w14:textId="77777777" w:rsidR="0028790D" w:rsidRPr="0028790D" w:rsidRDefault="0028790D" w:rsidP="0028790D"/>
    <w:p w14:paraId="5C1D430A" w14:textId="26F1126E" w:rsidR="00540E06" w:rsidRDefault="00496A8E" w:rsidP="00540E06">
      <w:pPr>
        <w:pStyle w:val="ListParagraph"/>
        <w:numPr>
          <w:ilvl w:val="0"/>
          <w:numId w:val="5"/>
        </w:numPr>
      </w:pPr>
      <w:bookmarkStart w:id="25" w:name="_Toc490173580"/>
      <w:r>
        <w:rPr>
          <w:rStyle w:val="Heading3Char"/>
        </w:rPr>
        <w:t>OS</w:t>
      </w:r>
      <w:r w:rsidR="00540E06" w:rsidRPr="004569E8">
        <w:rPr>
          <w:rStyle w:val="Heading3Char"/>
        </w:rPr>
        <w:t xml:space="preserve"> </w:t>
      </w:r>
      <w:proofErr w:type="gramStart"/>
      <w:r w:rsidR="00540E06" w:rsidRPr="004569E8">
        <w:rPr>
          <w:rStyle w:val="Heading3Char"/>
        </w:rPr>
        <w:t>Version :</w:t>
      </w:r>
      <w:bookmarkEnd w:id="25"/>
      <w:proofErr w:type="gramEnd"/>
      <w:r w:rsidR="00540E06">
        <w:t xml:space="preserve"> </w:t>
      </w:r>
      <w:r>
        <w:t xml:space="preserve">Red-Hat </w:t>
      </w:r>
      <w:r w:rsidR="00540E06">
        <w:t xml:space="preserve">6.9 </w:t>
      </w:r>
    </w:p>
    <w:p w14:paraId="6B4DA2AA" w14:textId="356C29E2" w:rsidR="00A979F8" w:rsidRDefault="00A979F8" w:rsidP="00554B75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118F9573" wp14:editId="3ADCA527">
                <wp:extent cx="6858000" cy="840740"/>
                <wp:effectExtent l="0" t="0" r="0" b="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40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1B851" w14:textId="77777777" w:rsidR="003B2F66" w:rsidRPr="00554B75" w:rsidRDefault="003B2F66" w:rsidP="00554B7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1CE8B31A" w14:textId="77777777" w:rsidR="003B2F66" w:rsidRPr="00554B75" w:rsidRDefault="003B2F66" w:rsidP="00554B7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13:52:27 -05 2017</w:t>
                            </w:r>
                          </w:p>
                          <w:p w14:paraId="262B9E5A" w14:textId="77777777" w:rsidR="003B2F66" w:rsidRPr="00554B75" w:rsidRDefault="003B2F66" w:rsidP="00554B7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redhat</w:t>
                            </w:r>
                            <w:proofErr w:type="spell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-release</w:t>
                            </w:r>
                          </w:p>
                          <w:p w14:paraId="7266A09F" w14:textId="77777777" w:rsidR="003B2F66" w:rsidRPr="007446A5" w:rsidRDefault="003B2F66" w:rsidP="00554B7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 Hat Enterprise Linux Server release 6.9 (Santiago)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8F9573" id="Text Box 21" o:spid="_x0000_s1048" type="#_x0000_t202" style="width:540pt;height: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" fillcolor="#d9e2f3 [660]" stroked="f">
                <v:textbox>
                  <w:txbxContent>
                    <w:p w14:paraId="0161B851" w14:textId="77777777" w:rsidR="003B2F66" w:rsidRPr="00554B75" w:rsidRDefault="003B2F66" w:rsidP="00554B7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1CE8B31A" w14:textId="77777777" w:rsidR="003B2F66" w:rsidRPr="00554B75" w:rsidRDefault="003B2F66" w:rsidP="00554B7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13:52:27 -05 2017</w:t>
                      </w:r>
                    </w:p>
                    <w:p w14:paraId="262B9E5A" w14:textId="77777777" w:rsidR="003B2F66" w:rsidRPr="00554B75" w:rsidRDefault="003B2F66" w:rsidP="00554B7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redhat</w:t>
                      </w:r>
                      <w:proofErr w:type="spell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-release</w:t>
                      </w:r>
                    </w:p>
                    <w:p w14:paraId="7266A09F" w14:textId="77777777" w:rsidR="003B2F66" w:rsidRPr="007446A5" w:rsidRDefault="003B2F66" w:rsidP="00554B7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 Hat Enterprise Linux Server release 6.9 (Santiago)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43EBE7" w14:textId="4EAF7AFC" w:rsidR="00540E06" w:rsidRDefault="00540E06" w:rsidP="00540E06">
      <w:pPr>
        <w:pStyle w:val="ListParagraph"/>
        <w:numPr>
          <w:ilvl w:val="0"/>
          <w:numId w:val="5"/>
        </w:numPr>
        <w:rPr>
          <w:rStyle w:val="Heading3Char"/>
        </w:rPr>
      </w:pPr>
      <w:bookmarkStart w:id="26" w:name="_Toc490173581"/>
      <w:r w:rsidRPr="004569E8">
        <w:rPr>
          <w:rStyle w:val="Heading3Char"/>
        </w:rPr>
        <w:t>Disk Formatting</w:t>
      </w:r>
      <w:bookmarkEnd w:id="26"/>
      <w:r w:rsidRPr="004569E8">
        <w:rPr>
          <w:rStyle w:val="Heading3Char"/>
        </w:rPr>
        <w:t xml:space="preserve"> </w:t>
      </w:r>
    </w:p>
    <w:p w14:paraId="331A1796" w14:textId="109AF607" w:rsidR="001B754E" w:rsidRDefault="006C23BD" w:rsidP="001B754E">
      <w:pPr>
        <w:pStyle w:val="ListParagraph"/>
        <w:ind w:left="360"/>
        <w:rPr>
          <w:rStyle w:val="Heading3Char"/>
        </w:rPr>
      </w:pPr>
      <w:r>
        <w:rPr>
          <w:noProof/>
        </w:rPr>
        <mc:AlternateContent>
          <mc:Choice Requires="wps">
            <w:drawing>
              <wp:inline distT="0" distB="0" distL="0" distR="0" wp14:anchorId="58B43F58" wp14:editId="373F0108">
                <wp:extent cx="6858000" cy="3586480"/>
                <wp:effectExtent l="0" t="0" r="0" b="0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586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FEF3E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7CB9EEF8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13:53:29 -05 2017</w:t>
                            </w:r>
                          </w:p>
                          <w:p w14:paraId="04118AF2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-h</w:t>
                            </w:r>
                          </w:p>
                          <w:p w14:paraId="300C1A4A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Filesystem      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Size  Used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Avail Use% Mounted on</w:t>
                            </w:r>
                          </w:p>
                          <w:p w14:paraId="5B596172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/dev/sda6       110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1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.9G  103G   2% /</w:t>
                            </w:r>
                          </w:p>
                          <w:p w14:paraId="0EFC4715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126G     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0  126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0% /dev/</w:t>
                            </w:r>
                            <w:proofErr w:type="spell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shm</w:t>
                            </w:r>
                            <w:proofErr w:type="spellEnd"/>
                          </w:p>
                          <w:p w14:paraId="7F3F9CFC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/dev/sda1       976M   77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848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 9% /boot</w:t>
                            </w:r>
                          </w:p>
                          <w:p w14:paraId="46765DC4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/dev/sda5       118G   60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112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/opt</w:t>
                            </w:r>
                          </w:p>
                          <w:p w14:paraId="45F80989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/dev/sda2       173G   60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164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</w:t>
                            </w:r>
                            <w:proofErr w:type="spell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</w:p>
                          <w:p w14:paraId="5792A4BC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/dev/sda3       148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660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140G   1% /</w:t>
                            </w:r>
                            <w:proofErr w:type="spell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</w:p>
                          <w:p w14:paraId="2FC6A394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/dev/sdb1       3.6T   68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/grid/0</w:t>
                            </w:r>
                          </w:p>
                          <w:p w14:paraId="727E3217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/dev/sdc1       3.6T   68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/grid/1</w:t>
                            </w:r>
                          </w:p>
                          <w:p w14:paraId="6E548793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/dev/sdd1       3.6T   68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/grid/2</w:t>
                            </w:r>
                          </w:p>
                          <w:p w14:paraId="3BE20FE8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/dev/sde1       3.6T   68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/grid/3</w:t>
                            </w:r>
                          </w:p>
                          <w:p w14:paraId="6A891AB5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/dev/sdf1       3.6T   68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/grid/4</w:t>
                            </w:r>
                          </w:p>
                          <w:p w14:paraId="28D29362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/dev/sdg1       3.6T   68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/grid/5</w:t>
                            </w:r>
                          </w:p>
                          <w:p w14:paraId="316CD338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/dev/sdh1       3.6T   68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/grid/6</w:t>
                            </w:r>
                          </w:p>
                          <w:p w14:paraId="36EFE329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/dev/sdi1       3.6T   68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/grid/7</w:t>
                            </w:r>
                          </w:p>
                          <w:p w14:paraId="2BEA713D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/dev/sdj1       3.6T   68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/grid/8</w:t>
                            </w:r>
                          </w:p>
                          <w:p w14:paraId="5C0706BA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/dev/sdk1       3.6T   68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/grid/9</w:t>
                            </w:r>
                          </w:p>
                          <w:p w14:paraId="1499F80C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/dev/sdl1       3.6T   68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/grid/10</w:t>
                            </w:r>
                          </w:p>
                          <w:p w14:paraId="71CD9C1A" w14:textId="77777777" w:rsidR="003B2F66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/dev/sdm1       3.6T   68</w:t>
                            </w:r>
                            <w:proofErr w:type="gramStart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554B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/grid/11</w:t>
                            </w:r>
                          </w:p>
                          <w:p w14:paraId="036CE650" w14:textId="77777777" w:rsidR="003B2F66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D4ACDEC" w14:textId="77777777" w:rsidR="003B2F66" w:rsidRPr="00554B7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7EA970A" w14:textId="77777777" w:rsidR="003B2F66" w:rsidRPr="007446A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43F58" id="Text Box 44" o:spid="_x0000_s1049" type="#_x0000_t202" style="width:540pt;height:28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" fillcolor="#d9e2f3 [660]" stroked="f">
                <v:textbox>
                  <w:txbxContent>
                    <w:p w14:paraId="51EFEF3E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7CB9EEF8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13:53:29 -05 2017</w:t>
                      </w:r>
                    </w:p>
                    <w:p w14:paraId="04118AF2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-h</w:t>
                      </w:r>
                    </w:p>
                    <w:p w14:paraId="300C1A4A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Filesystem      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Size  Used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Avail Use% Mounted on</w:t>
                      </w:r>
                    </w:p>
                    <w:p w14:paraId="5B596172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/dev/sda6       110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1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.9G  103G   2% /</w:t>
                      </w:r>
                    </w:p>
                    <w:p w14:paraId="0EFC4715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126G     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0  126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0% /dev/</w:t>
                      </w:r>
                      <w:proofErr w:type="spell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shm</w:t>
                      </w:r>
                      <w:proofErr w:type="spellEnd"/>
                    </w:p>
                    <w:p w14:paraId="7F3F9CFC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/dev/sda1       976M   77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848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 9% /boot</w:t>
                      </w:r>
                    </w:p>
                    <w:p w14:paraId="46765DC4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/dev/sda5       118G   60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112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/opt</w:t>
                      </w:r>
                    </w:p>
                    <w:p w14:paraId="45F80989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/dev/sda2       173G   60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164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</w:t>
                      </w:r>
                      <w:proofErr w:type="spell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</w:p>
                    <w:p w14:paraId="5792A4BC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/dev/sda3       148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660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140G   1% /</w:t>
                      </w:r>
                      <w:proofErr w:type="spell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</w:p>
                    <w:p w14:paraId="2FC6A394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/dev/sdb1       3.6T   68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/grid/0</w:t>
                      </w:r>
                    </w:p>
                    <w:p w14:paraId="727E3217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/dev/sdc1       3.6T   68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/grid/1</w:t>
                      </w:r>
                    </w:p>
                    <w:p w14:paraId="6E548793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/dev/sdd1       3.6T   68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/grid/2</w:t>
                      </w:r>
                    </w:p>
                    <w:p w14:paraId="3BE20FE8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/dev/sde1       3.6T   68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/grid/3</w:t>
                      </w:r>
                    </w:p>
                    <w:p w14:paraId="6A891AB5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/dev/sdf1       3.6T   68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/grid/4</w:t>
                      </w:r>
                    </w:p>
                    <w:p w14:paraId="28D29362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/dev/sdg1       3.6T   68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/grid/5</w:t>
                      </w:r>
                    </w:p>
                    <w:p w14:paraId="316CD338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/dev/sdh1       3.6T   68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/grid/6</w:t>
                      </w:r>
                    </w:p>
                    <w:p w14:paraId="36EFE329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/dev/sdi1       3.6T   68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/grid/7</w:t>
                      </w:r>
                    </w:p>
                    <w:p w14:paraId="2BEA713D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/dev/sdj1       3.6T   68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/grid/8</w:t>
                      </w:r>
                    </w:p>
                    <w:p w14:paraId="5C0706BA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/dev/sdk1       3.6T   68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/grid/9</w:t>
                      </w:r>
                    </w:p>
                    <w:p w14:paraId="1499F80C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/dev/sdl1       3.6T   68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/grid/10</w:t>
                      </w:r>
                    </w:p>
                    <w:p w14:paraId="71CD9C1A" w14:textId="77777777" w:rsidR="003B2F66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/dev/sdm1       3.6T   68</w:t>
                      </w:r>
                      <w:proofErr w:type="gramStart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554B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/grid/11</w:t>
                      </w:r>
                    </w:p>
                    <w:p w14:paraId="036CE650" w14:textId="77777777" w:rsidR="003B2F66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D4ACDEC" w14:textId="77777777" w:rsidR="003B2F66" w:rsidRPr="00554B7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7EA970A" w14:textId="77777777" w:rsidR="003B2F66" w:rsidRPr="007446A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A5FB71" w14:textId="77777777" w:rsidR="001B754E" w:rsidRDefault="001B754E" w:rsidP="001B754E">
      <w:pPr>
        <w:pStyle w:val="ListParagraph"/>
        <w:ind w:left="360"/>
        <w:rPr>
          <w:rStyle w:val="Heading3Char"/>
        </w:rPr>
      </w:pPr>
    </w:p>
    <w:p w14:paraId="5B634A33" w14:textId="77777777" w:rsidR="001B754E" w:rsidRPr="004569E8" w:rsidRDefault="001B754E" w:rsidP="001B754E">
      <w:pPr>
        <w:pStyle w:val="ListParagraph"/>
        <w:ind w:left="360"/>
        <w:rPr>
          <w:rStyle w:val="Heading3Char"/>
        </w:rPr>
      </w:pPr>
    </w:p>
    <w:p w14:paraId="0026840E" w14:textId="77777777" w:rsidR="001B754E" w:rsidRDefault="001B754E" w:rsidP="00554B75">
      <w:pPr>
        <w:pStyle w:val="ListParagraph"/>
        <w:ind w:left="0"/>
      </w:pPr>
    </w:p>
    <w:p w14:paraId="60A4CA73" w14:textId="77777777" w:rsidR="001B754E" w:rsidRDefault="001B754E" w:rsidP="00554B75">
      <w:pPr>
        <w:pStyle w:val="ListParagraph"/>
        <w:ind w:left="0"/>
      </w:pPr>
    </w:p>
    <w:p w14:paraId="2CF794EB" w14:textId="0717700B" w:rsidR="001B754E" w:rsidRDefault="001B754E" w:rsidP="00554B75">
      <w:pPr>
        <w:pStyle w:val="ListParagraph"/>
        <w:ind w:left="0"/>
      </w:pPr>
    </w:p>
    <w:p w14:paraId="3118B5E4" w14:textId="77777777" w:rsidR="001B754E" w:rsidRDefault="001B754E" w:rsidP="00554B75">
      <w:pPr>
        <w:pStyle w:val="ListParagraph"/>
        <w:ind w:left="0"/>
      </w:pPr>
    </w:p>
    <w:p w14:paraId="1C06C05A" w14:textId="77777777" w:rsidR="001B754E" w:rsidRDefault="001B754E" w:rsidP="00554B75">
      <w:pPr>
        <w:pStyle w:val="ListParagraph"/>
        <w:ind w:left="0"/>
      </w:pPr>
    </w:p>
    <w:p w14:paraId="4A0DEBFA" w14:textId="77777777" w:rsidR="001B754E" w:rsidRDefault="001B754E" w:rsidP="00554B75">
      <w:pPr>
        <w:pStyle w:val="ListParagraph"/>
        <w:ind w:left="0"/>
      </w:pPr>
    </w:p>
    <w:p w14:paraId="1322A0E7" w14:textId="77777777" w:rsidR="001B754E" w:rsidRDefault="001B754E" w:rsidP="00554B75">
      <w:pPr>
        <w:pStyle w:val="ListParagraph"/>
        <w:ind w:left="0"/>
      </w:pPr>
    </w:p>
    <w:p w14:paraId="3283718B" w14:textId="77777777" w:rsidR="001B754E" w:rsidRDefault="001B754E" w:rsidP="00554B75">
      <w:pPr>
        <w:pStyle w:val="ListParagraph"/>
        <w:ind w:left="0"/>
      </w:pPr>
    </w:p>
    <w:p w14:paraId="44CBCB71" w14:textId="503601C4" w:rsidR="00AB2BC1" w:rsidRDefault="00554B75" w:rsidP="00554B75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EEAEEB" wp14:editId="358D10EC">
                <wp:extent cx="6858000" cy="5648960"/>
                <wp:effectExtent l="0" t="0" r="0" b="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648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68EE8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fstab</w:t>
                            </w:r>
                            <w:proofErr w:type="spellEnd"/>
                          </w:p>
                          <w:p w14:paraId="31450D9C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127DD68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3165C06A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/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fstab</w:t>
                            </w:r>
                            <w:proofErr w:type="spellEnd"/>
                          </w:p>
                          <w:p w14:paraId="27936FFC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Created by anaconda on Mon Jul 31 21:39:36 2017</w:t>
                            </w:r>
                          </w:p>
                          <w:p w14:paraId="5E3BE957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3B73A3CB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Accessible filesystems, by reference, are maintained under '/dev/disk'</w:t>
                            </w:r>
                          </w:p>
                          <w:p w14:paraId="5E5F7FE1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See man pages </w:t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fstab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5), 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findfs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(8), mount(8) and/or 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blkid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(8) for more info</w:t>
                            </w:r>
                          </w:p>
                          <w:p w14:paraId="10B9D27A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43CC4FD6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UUID=cb1ef074-ca0f-4954-b802-d94fc467e85d /                       ext4    defaults        1 1</w:t>
                            </w:r>
                          </w:p>
                          <w:p w14:paraId="101FA374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UUID=f5ef3c39-0ac8-4c27-a624-ba02e5496a6e /boot                   ext4    defaults        1 2</w:t>
                            </w:r>
                          </w:p>
                          <w:p w14:paraId="28CE6365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UUID=45fd0359-d797-4644-9655-ab68a894dcd1 /opt                    ext4    defaults        1 2</w:t>
                            </w:r>
                          </w:p>
                          <w:p w14:paraId="10C7F3C2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UUID=fbd0a4fd-22ed-403b-853d-2cb2e91bb146 /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ext4    defaults        1 2</w:t>
                            </w:r>
                          </w:p>
                          <w:p w14:paraId="61DF19B0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UUID=bdf646b7-da9e-40ad-9f76-d031a48a515e /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ext4    defaults        1 2</w:t>
                            </w:r>
                          </w:p>
                          <w:p w14:paraId="46E96854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/dev/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shm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defaults        0 0</w:t>
                            </w:r>
                          </w:p>
                          <w:p w14:paraId="03542DDE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devpts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/dev/pts                </w:t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devpts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gid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=5,mode=620  0 0</w:t>
                            </w:r>
                          </w:p>
                          <w:p w14:paraId="4F705ED6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sysfs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/sys                    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sysfs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defaults        0 0</w:t>
                            </w:r>
                          </w:p>
                          <w:p w14:paraId="24F312A2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                    /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spell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</w:t>
                            </w:r>
                            <w:proofErr w:type="spell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defaults        0 0</w:t>
                            </w:r>
                          </w:p>
                          <w:p w14:paraId="1C1EA7FF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F1F9EA0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/dev/sdb1 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/grid/0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ext4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0 0</w:t>
                            </w:r>
                          </w:p>
                          <w:p w14:paraId="5B155AC8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/dev/sdc1 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/grid/1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ext4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5D4891C2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/dev/sdd1 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/grid/2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ext4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440C96EB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/dev/sde1 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/grid/3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ext4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32068E3D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/dev/sdf1 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/grid/4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ext4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408B7DF8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/dev/sdg1 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/grid/5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ext4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426C7BB2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/dev/sdh1 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/grid/6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ext4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56D22505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/dev/sdi1 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/grid/7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ext4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56E303FC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/dev/sdj1 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/grid/8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ext4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5E1CCC36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/dev/sdk1 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/grid/9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ext4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11D32284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/dev/sdl1 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/grid/10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ext4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6BDFCED5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/dev/sdm1 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/grid/11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ext4</w:t>
                            </w: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040EBA04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4402F003" w14:textId="77777777" w:rsidR="003B2F66" w:rsidRPr="001B754E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22:16:29 -05 2017</w:t>
                            </w:r>
                          </w:p>
                          <w:p w14:paraId="4B12FB90" w14:textId="3FBE84A6" w:rsidR="003B2F66" w:rsidRPr="007446A5" w:rsidRDefault="003B2F66" w:rsidP="001B75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1B75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EEAEEB" id="Text Box 20" o:spid="_x0000_s1050" type="#_x0000_t202" style="width:540pt;height:4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" fillcolor="#d9e2f3 [660]" stroked="f">
                <v:textbox>
                  <w:txbxContent>
                    <w:p w14:paraId="1B268EE8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fstab</w:t>
                      </w:r>
                      <w:proofErr w:type="spellEnd"/>
                    </w:p>
                    <w:p w14:paraId="31450D9C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127DD68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  <w:p w14:paraId="3165C06A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/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fstab</w:t>
                      </w:r>
                      <w:proofErr w:type="spellEnd"/>
                    </w:p>
                    <w:p w14:paraId="27936FFC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Created by anaconda on Mon Jul 31 21:39:36 2017</w:t>
                      </w:r>
                    </w:p>
                    <w:p w14:paraId="5E3BE957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  <w:p w14:paraId="3B73A3CB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Accessible filesystems, by reference, are maintained under '/dev/disk'</w:t>
                      </w:r>
                    </w:p>
                    <w:p w14:paraId="5E5F7FE1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See man pages </w:t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fstab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5), 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findfs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(8), mount(8) and/or 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blkid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(8) for more info</w:t>
                      </w:r>
                    </w:p>
                    <w:p w14:paraId="10B9D27A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  <w:p w14:paraId="43CC4FD6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UUID=cb1ef074-ca0f-4954-b802-d94fc467e85d /                       ext4    defaults        1 1</w:t>
                      </w:r>
                    </w:p>
                    <w:p w14:paraId="101FA374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UUID=f5ef3c39-0ac8-4c27-a624-ba02e5496a6e /boot                   ext4    defaults        1 2</w:t>
                      </w:r>
                    </w:p>
                    <w:p w14:paraId="28CE6365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UUID=45fd0359-d797-4644-9655-ab68a894dcd1 /opt                    ext4    defaults        1 2</w:t>
                      </w:r>
                    </w:p>
                    <w:p w14:paraId="10C7F3C2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UUID=fbd0a4fd-22ed-403b-853d-2cb2e91bb146 /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ext4    defaults        1 2</w:t>
                      </w:r>
                    </w:p>
                    <w:p w14:paraId="61DF19B0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UUID=bdf646b7-da9e-40ad-9f76-d031a48a515e /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ext4    defaults        1 2</w:t>
                      </w:r>
                    </w:p>
                    <w:p w14:paraId="46E96854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/dev/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shm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defaults        0 0</w:t>
                      </w:r>
                    </w:p>
                    <w:p w14:paraId="03542DDE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devpts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/dev/pts                </w:t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devpts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gid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=5,mode=620  0 0</w:t>
                      </w:r>
                    </w:p>
                    <w:p w14:paraId="4F705ED6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sysfs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/sys                    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sysfs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defaults        0 0</w:t>
                      </w:r>
                    </w:p>
                    <w:p w14:paraId="24F312A2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                    /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</w:t>
                      </w:r>
                      <w:proofErr w:type="spell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</w:t>
                      </w:r>
                      <w:proofErr w:type="spell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defaults        0 0</w:t>
                      </w:r>
                    </w:p>
                    <w:p w14:paraId="1C1EA7FF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F1F9EA0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/dev/sdb1 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/grid/0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ext4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0 0</w:t>
                      </w:r>
                    </w:p>
                    <w:p w14:paraId="5B155AC8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/dev/sdc1 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/grid/1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ext4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5D4891C2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/dev/sdd1 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/grid/2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ext4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440C96EB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/dev/sde1 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/grid/3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ext4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32068E3D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/dev/sdf1 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/grid/4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ext4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408B7DF8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/dev/sdg1 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/grid/5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ext4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426C7BB2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/dev/sdh1 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/grid/6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ext4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56D22505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/dev/sdi1 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/grid/7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ext4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56E303FC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/dev/sdj1 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/grid/8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ext4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5E1CCC36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/dev/sdk1 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/grid/9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ext4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11D32284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/dev/sdl1 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/grid/10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ext4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6BDFCED5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/dev/sdm1 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/grid/11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ext4</w:t>
                      </w: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040EBA04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4402F003" w14:textId="77777777" w:rsidR="003B2F66" w:rsidRPr="001B754E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22:16:29 -05 2017</w:t>
                      </w:r>
                    </w:p>
                    <w:p w14:paraId="4B12FB90" w14:textId="3FBE84A6" w:rsidR="003B2F66" w:rsidRPr="007446A5" w:rsidRDefault="003B2F66" w:rsidP="001B75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1B75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C7E5E5F" w14:textId="77777777" w:rsidR="00675508" w:rsidRDefault="00675508" w:rsidP="00554B75">
      <w:pPr>
        <w:pStyle w:val="ListParagraph"/>
        <w:ind w:left="0"/>
      </w:pPr>
    </w:p>
    <w:p w14:paraId="0B34FF37" w14:textId="77777777" w:rsidR="00540E06" w:rsidRDefault="00540E06" w:rsidP="00540E06">
      <w:pPr>
        <w:pStyle w:val="ListParagraph"/>
        <w:ind w:left="180"/>
      </w:pPr>
    </w:p>
    <w:p w14:paraId="04C9D356" w14:textId="29DAA400" w:rsidR="00554B75" w:rsidRDefault="00554B75" w:rsidP="00554B75">
      <w:pPr>
        <w:pStyle w:val="ListParagraph"/>
        <w:numPr>
          <w:ilvl w:val="0"/>
          <w:numId w:val="5"/>
        </w:numPr>
        <w:rPr>
          <w:rStyle w:val="Heading3Char"/>
        </w:rPr>
      </w:pPr>
      <w:bookmarkStart w:id="27" w:name="_Toc490173582"/>
      <w:r w:rsidRPr="00A460BE">
        <w:rPr>
          <w:rStyle w:val="Heading3Char"/>
        </w:rPr>
        <w:t>OS Level checks:</w:t>
      </w:r>
      <w:bookmarkEnd w:id="27"/>
      <w:r w:rsidRPr="00A460BE">
        <w:rPr>
          <w:rStyle w:val="Heading3Char"/>
        </w:rPr>
        <w:t xml:space="preserve"> </w:t>
      </w:r>
    </w:p>
    <w:p w14:paraId="3DD781B9" w14:textId="24743300" w:rsidR="00540E06" w:rsidRPr="00554B75" w:rsidRDefault="00554B75" w:rsidP="00554B75">
      <w:pPr>
        <w:pStyle w:val="ListParagraph"/>
        <w:numPr>
          <w:ilvl w:val="1"/>
          <w:numId w:val="5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28" w:name="_Toc490173583"/>
      <w:proofErr w:type="spellStart"/>
      <w:proofErr w:type="gramStart"/>
      <w:r w:rsidRPr="00082148">
        <w:rPr>
          <w:rStyle w:val="Heading3Char"/>
        </w:rPr>
        <w:t>Swappiness</w:t>
      </w:r>
      <w:bookmarkEnd w:id="28"/>
      <w:proofErr w:type="spellEnd"/>
      <w:r>
        <w:t xml:space="preserve"> :</w:t>
      </w:r>
      <w:proofErr w:type="gramEnd"/>
    </w:p>
    <w:p w14:paraId="19484E63" w14:textId="721CAFE9" w:rsidR="009F7612" w:rsidRDefault="009F7612" w:rsidP="00307062">
      <w:pPr>
        <w:pStyle w:val="ListParagraph"/>
        <w:ind w:left="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noProof/>
        </w:rPr>
        <mc:AlternateContent>
          <mc:Choice Requires="wps">
            <w:drawing>
              <wp:inline distT="0" distB="0" distL="0" distR="0" wp14:anchorId="51957049" wp14:editId="38AB7765">
                <wp:extent cx="6858000" cy="1546860"/>
                <wp:effectExtent l="0" t="0" r="0" b="254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546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3AF1E" w14:textId="77777777" w:rsidR="003B2F66" w:rsidRPr="00307062" w:rsidRDefault="003B2F66" w:rsidP="00570231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13F1DE1B" w14:textId="77777777" w:rsidR="003B2F66" w:rsidRPr="00307062" w:rsidRDefault="003B2F66" w:rsidP="00570231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14:21:24 -05 2017</w:t>
                            </w:r>
                          </w:p>
                          <w:p w14:paraId="40E25ADF" w14:textId="77777777" w:rsidR="003B2F66" w:rsidRPr="00307062" w:rsidRDefault="003B2F66" w:rsidP="00570231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cat /proc/sys/</w:t>
                            </w:r>
                            <w:proofErr w:type="spell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swappiness</w:t>
                            </w:r>
                            <w:proofErr w:type="spellEnd"/>
                          </w:p>
                          <w:p w14:paraId="46C4E52B" w14:textId="77777777" w:rsidR="003B2F66" w:rsidRPr="00307062" w:rsidRDefault="003B2F66" w:rsidP="00570231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0A987964" w14:textId="77777777" w:rsidR="003B2F66" w:rsidRPr="00307062" w:rsidRDefault="003B2F66" w:rsidP="00570231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sysctl.conf</w:t>
                            </w:r>
                            <w:proofErr w:type="spellEnd"/>
                          </w:p>
                          <w:p w14:paraId="1675B1D8" w14:textId="77777777" w:rsidR="003B2F66" w:rsidRPr="00307062" w:rsidRDefault="003B2F66" w:rsidP="00570231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sysctl</w:t>
                            </w:r>
                            <w:proofErr w:type="spellEnd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vm.swappiness</w:t>
                            </w:r>
                            <w:proofErr w:type="spellEnd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=1</w:t>
                            </w:r>
                          </w:p>
                          <w:p w14:paraId="3C346E01" w14:textId="77777777" w:rsidR="003B2F66" w:rsidRPr="00307062" w:rsidRDefault="003B2F66" w:rsidP="00570231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vm.swappiness</w:t>
                            </w:r>
                            <w:proofErr w:type="spellEnd"/>
                            <w:proofErr w:type="gramEnd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= 1</w:t>
                            </w:r>
                          </w:p>
                          <w:p w14:paraId="426D0197" w14:textId="77777777" w:rsidR="003B2F66" w:rsidRPr="00307062" w:rsidRDefault="003B2F66" w:rsidP="00570231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cat /proc/sys/</w:t>
                            </w:r>
                            <w:proofErr w:type="spell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070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swappiness</w:t>
                            </w:r>
                            <w:proofErr w:type="spellEnd"/>
                          </w:p>
                          <w:p w14:paraId="6AE2E6E7" w14:textId="77777777" w:rsidR="003B2F66" w:rsidRPr="00307062" w:rsidRDefault="003B2F66" w:rsidP="00570231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6C23BD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57049" id="Text Box 22" o:spid="_x0000_s1051" type="#_x0000_t202" style="width:540pt;height:1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" fillcolor="#d9e2f3 [660]" stroked="f">
                <v:textbox>
                  <w:txbxContent>
                    <w:p w14:paraId="40D3AF1E" w14:textId="77777777" w:rsidR="003B2F66" w:rsidRPr="00307062" w:rsidRDefault="003B2F66" w:rsidP="00570231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13F1DE1B" w14:textId="77777777" w:rsidR="003B2F66" w:rsidRPr="00307062" w:rsidRDefault="003B2F66" w:rsidP="00570231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14:21:24 -05 2017</w:t>
                      </w:r>
                    </w:p>
                    <w:p w14:paraId="40E25ADF" w14:textId="77777777" w:rsidR="003B2F66" w:rsidRPr="00307062" w:rsidRDefault="003B2F66" w:rsidP="00570231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cat /proc/sys/</w:t>
                      </w:r>
                      <w:proofErr w:type="spell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swappiness</w:t>
                      </w:r>
                      <w:proofErr w:type="spellEnd"/>
                    </w:p>
                    <w:p w14:paraId="46C4E52B" w14:textId="77777777" w:rsidR="003B2F66" w:rsidRPr="00307062" w:rsidRDefault="003B2F66" w:rsidP="00570231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20</w:t>
                      </w:r>
                    </w:p>
                    <w:p w14:paraId="0A987964" w14:textId="77777777" w:rsidR="003B2F66" w:rsidRPr="00307062" w:rsidRDefault="003B2F66" w:rsidP="00570231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sysctl.conf</w:t>
                      </w:r>
                      <w:proofErr w:type="spellEnd"/>
                    </w:p>
                    <w:p w14:paraId="1675B1D8" w14:textId="77777777" w:rsidR="003B2F66" w:rsidRPr="00307062" w:rsidRDefault="003B2F66" w:rsidP="00570231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sysctl</w:t>
                      </w:r>
                      <w:proofErr w:type="spellEnd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vm.swappiness</w:t>
                      </w:r>
                      <w:proofErr w:type="spellEnd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=1</w:t>
                      </w:r>
                    </w:p>
                    <w:p w14:paraId="3C346E01" w14:textId="77777777" w:rsidR="003B2F66" w:rsidRPr="00307062" w:rsidRDefault="003B2F66" w:rsidP="00570231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vm.swappiness</w:t>
                      </w:r>
                      <w:proofErr w:type="spellEnd"/>
                      <w:proofErr w:type="gramEnd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= 1</w:t>
                      </w:r>
                    </w:p>
                    <w:p w14:paraId="426D0197" w14:textId="77777777" w:rsidR="003B2F66" w:rsidRPr="00307062" w:rsidRDefault="003B2F66" w:rsidP="00570231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cat /proc/sys/</w:t>
                      </w:r>
                      <w:proofErr w:type="spell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3070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swappiness</w:t>
                      </w:r>
                      <w:proofErr w:type="spellEnd"/>
                    </w:p>
                    <w:p w14:paraId="6AE2E6E7" w14:textId="77777777" w:rsidR="003B2F66" w:rsidRPr="00307062" w:rsidRDefault="003B2F66" w:rsidP="00570231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6C23BD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743EA2" w14:textId="77777777" w:rsidR="00675508" w:rsidRDefault="00675508">
      <w:pPr>
        <w:rPr>
          <w:rStyle w:val="Heading3Char"/>
        </w:rPr>
      </w:pPr>
      <w:r>
        <w:rPr>
          <w:rStyle w:val="Heading3Char"/>
        </w:rPr>
        <w:br w:type="page"/>
      </w:r>
    </w:p>
    <w:p w14:paraId="05F3F9AB" w14:textId="26F739E1" w:rsidR="009F7612" w:rsidRDefault="00307062" w:rsidP="00307062">
      <w:pPr>
        <w:pStyle w:val="ListParagraph"/>
        <w:numPr>
          <w:ilvl w:val="1"/>
          <w:numId w:val="5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29" w:name="_Toc490173584"/>
      <w:proofErr w:type="spellStart"/>
      <w:proofErr w:type="gramStart"/>
      <w:r w:rsidRPr="00A460BE">
        <w:rPr>
          <w:rStyle w:val="Heading3Char"/>
        </w:rPr>
        <w:lastRenderedPageBreak/>
        <w:t>Iptables</w:t>
      </w:r>
      <w:bookmarkEnd w:id="29"/>
      <w:proofErr w:type="spellEnd"/>
      <w:r w:rsidRPr="00A460BE">
        <w:rPr>
          <w:rStyle w:val="Heading3Char"/>
        </w:rPr>
        <w:t xml:space="preserve"> </w:t>
      </w:r>
      <w:r w:rsidRPr="00A460BE">
        <w:t>:</w:t>
      </w:r>
      <w:proofErr w:type="gramEnd"/>
    </w:p>
    <w:p w14:paraId="5948880A" w14:textId="2A45E50D" w:rsidR="00AB2BC1" w:rsidRDefault="00307062" w:rsidP="0030706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5670F1DF" wp14:editId="11899252">
                <wp:extent cx="6858000" cy="1409700"/>
                <wp:effectExtent l="0" t="0" r="0" b="1270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409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02F4E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6453947B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14:24:22 -05 2017</w:t>
                            </w:r>
                          </w:p>
                          <w:p w14:paraId="75742805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043032E5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Firewall is not running.</w:t>
                            </w:r>
                          </w:p>
                          <w:p w14:paraId="481D1E08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20160481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07B79C69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off</w:t>
                            </w:r>
                          </w:p>
                          <w:p w14:paraId="29F82FED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31537163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2:off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3:off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4:off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5:off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70F1DF" id="Text Box 23" o:spid="_x0000_s1052" type="#_x0000_t202" style="width:540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" fillcolor="#d9e2f3 [660]" stroked="f">
                <v:textbox>
                  <w:txbxContent>
                    <w:p w14:paraId="47F02F4E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6453947B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14:24:22 -05 2017</w:t>
                      </w:r>
                    </w:p>
                    <w:p w14:paraId="75742805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service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043032E5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Firewall is not running.</w:t>
                      </w:r>
                    </w:p>
                    <w:p w14:paraId="481D1E08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20160481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07B79C69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off</w:t>
                      </w:r>
                    </w:p>
                    <w:p w14:paraId="29F82FED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31537163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2:off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3:off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4:off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5:off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B1A380" w14:textId="47B2EE9E" w:rsidR="00307062" w:rsidRDefault="00082148" w:rsidP="003A15B4">
      <w:pPr>
        <w:pStyle w:val="Heading3"/>
        <w:numPr>
          <w:ilvl w:val="1"/>
          <w:numId w:val="5"/>
        </w:numPr>
      </w:pPr>
      <w:bookmarkStart w:id="30" w:name="_Toc490173585"/>
      <w:proofErr w:type="spellStart"/>
      <w:r>
        <w:t>n</w:t>
      </w:r>
      <w:r w:rsidR="00307062">
        <w:t>tp</w:t>
      </w:r>
      <w:proofErr w:type="spellEnd"/>
      <w:r w:rsidR="00307062">
        <w:t xml:space="preserve"> service</w:t>
      </w:r>
      <w:bookmarkEnd w:id="30"/>
      <w:r w:rsidR="00307062">
        <w:t xml:space="preserve"> </w:t>
      </w:r>
    </w:p>
    <w:p w14:paraId="11F1EDB2" w14:textId="0115F50A" w:rsidR="0099755B" w:rsidRDefault="00307062" w:rsidP="00307062">
      <w:r>
        <w:rPr>
          <w:noProof/>
        </w:rPr>
        <mc:AlternateContent>
          <mc:Choice Requires="wps">
            <w:drawing>
              <wp:inline distT="0" distB="0" distL="0" distR="0" wp14:anchorId="42663CA7" wp14:editId="01547819">
                <wp:extent cx="6858000" cy="1386840"/>
                <wp:effectExtent l="0" t="0" r="0" b="1016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386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08EA2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406CAE26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14:26:07 -05 2017</w:t>
                            </w:r>
                          </w:p>
                          <w:p w14:paraId="2461C4B8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55C4834F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9080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is running...</w:t>
                            </w:r>
                          </w:p>
                          <w:p w14:paraId="6EEE5DF0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4996C423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37EF479C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</w:t>
                            </w:r>
                          </w:p>
                          <w:p w14:paraId="719AFDCA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62073195" w14:textId="77777777" w:rsidR="003B2F66" w:rsidRPr="00307062" w:rsidRDefault="003B2F66" w:rsidP="0030706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3070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663CA7" id="Text Box 24" o:spid="_x0000_s1053" type="#_x0000_t202" style="width:540pt;height:10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" fillcolor="#d9e2f3 [660]" stroked="f">
                <v:textbox>
                  <w:txbxContent>
                    <w:p w14:paraId="50008EA2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406CAE26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14:26:07 -05 2017</w:t>
                      </w:r>
                    </w:p>
                    <w:p w14:paraId="2461C4B8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service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55C4834F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9080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is running...</w:t>
                      </w:r>
                    </w:p>
                    <w:p w14:paraId="6EEE5DF0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4996C423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37EF479C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</w:t>
                      </w:r>
                    </w:p>
                    <w:p w14:paraId="719AFDCA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62073195" w14:textId="77777777" w:rsidR="003B2F66" w:rsidRPr="00307062" w:rsidRDefault="003B2F66" w:rsidP="0030706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3070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7F62AB" w14:textId="77777777" w:rsidR="00675508" w:rsidRDefault="00675508">
      <w:pPr>
        <w:rPr>
          <w:rStyle w:val="Heading3Char"/>
        </w:rPr>
      </w:pPr>
      <w:r>
        <w:rPr>
          <w:rStyle w:val="Heading3Char"/>
        </w:rPr>
        <w:br w:type="page"/>
      </w:r>
    </w:p>
    <w:p w14:paraId="65BF2054" w14:textId="0793BB26" w:rsidR="00307062" w:rsidRDefault="00E8116B" w:rsidP="00E8116B">
      <w:pPr>
        <w:pStyle w:val="ListParagraph"/>
        <w:numPr>
          <w:ilvl w:val="1"/>
          <w:numId w:val="5"/>
        </w:numPr>
      </w:pPr>
      <w:bookmarkStart w:id="31" w:name="_Toc490173586"/>
      <w:r w:rsidRPr="00082148">
        <w:rPr>
          <w:rStyle w:val="Heading3Char"/>
        </w:rPr>
        <w:lastRenderedPageBreak/>
        <w:t>Se-</w:t>
      </w:r>
      <w:proofErr w:type="spellStart"/>
      <w:r w:rsidRPr="00082148">
        <w:rPr>
          <w:rStyle w:val="Heading3Char"/>
        </w:rPr>
        <w:t>linux</w:t>
      </w:r>
      <w:bookmarkEnd w:id="31"/>
      <w:proofErr w:type="spellEnd"/>
      <w:r w:rsidR="0010732B">
        <w:t xml:space="preserve">: </w:t>
      </w:r>
      <w:r w:rsidR="0010732B" w:rsidRPr="00A460BE">
        <w:t>se-</w:t>
      </w:r>
      <w:proofErr w:type="spellStart"/>
      <w:r w:rsidR="0010732B" w:rsidRPr="00A460BE">
        <w:t>linux</w:t>
      </w:r>
      <w:proofErr w:type="spellEnd"/>
      <w:r w:rsidR="0010732B">
        <w:t xml:space="preserve"> has been disabled as </w:t>
      </w:r>
      <w:proofErr w:type="gramStart"/>
      <w:r w:rsidR="0010732B">
        <w:t>recommended .</w:t>
      </w:r>
      <w:proofErr w:type="gramEnd"/>
      <w:r w:rsidR="0010732B">
        <w:t xml:space="preserve"> Reboot of the servers is </w:t>
      </w:r>
      <w:proofErr w:type="gramStart"/>
      <w:r w:rsidR="0010732B">
        <w:t>needed .</w:t>
      </w:r>
      <w:proofErr w:type="gramEnd"/>
    </w:p>
    <w:p w14:paraId="1944D977" w14:textId="69242842" w:rsidR="00E8116B" w:rsidRDefault="00E8116B" w:rsidP="00E8116B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2B29539B" wp14:editId="725F0140">
                <wp:extent cx="6858000" cy="5991860"/>
                <wp:effectExtent l="0" t="0" r="0" b="254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991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0EF1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199CF557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14:27:45 -05 2017</w:t>
                            </w:r>
                          </w:p>
                          <w:p w14:paraId="357CD084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sestatus</w:t>
                            </w:r>
                            <w:proofErr w:type="spellEnd"/>
                          </w:p>
                          <w:p w14:paraId="10581D7D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status:                 enabled</w:t>
                            </w:r>
                          </w:p>
                          <w:p w14:paraId="1F700D78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SELinuxfs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mount:                /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28C16BE4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Current mode:                   enforcing</w:t>
                            </w:r>
                          </w:p>
                          <w:p w14:paraId="1F54E59E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Mode from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  enforcing</w:t>
                            </w:r>
                          </w:p>
                          <w:p w14:paraId="16F9A56F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Policy version:                 24</w:t>
                            </w:r>
                          </w:p>
                          <w:p w14:paraId="024C4E4C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Policy from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targeted</w:t>
                            </w:r>
                          </w:p>
                          <w:p w14:paraId="44646B36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setenforce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5B71D9E6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sestatus</w:t>
                            </w:r>
                            <w:proofErr w:type="spellEnd"/>
                          </w:p>
                          <w:p w14:paraId="39C130E2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status:                 enabled</w:t>
                            </w:r>
                          </w:p>
                          <w:p w14:paraId="437D3042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SELinuxfs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mount:                /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34B12BDE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Current mode:                   permissive</w:t>
                            </w:r>
                          </w:p>
                          <w:p w14:paraId="0BECBFF7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Mode from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  enforcing</w:t>
                            </w:r>
                          </w:p>
                          <w:p w14:paraId="148D11D1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Policy version:                 24</w:t>
                            </w:r>
                          </w:p>
                          <w:p w14:paraId="02F1436A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Policy from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targeted</w:t>
                            </w:r>
                          </w:p>
                          <w:p w14:paraId="7CB3EDBB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1DB40FEE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sestatus</w:t>
                            </w:r>
                            <w:proofErr w:type="spellEnd"/>
                          </w:p>
                          <w:p w14:paraId="1FD3E4B8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status:                 enabled</w:t>
                            </w:r>
                          </w:p>
                          <w:p w14:paraId="1EFA36B8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SELinuxfs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mount:                /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0011FC73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Current mode:                   permissive</w:t>
                            </w:r>
                          </w:p>
                          <w:p w14:paraId="4D0E85D1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Mode from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  </w:t>
                            </w:r>
                            <w:r w:rsidRPr="006C23B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disabled</w:t>
                            </w:r>
                          </w:p>
                          <w:p w14:paraId="41308C0D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Policy version:                 24</w:t>
                            </w:r>
                          </w:p>
                          <w:p w14:paraId="7E79B020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Policy from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targeted</w:t>
                            </w:r>
                          </w:p>
                          <w:p w14:paraId="1D66C0ED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0A03FCF9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60C8AC3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This file controls the state of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the system.</w:t>
                            </w:r>
                          </w:p>
                          <w:p w14:paraId="3A343E6C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SELINUX= can take one of these three values:</w:t>
                            </w:r>
                          </w:p>
                          <w:p w14:paraId="014B7813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enforcing -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security policy is enforced.</w:t>
                            </w:r>
                          </w:p>
                          <w:p w14:paraId="474A2547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permissive -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prints warnings instead of enforcing.</w:t>
                            </w:r>
                          </w:p>
                          <w:p w14:paraId="0284ED5D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disabled - No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policy is loaded.</w:t>
                            </w:r>
                          </w:p>
                          <w:p w14:paraId="4092BC30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SELINUX=</w:t>
                            </w:r>
                            <w:r w:rsidRPr="006C23B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disabled</w:t>
                            </w:r>
                          </w:p>
                          <w:p w14:paraId="584A4824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SELINUXTYPE= can take one of these two values:</w:t>
                            </w:r>
                          </w:p>
                          <w:p w14:paraId="34BE8198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    targeted - Targeted processes are protected,</w:t>
                            </w:r>
                          </w:p>
                          <w:p w14:paraId="0B7E6902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</w:t>
                            </w:r>
                            <w:proofErr w:type="spell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mls</w:t>
                            </w:r>
                            <w:proofErr w:type="spellEnd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Multi Level Security protection.</w:t>
                            </w:r>
                          </w:p>
                          <w:p w14:paraId="0B8F1B77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SELINUXTYPE=targeted</w:t>
                            </w:r>
                          </w:p>
                          <w:p w14:paraId="0C1D5E61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DBA60EA" w14:textId="77777777" w:rsidR="003B2F66" w:rsidRPr="00E8116B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224DB41" w14:textId="77777777" w:rsidR="003B2F66" w:rsidRPr="00307062" w:rsidRDefault="003B2F66" w:rsidP="00E8116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E8116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9539B" id="Text Box 25" o:spid="_x0000_s1054" type="#_x0000_t202" style="width:540pt;height:47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" fillcolor="#d9e2f3 [660]" stroked="f">
                <v:textbox>
                  <w:txbxContent>
                    <w:p w14:paraId="226F0EF1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199CF557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14:27:45 -05 2017</w:t>
                      </w:r>
                    </w:p>
                    <w:p w14:paraId="357CD084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sestatus</w:t>
                      </w:r>
                      <w:proofErr w:type="spellEnd"/>
                    </w:p>
                    <w:p w14:paraId="10581D7D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status:                 enabled</w:t>
                      </w:r>
                    </w:p>
                    <w:p w14:paraId="1F700D78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SELinuxfs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mount:                /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28C16BE4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Current mode:                   enforcing</w:t>
                      </w:r>
                    </w:p>
                    <w:p w14:paraId="1F54E59E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Mode from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  enforcing</w:t>
                      </w:r>
                    </w:p>
                    <w:p w14:paraId="16F9A56F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Policy version:                 24</w:t>
                      </w:r>
                    </w:p>
                    <w:p w14:paraId="024C4E4C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Policy from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targeted</w:t>
                      </w:r>
                    </w:p>
                    <w:p w14:paraId="44646B36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setenforce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5B71D9E6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sestatus</w:t>
                      </w:r>
                      <w:proofErr w:type="spellEnd"/>
                    </w:p>
                    <w:p w14:paraId="39C130E2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status:                 enabled</w:t>
                      </w:r>
                    </w:p>
                    <w:p w14:paraId="437D3042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SELinuxfs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mount:                /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34B12BDE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Current mode:                   permissive</w:t>
                      </w:r>
                    </w:p>
                    <w:p w14:paraId="0BECBFF7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Mode from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  enforcing</w:t>
                      </w:r>
                    </w:p>
                    <w:p w14:paraId="148D11D1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Policy version:                 24</w:t>
                      </w:r>
                    </w:p>
                    <w:p w14:paraId="02F1436A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Policy from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targeted</w:t>
                      </w:r>
                    </w:p>
                    <w:p w14:paraId="7CB3EDBB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1DB40FEE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sestatus</w:t>
                      </w:r>
                      <w:proofErr w:type="spellEnd"/>
                    </w:p>
                    <w:p w14:paraId="1FD3E4B8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status:                 enabled</w:t>
                      </w:r>
                    </w:p>
                    <w:p w14:paraId="1EFA36B8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SELinuxfs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mount:                /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0011FC73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Current mode:                   permissive</w:t>
                      </w:r>
                    </w:p>
                    <w:p w14:paraId="4D0E85D1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Mode from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  </w:t>
                      </w:r>
                      <w:r w:rsidRPr="006C23B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disabled</w:t>
                      </w:r>
                    </w:p>
                    <w:p w14:paraId="41308C0D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Policy version:                 24</w:t>
                      </w:r>
                    </w:p>
                    <w:p w14:paraId="7E79B020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Policy from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targeted</w:t>
                      </w:r>
                    </w:p>
                    <w:p w14:paraId="1D66C0ED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0A03FCF9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60C8AC3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This file controls the state of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the system.</w:t>
                      </w:r>
                    </w:p>
                    <w:p w14:paraId="3A343E6C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SELINUX= can take one of these three values:</w:t>
                      </w:r>
                    </w:p>
                    <w:p w14:paraId="014B7813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enforcing -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security policy is enforced.</w:t>
                      </w:r>
                    </w:p>
                    <w:p w14:paraId="474A2547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permissive -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prints warnings instead of enforcing.</w:t>
                      </w:r>
                    </w:p>
                    <w:p w14:paraId="0284ED5D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disabled - No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policy is loaded.</w:t>
                      </w:r>
                    </w:p>
                    <w:p w14:paraId="4092BC30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SELINUX=</w:t>
                      </w:r>
                      <w:r w:rsidRPr="006C23B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disabled</w:t>
                      </w:r>
                    </w:p>
                    <w:p w14:paraId="584A4824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SELINUXTYPE= can take one of these two values:</w:t>
                      </w:r>
                    </w:p>
                    <w:p w14:paraId="34BE8198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    targeted - Targeted processes are protected,</w:t>
                      </w:r>
                    </w:p>
                    <w:p w14:paraId="0B7E6902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</w:t>
                      </w:r>
                      <w:proofErr w:type="spell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mls</w:t>
                      </w:r>
                      <w:proofErr w:type="spellEnd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Multi Level Security protection.</w:t>
                      </w:r>
                    </w:p>
                    <w:p w14:paraId="0B8F1B77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SELINUXTYPE=targeted</w:t>
                      </w:r>
                    </w:p>
                    <w:p w14:paraId="0C1D5E61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DBA60EA" w14:textId="77777777" w:rsidR="003B2F66" w:rsidRPr="00E8116B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224DB41" w14:textId="77777777" w:rsidR="003B2F66" w:rsidRPr="00307062" w:rsidRDefault="003B2F66" w:rsidP="00E8116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E8116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7E9E8C9" w14:textId="77777777" w:rsidR="004940C9" w:rsidRDefault="004940C9" w:rsidP="00E8116B">
      <w:pPr>
        <w:pStyle w:val="ListParagraph"/>
        <w:ind w:left="0"/>
      </w:pPr>
    </w:p>
    <w:p w14:paraId="73944B58" w14:textId="03444EB6" w:rsidR="004940C9" w:rsidRPr="004940C9" w:rsidRDefault="004940C9" w:rsidP="004940C9">
      <w:pPr>
        <w:pStyle w:val="ListParagraph"/>
        <w:numPr>
          <w:ilvl w:val="1"/>
          <w:numId w:val="5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bookmarkStart w:id="32" w:name="_Toc490173587"/>
      <w:proofErr w:type="gramStart"/>
      <w:r w:rsidRPr="00A460BE">
        <w:rPr>
          <w:rStyle w:val="Heading3Char"/>
        </w:rPr>
        <w:t>Hostname :</w:t>
      </w:r>
      <w:bookmarkEnd w:id="32"/>
      <w:proofErr w:type="gramEnd"/>
    </w:p>
    <w:p w14:paraId="4D4AC80F" w14:textId="23DC36FB" w:rsidR="004940C9" w:rsidRDefault="004940C9" w:rsidP="004940C9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52361253" wp14:editId="5753FF24">
                <wp:extent cx="6858000" cy="1107440"/>
                <wp:effectExtent l="0" t="0" r="0" b="10160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107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FF58C" w14:textId="77777777" w:rsidR="003B2F66" w:rsidRPr="00675508" w:rsidRDefault="003B2F66" w:rsidP="006755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hostname</w:t>
                            </w:r>
                          </w:p>
                          <w:p w14:paraId="0D1BD6C0" w14:textId="77777777" w:rsidR="003B2F66" w:rsidRPr="00675508" w:rsidRDefault="003B2F66" w:rsidP="006755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netf-pebigdat01</w:t>
                            </w:r>
                          </w:p>
                          <w:p w14:paraId="000A43E5" w14:textId="77777777" w:rsidR="003B2F66" w:rsidRPr="00675508" w:rsidRDefault="003B2F66" w:rsidP="006755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hostname -f</w:t>
                            </w:r>
                          </w:p>
                          <w:p w14:paraId="24DB47E3" w14:textId="77777777" w:rsidR="003B2F66" w:rsidRPr="00675508" w:rsidRDefault="003B2F66" w:rsidP="006755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24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red"/>
                              </w:rPr>
                              <w:t>hostname: Host name lookup failure</w:t>
                            </w:r>
                          </w:p>
                          <w:p w14:paraId="0B61A2F1" w14:textId="77777777" w:rsidR="003B2F66" w:rsidRPr="00675508" w:rsidRDefault="003B2F66" w:rsidP="006755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3BB49FA3" w14:textId="77777777" w:rsidR="003B2F66" w:rsidRPr="00675508" w:rsidRDefault="003B2F66" w:rsidP="006755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22:19:26 -05 2017</w:t>
                            </w:r>
                          </w:p>
                          <w:p w14:paraId="190908ED" w14:textId="1B5D10E0" w:rsidR="003B2F66" w:rsidRPr="00307062" w:rsidRDefault="003B2F66" w:rsidP="0067550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6755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61253" id="Text Box 26" o:spid="_x0000_s1055" type="#_x0000_t202" style="width:540pt;height: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" fillcolor="#d9e2f3 [660]" stroked="f">
                <v:textbox>
                  <w:txbxContent>
                    <w:p w14:paraId="481FF58C" w14:textId="77777777" w:rsidR="003B2F66" w:rsidRPr="00675508" w:rsidRDefault="003B2F66" w:rsidP="006755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hostname</w:t>
                      </w:r>
                    </w:p>
                    <w:p w14:paraId="0D1BD6C0" w14:textId="77777777" w:rsidR="003B2F66" w:rsidRPr="00675508" w:rsidRDefault="003B2F66" w:rsidP="006755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netf-pebigdat01</w:t>
                      </w:r>
                    </w:p>
                    <w:p w14:paraId="000A43E5" w14:textId="77777777" w:rsidR="003B2F66" w:rsidRPr="00675508" w:rsidRDefault="003B2F66" w:rsidP="006755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hostname -f</w:t>
                      </w:r>
                    </w:p>
                    <w:p w14:paraId="24DB47E3" w14:textId="77777777" w:rsidR="003B2F66" w:rsidRPr="00675508" w:rsidRDefault="003B2F66" w:rsidP="006755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2487">
                        <w:rPr>
                          <w:rFonts w:ascii="Courier New" w:hAnsi="Courier New" w:cs="Courier New"/>
                          <w:sz w:val="20"/>
                          <w:szCs w:val="20"/>
                          <w:highlight w:val="red"/>
                        </w:rPr>
                        <w:t>hostname: Host name lookup failure</w:t>
                      </w:r>
                    </w:p>
                    <w:p w14:paraId="0B61A2F1" w14:textId="77777777" w:rsidR="003B2F66" w:rsidRPr="00675508" w:rsidRDefault="003B2F66" w:rsidP="006755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3BB49FA3" w14:textId="77777777" w:rsidR="003B2F66" w:rsidRPr="00675508" w:rsidRDefault="003B2F66" w:rsidP="006755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22:19:26 -05 2017</w:t>
                      </w:r>
                    </w:p>
                    <w:p w14:paraId="190908ED" w14:textId="1B5D10E0" w:rsidR="003B2F66" w:rsidRPr="00307062" w:rsidRDefault="003B2F66" w:rsidP="0067550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6755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4714493" w14:textId="77777777" w:rsidR="004940C9" w:rsidRDefault="004940C9" w:rsidP="004940C9">
      <w:pPr>
        <w:pStyle w:val="ListParagraph"/>
        <w:ind w:left="0"/>
      </w:pPr>
    </w:p>
    <w:p w14:paraId="7BC76BEA" w14:textId="77777777" w:rsidR="00675508" w:rsidRDefault="00675508">
      <w:pPr>
        <w:rPr>
          <w:rStyle w:val="Heading3Char"/>
        </w:rPr>
      </w:pPr>
      <w:r>
        <w:rPr>
          <w:rStyle w:val="Heading3Char"/>
        </w:rPr>
        <w:br w:type="page"/>
      </w:r>
    </w:p>
    <w:p w14:paraId="5514E641" w14:textId="5C5D20FD" w:rsidR="004940C9" w:rsidRPr="004940C9" w:rsidRDefault="004940C9" w:rsidP="004940C9">
      <w:pPr>
        <w:pStyle w:val="ListParagraph"/>
        <w:numPr>
          <w:ilvl w:val="1"/>
          <w:numId w:val="5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bookmarkStart w:id="33" w:name="_Toc490173588"/>
      <w:r w:rsidRPr="00A460BE">
        <w:rPr>
          <w:rStyle w:val="Heading3Char"/>
        </w:rPr>
        <w:lastRenderedPageBreak/>
        <w:t>DNS forwar</w:t>
      </w:r>
      <w:r>
        <w:rPr>
          <w:rStyle w:val="Heading3Char"/>
        </w:rPr>
        <w:t>d</w:t>
      </w:r>
      <w:r w:rsidRPr="00A460BE">
        <w:rPr>
          <w:rStyle w:val="Heading3Char"/>
        </w:rPr>
        <w:t xml:space="preserve"> &amp; reverse lookup</w:t>
      </w:r>
      <w:bookmarkEnd w:id="33"/>
    </w:p>
    <w:p w14:paraId="225901DB" w14:textId="5DBAAEF7" w:rsidR="004940C9" w:rsidRDefault="004940C9" w:rsidP="004940C9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5DD72361" wp14:editId="2DD90BF1">
                <wp:extent cx="6858000" cy="2484120"/>
                <wp:effectExtent l="0" t="0" r="0" b="5080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484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9C707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627551C0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22:20:00 -05 2017</w:t>
                            </w:r>
                          </w:p>
                          <w:p w14:paraId="49CE167B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nslookup</w:t>
                            </w:r>
                            <w:proofErr w:type="spellEnd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10.100.74.36</w:t>
                            </w:r>
                          </w:p>
                          <w:p w14:paraId="02413D76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Server:</w:t>
                            </w: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</w:t>
                            </w:r>
                          </w:p>
                          <w:p w14:paraId="1BDF8401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</w:t>
                            </w: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10.100.65.11#53</w:t>
                            </w:r>
                          </w:p>
                          <w:p w14:paraId="68D7CD51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9EC7AB0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36.74.100.10.in-</w:t>
                            </w:r>
                            <w:proofErr w:type="gramStart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addr.arpa</w:t>
                            </w:r>
                            <w:proofErr w:type="gramEnd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name = netf-pebigdat01.epmtelco.com.co.</w:t>
                            </w:r>
                          </w:p>
                          <w:p w14:paraId="402B78BF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EC403D0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nslookup</w:t>
                            </w:r>
                            <w:proofErr w:type="spellEnd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netf-pebigdat01.epmtelco.com.co</w:t>
                            </w:r>
                          </w:p>
                          <w:p w14:paraId="20D326E5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Server:</w:t>
                            </w: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</w:t>
                            </w:r>
                          </w:p>
                          <w:p w14:paraId="5F87DAFC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</w:t>
                            </w: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10.100.65.11#53</w:t>
                            </w:r>
                          </w:p>
                          <w:p w14:paraId="79E8CD6F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1E1DFF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Name:</w:t>
                            </w: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netf-pebigdat01.epmtelco.com.co</w:t>
                            </w:r>
                          </w:p>
                          <w:p w14:paraId="6571B772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 10.100.74.36</w:t>
                            </w:r>
                          </w:p>
                          <w:p w14:paraId="56977B56" w14:textId="77777777" w:rsidR="003B2F66" w:rsidRPr="00042603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D1C9A55" w14:textId="0C6373CD" w:rsidR="003B2F66" w:rsidRPr="00307062" w:rsidRDefault="003B2F66" w:rsidP="0004260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[root@netf-pebigdat01 </w:t>
                            </w:r>
                            <w:proofErr w:type="gramStart"/>
                            <w:r w:rsidRPr="000426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D72361" id="Text Box 27" o:spid="_x0000_s1056" type="#_x0000_t202" style="width:540pt;height:1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" fillcolor="#d9e2f3 [660]" stroked="f">
                <v:textbox>
                  <w:txbxContent>
                    <w:p w14:paraId="6C99C707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627551C0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22:20:00 -05 2017</w:t>
                      </w:r>
                    </w:p>
                    <w:p w14:paraId="49CE167B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nslookup</w:t>
                      </w:r>
                      <w:proofErr w:type="spellEnd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10.100.74.36</w:t>
                      </w:r>
                    </w:p>
                    <w:p w14:paraId="02413D76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Server:</w:t>
                      </w: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</w:t>
                      </w:r>
                    </w:p>
                    <w:p w14:paraId="1BDF8401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</w:t>
                      </w: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10.100.65.11#53</w:t>
                      </w:r>
                    </w:p>
                    <w:p w14:paraId="68D7CD51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9EC7AB0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36.74.100.10.in-</w:t>
                      </w:r>
                      <w:proofErr w:type="gramStart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addr.arpa</w:t>
                      </w:r>
                      <w:proofErr w:type="gramEnd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name = netf-pebigdat01.epmtelco.com.co.</w:t>
                      </w:r>
                    </w:p>
                    <w:p w14:paraId="402B78BF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EC403D0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nslookup</w:t>
                      </w:r>
                      <w:proofErr w:type="spellEnd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netf-pebigdat01.epmtelco.com.co</w:t>
                      </w:r>
                    </w:p>
                    <w:p w14:paraId="20D326E5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Server:</w:t>
                      </w: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</w:t>
                      </w:r>
                    </w:p>
                    <w:p w14:paraId="5F87DAFC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</w:t>
                      </w: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10.100.65.11#53</w:t>
                      </w:r>
                    </w:p>
                    <w:p w14:paraId="79E8CD6F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1E1DFF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Name:</w:t>
                      </w: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netf-pebigdat01.epmtelco.com.co</w:t>
                      </w:r>
                    </w:p>
                    <w:p w14:paraId="6571B772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 10.100.74.36</w:t>
                      </w:r>
                    </w:p>
                    <w:p w14:paraId="56977B56" w14:textId="77777777" w:rsidR="003B2F66" w:rsidRPr="00042603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D1C9A55" w14:textId="0C6373CD" w:rsidR="003B2F66" w:rsidRPr="00307062" w:rsidRDefault="003B2F66" w:rsidP="0004260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[root@netf-pebigdat01 </w:t>
                      </w:r>
                      <w:proofErr w:type="gramStart"/>
                      <w:r w:rsidRPr="0004260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FC3C1D0" w14:textId="5535E601" w:rsidR="000E346B" w:rsidRDefault="000E346B">
      <w:r>
        <w:br w:type="page"/>
      </w:r>
    </w:p>
    <w:p w14:paraId="08CCC924" w14:textId="66C7BA66" w:rsidR="00E41302" w:rsidRDefault="00E41302" w:rsidP="00E41302">
      <w:pPr>
        <w:pStyle w:val="Heading2"/>
        <w:rPr>
          <w:u w:val="single"/>
        </w:rPr>
      </w:pPr>
      <w:bookmarkStart w:id="34" w:name="_Toc490173589"/>
      <w:r>
        <w:rPr>
          <w:u w:val="single"/>
        </w:rPr>
        <w:lastRenderedPageBreak/>
        <w:t>Datanode-</w:t>
      </w:r>
      <w:proofErr w:type="gramStart"/>
      <w:r>
        <w:rPr>
          <w:u w:val="single"/>
        </w:rPr>
        <w:t>2 :</w:t>
      </w:r>
      <w:proofErr w:type="gramEnd"/>
      <w:r>
        <w:rPr>
          <w:u w:val="single"/>
        </w:rPr>
        <w:t xml:space="preserve"> 10.100.74.37 :</w:t>
      </w:r>
      <w:bookmarkEnd w:id="34"/>
      <w:r>
        <w:rPr>
          <w:u w:val="single"/>
        </w:rPr>
        <w:t xml:space="preserve"> </w:t>
      </w:r>
    </w:p>
    <w:p w14:paraId="1CF476E7" w14:textId="77777777" w:rsidR="00B63674" w:rsidRDefault="00B63674"/>
    <w:p w14:paraId="594F2A81" w14:textId="7ABE7518" w:rsidR="00B63674" w:rsidRDefault="00B63674" w:rsidP="00C16D45">
      <w:pPr>
        <w:pStyle w:val="ListParagraph"/>
        <w:numPr>
          <w:ilvl w:val="0"/>
          <w:numId w:val="8"/>
        </w:numPr>
      </w:pPr>
      <w:bookmarkStart w:id="35" w:name="_Toc490173590"/>
      <w:r>
        <w:rPr>
          <w:rStyle w:val="Heading3Char"/>
        </w:rPr>
        <w:t>OS</w:t>
      </w:r>
      <w:r w:rsidRPr="004569E8">
        <w:rPr>
          <w:rStyle w:val="Heading3Char"/>
        </w:rPr>
        <w:t xml:space="preserve"> </w:t>
      </w:r>
      <w:proofErr w:type="gramStart"/>
      <w:r w:rsidRPr="004569E8">
        <w:rPr>
          <w:rStyle w:val="Heading3Char"/>
        </w:rPr>
        <w:t>Version :</w:t>
      </w:r>
      <w:bookmarkEnd w:id="35"/>
      <w:proofErr w:type="gramEnd"/>
      <w:r>
        <w:t xml:space="preserve"> Red-Hat 6.9 </w:t>
      </w:r>
    </w:p>
    <w:p w14:paraId="4D1E8814" w14:textId="77777777" w:rsidR="00B63674" w:rsidRDefault="00B63674" w:rsidP="00B63674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5C0CFC16" wp14:editId="792FCE60">
                <wp:extent cx="6858000" cy="840740"/>
                <wp:effectExtent l="0" t="0" r="0" b="0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40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2E7D7" w14:textId="77777777" w:rsidR="003B2F66" w:rsidRPr="00CE3A11" w:rsidRDefault="003B2F66" w:rsidP="00CE3A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clear</w:t>
                            </w:r>
                          </w:p>
                          <w:p w14:paraId="4D84E02C" w14:textId="77777777" w:rsidR="003B2F66" w:rsidRPr="00CE3A11" w:rsidRDefault="003B2F66" w:rsidP="00CE3A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7D98D33E" w14:textId="77777777" w:rsidR="003B2F66" w:rsidRPr="00CE3A11" w:rsidRDefault="003B2F66" w:rsidP="00CE3A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14:48:34 -05 2017</w:t>
                            </w:r>
                          </w:p>
                          <w:p w14:paraId="6AECFADD" w14:textId="77777777" w:rsidR="003B2F66" w:rsidRPr="00CE3A11" w:rsidRDefault="003B2F66" w:rsidP="00CE3A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redhat</w:t>
                            </w:r>
                            <w:proofErr w:type="spell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-release</w:t>
                            </w:r>
                          </w:p>
                          <w:p w14:paraId="2060EE8B" w14:textId="77777777" w:rsidR="003B2F66" w:rsidRPr="007446A5" w:rsidRDefault="003B2F66" w:rsidP="00CE3A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 Hat Enterprise Linux Server release 6.9 (Santiago)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CFC16" id="Text Box 28" o:spid="_x0000_s1057" type="#_x0000_t202" style="width:540pt;height: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" fillcolor="#d9e2f3 [660]" stroked="f">
                <v:textbox>
                  <w:txbxContent>
                    <w:p w14:paraId="1F02E7D7" w14:textId="77777777" w:rsidR="003B2F66" w:rsidRPr="00CE3A11" w:rsidRDefault="003B2F66" w:rsidP="00CE3A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clear</w:t>
                      </w:r>
                    </w:p>
                    <w:p w14:paraId="4D84E02C" w14:textId="77777777" w:rsidR="003B2F66" w:rsidRPr="00CE3A11" w:rsidRDefault="003B2F66" w:rsidP="00CE3A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7D98D33E" w14:textId="77777777" w:rsidR="003B2F66" w:rsidRPr="00CE3A11" w:rsidRDefault="003B2F66" w:rsidP="00CE3A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14:48:34 -05 2017</w:t>
                      </w:r>
                    </w:p>
                    <w:p w14:paraId="6AECFADD" w14:textId="77777777" w:rsidR="003B2F66" w:rsidRPr="00CE3A11" w:rsidRDefault="003B2F66" w:rsidP="00CE3A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redhat</w:t>
                      </w:r>
                      <w:proofErr w:type="spell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-release</w:t>
                      </w:r>
                    </w:p>
                    <w:p w14:paraId="2060EE8B" w14:textId="77777777" w:rsidR="003B2F66" w:rsidRPr="007446A5" w:rsidRDefault="003B2F66" w:rsidP="00CE3A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 Hat Enterprise Linux Server release 6.9 (Santiago)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9E88A" w14:textId="1E3F5ACA" w:rsidR="00CE3A11" w:rsidRPr="003F5562" w:rsidRDefault="00CE3A11" w:rsidP="00C16D45">
      <w:pPr>
        <w:pStyle w:val="ListParagraph"/>
        <w:numPr>
          <w:ilvl w:val="0"/>
          <w:numId w:val="8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bookmarkStart w:id="36" w:name="_Toc490173591"/>
      <w:r w:rsidRPr="004569E8">
        <w:rPr>
          <w:rStyle w:val="Heading3Char"/>
        </w:rPr>
        <w:t xml:space="preserve">Disk </w:t>
      </w:r>
      <w:proofErr w:type="gramStart"/>
      <w:r w:rsidRPr="004569E8">
        <w:rPr>
          <w:rStyle w:val="Heading3Char"/>
        </w:rPr>
        <w:t xml:space="preserve">Formatting </w:t>
      </w:r>
      <w:r w:rsidR="003F5562">
        <w:rPr>
          <w:rStyle w:val="Heading3Char"/>
        </w:rPr>
        <w:t>:</w:t>
      </w:r>
      <w:bookmarkEnd w:id="36"/>
      <w:proofErr w:type="gramEnd"/>
      <w:r w:rsidR="003F5562">
        <w:rPr>
          <w:rStyle w:val="Heading3Char"/>
        </w:rPr>
        <w:t xml:space="preserve"> </w:t>
      </w:r>
      <w:proofErr w:type="spellStart"/>
      <w:r w:rsidR="003F5562">
        <w:t>noatime</w:t>
      </w:r>
      <w:proofErr w:type="spellEnd"/>
      <w:r w:rsidR="003F5562">
        <w:t xml:space="preserve"> mount option is not in /</w:t>
      </w:r>
      <w:proofErr w:type="spellStart"/>
      <w:r w:rsidR="003F5562">
        <w:t>etc</w:t>
      </w:r>
      <w:proofErr w:type="spellEnd"/>
      <w:r w:rsidR="003F5562">
        <w:t>/</w:t>
      </w:r>
      <w:proofErr w:type="spellStart"/>
      <w:r w:rsidR="003F5562">
        <w:t>fstab</w:t>
      </w:r>
      <w:proofErr w:type="spellEnd"/>
      <w:r w:rsidR="003F5562">
        <w:t xml:space="preserve"> for </w:t>
      </w:r>
      <w:proofErr w:type="spellStart"/>
      <w:r w:rsidR="003F5562">
        <w:t>datanodes</w:t>
      </w:r>
      <w:proofErr w:type="spellEnd"/>
      <w:r w:rsidR="003F5562">
        <w:t xml:space="preserve"> .</w:t>
      </w:r>
    </w:p>
    <w:p w14:paraId="20E9028B" w14:textId="10423E54" w:rsidR="00CE3A11" w:rsidRPr="00CE3A11" w:rsidRDefault="006C23BD" w:rsidP="006C23BD">
      <w:pPr>
        <w:pStyle w:val="ListParagraph"/>
        <w:ind w:left="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noProof/>
        </w:rPr>
        <mc:AlternateContent>
          <mc:Choice Requires="wps">
            <w:drawing>
              <wp:inline distT="0" distB="0" distL="0" distR="0" wp14:anchorId="585DE7BE" wp14:editId="1CB673F4">
                <wp:extent cx="6858000" cy="3370580"/>
                <wp:effectExtent l="0" t="0" r="0" b="7620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370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9BAC3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092E7C5F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14:52:10 -05 2017</w:t>
                            </w:r>
                          </w:p>
                          <w:p w14:paraId="5765FE76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-h</w:t>
                            </w:r>
                          </w:p>
                          <w:p w14:paraId="7EDFC650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Filesystem      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Size  Used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Avail Use% Mounted on</w:t>
                            </w:r>
                          </w:p>
                          <w:p w14:paraId="69C7D5E8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/dev/sda6       110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1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.7G  103G   2% /</w:t>
                            </w:r>
                          </w:p>
                          <w:p w14:paraId="32662662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126G     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0  126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0% /dev/</w:t>
                            </w:r>
                            <w:proofErr w:type="spell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shm</w:t>
                            </w:r>
                            <w:proofErr w:type="spellEnd"/>
                          </w:p>
                          <w:p w14:paraId="13DB562B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/dev/sda1       976M   76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850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 9% /boot</w:t>
                            </w:r>
                          </w:p>
                          <w:p w14:paraId="60857DEB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/dev/sda5       118G   60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112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/opt</w:t>
                            </w:r>
                          </w:p>
                          <w:p w14:paraId="7C3C9974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/dev/sda2       173G   60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164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</w:t>
                            </w:r>
                            <w:proofErr w:type="spell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</w:p>
                          <w:p w14:paraId="3BD7E55C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/dev/sda3       148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658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140G   1% /</w:t>
                            </w:r>
                            <w:proofErr w:type="spell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</w:p>
                          <w:p w14:paraId="6486DBC0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/dev/sdb1       3.6T   68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/grid/0</w:t>
                            </w:r>
                          </w:p>
                          <w:p w14:paraId="24A95315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/dev/sdc1       3.6T   68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/grid/1</w:t>
                            </w:r>
                          </w:p>
                          <w:p w14:paraId="0EE5098D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/dev/sdd1       3.6T   68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/grid/2</w:t>
                            </w:r>
                          </w:p>
                          <w:p w14:paraId="03AC0D30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/dev/sde1       3.6T   68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/grid/3</w:t>
                            </w:r>
                          </w:p>
                          <w:p w14:paraId="7A82AF4B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/dev/sdf1       3.6T   68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/grid/4</w:t>
                            </w:r>
                          </w:p>
                          <w:p w14:paraId="028BCDAE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/dev/sdg1       3.6T   68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/grid/5</w:t>
                            </w:r>
                          </w:p>
                          <w:p w14:paraId="485E4262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/dev/sdh1       3.6T   68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/grid/6</w:t>
                            </w:r>
                          </w:p>
                          <w:p w14:paraId="63258FF4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/dev/sdi1       3.6T   68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/grid/7</w:t>
                            </w:r>
                          </w:p>
                          <w:p w14:paraId="33107921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/dev/sdj1       3.6T   68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/grid/8</w:t>
                            </w:r>
                          </w:p>
                          <w:p w14:paraId="1A03B9A3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/dev/sdk1       3.6T   68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/grid/9</w:t>
                            </w:r>
                          </w:p>
                          <w:p w14:paraId="1BF5631B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/dev/sdl1       3.6T   68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/grid/10</w:t>
                            </w:r>
                          </w:p>
                          <w:p w14:paraId="2FE7C1D3" w14:textId="77777777" w:rsidR="003B2F66" w:rsidRPr="00CE3A11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/dev/sdm1       3.6T   68</w:t>
                            </w:r>
                            <w:proofErr w:type="gramStart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CE3A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/grid/11</w:t>
                            </w:r>
                          </w:p>
                          <w:p w14:paraId="69038C46" w14:textId="77777777" w:rsidR="003B2F66" w:rsidRPr="007446A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5DE7BE" id="Text Box 45" o:spid="_x0000_s1058" type="#_x0000_t202" style="width:540pt;height:2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" fillcolor="#d9e2f3 [660]" stroked="f">
                <v:textbox>
                  <w:txbxContent>
                    <w:p w14:paraId="0E69BAC3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092E7C5F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14:52:10 -05 2017</w:t>
                      </w:r>
                    </w:p>
                    <w:p w14:paraId="5765FE76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-h</w:t>
                      </w:r>
                    </w:p>
                    <w:p w14:paraId="7EDFC650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Filesystem      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Size  Used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Avail Use% Mounted on</w:t>
                      </w:r>
                    </w:p>
                    <w:p w14:paraId="69C7D5E8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/dev/sda6       110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1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.7G  103G   2% /</w:t>
                      </w:r>
                    </w:p>
                    <w:p w14:paraId="32662662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126G     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0  126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0% /dev/</w:t>
                      </w:r>
                      <w:proofErr w:type="spell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shm</w:t>
                      </w:r>
                      <w:proofErr w:type="spellEnd"/>
                    </w:p>
                    <w:p w14:paraId="13DB562B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/dev/sda1       976M   76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850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 9% /boot</w:t>
                      </w:r>
                    </w:p>
                    <w:p w14:paraId="60857DEB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/dev/sda5       118G   60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112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/opt</w:t>
                      </w:r>
                    </w:p>
                    <w:p w14:paraId="7C3C9974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/dev/sda2       173G   60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164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</w:t>
                      </w:r>
                      <w:proofErr w:type="spell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</w:p>
                    <w:p w14:paraId="3BD7E55C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/dev/sda3       148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658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140G   1% /</w:t>
                      </w:r>
                      <w:proofErr w:type="spell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</w:p>
                    <w:p w14:paraId="6486DBC0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/dev/sdb1       3.6T   68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/grid/0</w:t>
                      </w:r>
                    </w:p>
                    <w:p w14:paraId="24A95315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/dev/sdc1       3.6T   68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/grid/1</w:t>
                      </w:r>
                    </w:p>
                    <w:p w14:paraId="0EE5098D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/dev/sdd1       3.6T   68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/grid/2</w:t>
                      </w:r>
                    </w:p>
                    <w:p w14:paraId="03AC0D30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/dev/sde1       3.6T   68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/grid/3</w:t>
                      </w:r>
                    </w:p>
                    <w:p w14:paraId="7A82AF4B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/dev/sdf1       3.6T   68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/grid/4</w:t>
                      </w:r>
                    </w:p>
                    <w:p w14:paraId="028BCDAE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/dev/sdg1       3.6T   68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/grid/5</w:t>
                      </w:r>
                    </w:p>
                    <w:p w14:paraId="485E4262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/dev/sdh1       3.6T   68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/grid/6</w:t>
                      </w:r>
                    </w:p>
                    <w:p w14:paraId="63258FF4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/dev/sdi1       3.6T   68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/grid/7</w:t>
                      </w:r>
                    </w:p>
                    <w:p w14:paraId="33107921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/dev/sdj1       3.6T   68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/grid/8</w:t>
                      </w:r>
                    </w:p>
                    <w:p w14:paraId="1A03B9A3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/dev/sdk1       3.6T   68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/grid/9</w:t>
                      </w:r>
                    </w:p>
                    <w:p w14:paraId="1BF5631B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/dev/sdl1       3.6T   68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/grid/10</w:t>
                      </w:r>
                    </w:p>
                    <w:p w14:paraId="2FE7C1D3" w14:textId="77777777" w:rsidR="003B2F66" w:rsidRPr="00CE3A11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/dev/sdm1       3.6T   68</w:t>
                      </w:r>
                      <w:proofErr w:type="gramStart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CE3A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/grid/11</w:t>
                      </w:r>
                    </w:p>
                    <w:p w14:paraId="69038C46" w14:textId="77777777" w:rsidR="003B2F66" w:rsidRPr="007446A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2BB0C5" w14:textId="77777777" w:rsidR="00CE3A11" w:rsidRDefault="00CE3A11">
      <w:r>
        <w:rPr>
          <w:noProof/>
        </w:rPr>
        <w:lastRenderedPageBreak/>
        <mc:AlternateContent>
          <mc:Choice Requires="wps">
            <w:drawing>
              <wp:inline distT="0" distB="0" distL="0" distR="0" wp14:anchorId="108DEFD5" wp14:editId="35211430">
                <wp:extent cx="6858000" cy="5763260"/>
                <wp:effectExtent l="0" t="0" r="0" b="254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763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FEE93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5AA06939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22:32:24 -05 2017</w:t>
                            </w:r>
                          </w:p>
                          <w:p w14:paraId="56F19828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fstab</w:t>
                            </w:r>
                            <w:proofErr w:type="spellEnd"/>
                          </w:p>
                          <w:p w14:paraId="0D671851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1C907A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2DDF62E0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/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fstab</w:t>
                            </w:r>
                            <w:proofErr w:type="spellEnd"/>
                          </w:p>
                          <w:p w14:paraId="6DE0FAF2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Created by anaconda on Tue </w:t>
                            </w:r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1</w:t>
                            </w:r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00:20:09 2017</w:t>
                            </w:r>
                          </w:p>
                          <w:p w14:paraId="6B08125E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2FB5951D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Accessible filesystems, by reference, are maintained under '/dev/disk'</w:t>
                            </w:r>
                          </w:p>
                          <w:p w14:paraId="642641D7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See man pages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fstab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5), 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findfs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(8), mount(8) and/or 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blkid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(8) for more info</w:t>
                            </w:r>
                          </w:p>
                          <w:p w14:paraId="2AB8B9D0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0BBD18D6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UUID=607b960f-9fec-49d0-a8ed-fcd0d1b00712 /                       ext4    defaults        1 1</w:t>
                            </w:r>
                          </w:p>
                          <w:p w14:paraId="706E8D06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UUID=dfb1c8a1-f628-40ae-9630-c93928a7748b /boot                   ext4    defaults        1 2</w:t>
                            </w:r>
                          </w:p>
                          <w:p w14:paraId="5C2523BA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UUID=22f00b74-5d47-4518-880a-faf3c89617d3 /opt                    ext4    defaults        1 2</w:t>
                            </w:r>
                          </w:p>
                          <w:p w14:paraId="17D87CDA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UUID=eca88516-463a-4169-b69c-5252eb4fe0f5 /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ext4    defaults        1 2</w:t>
                            </w:r>
                          </w:p>
                          <w:p w14:paraId="673A6859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UUID=be1888dd-402d-4d83-af35-29c8642b3e28 /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ext4    defaults        1 2</w:t>
                            </w:r>
                          </w:p>
                          <w:p w14:paraId="46C1FE2A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/dev/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shm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defaults        0 0</w:t>
                            </w:r>
                          </w:p>
                          <w:p w14:paraId="1B407750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devpts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/dev/pts            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devpts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gid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=5,mode=620  0 0</w:t>
                            </w:r>
                          </w:p>
                          <w:p w14:paraId="132DFAAD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sysfs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/sys                    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sysfs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defaults        0 0</w:t>
                            </w:r>
                          </w:p>
                          <w:p w14:paraId="65F684AE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                    /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spell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</w:t>
                            </w:r>
                            <w:proofErr w:type="spell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defaults        0 0</w:t>
                            </w:r>
                          </w:p>
                          <w:p w14:paraId="3D4CEC24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B0BEE41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/dev/sdb1       /grid/0         ext4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23C010E7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/dev/sdc1       /grid/1         ext4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1A5526DE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/dev/sdd1       /grid/2         ext4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4FC0C7EC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/dev/sde1       /grid/3         ext4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31C28832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/dev/sdf1       /grid/4         ext4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0EEFA961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/dev/sdg1       /grid/5         ext4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1B419F18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/dev/sdh1       /grid/6         ext4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3F811FAE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/dev/sdi1       /grid/7         ext4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57A92662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/dev/sdj1       /grid/8         ext4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0F326515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/dev/sdk1       /grid/9         ext4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1B5C8430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/dev/sdl1       /grid/10        ext4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4747E9B2" w14:textId="77777777" w:rsidR="003B2F66" w:rsidRPr="0000051C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/dev/sdm1       /grid/11        ext4    </w:t>
                            </w:r>
                            <w:proofErr w:type="spellStart"/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0B531B8B" w14:textId="2CDD3DB6" w:rsidR="003B2F66" w:rsidRPr="007446A5" w:rsidRDefault="003B2F66" w:rsidP="000005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0005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8DEFD5" id="Text Box 29" o:spid="_x0000_s1059" type="#_x0000_t202" style="width:540pt;height:45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" fillcolor="#d9e2f3 [660]" stroked="f">
                <v:textbox>
                  <w:txbxContent>
                    <w:p w14:paraId="47EFEE93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5AA06939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22:32:24 -05 2017</w:t>
                      </w:r>
                    </w:p>
                    <w:p w14:paraId="56F19828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fstab</w:t>
                      </w:r>
                      <w:proofErr w:type="spellEnd"/>
                    </w:p>
                    <w:p w14:paraId="0D671851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1C907A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  <w:p w14:paraId="2DDF62E0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/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fstab</w:t>
                      </w:r>
                      <w:proofErr w:type="spellEnd"/>
                    </w:p>
                    <w:p w14:paraId="6DE0FAF2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Created by anaconda on Tue </w:t>
                      </w:r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1</w:t>
                      </w:r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00:20:09 2017</w:t>
                      </w:r>
                    </w:p>
                    <w:p w14:paraId="6B08125E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  <w:p w14:paraId="2FB5951D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Accessible filesystems, by reference, are maintained under '/dev/disk'</w:t>
                      </w:r>
                    </w:p>
                    <w:p w14:paraId="642641D7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See man pages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fstab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5), 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findfs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(8), mount(8) and/or 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blkid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(8) for more info</w:t>
                      </w:r>
                    </w:p>
                    <w:p w14:paraId="2AB8B9D0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  <w:p w14:paraId="0BBD18D6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UUID=607b960f-9fec-49d0-a8ed-fcd0d1b00712 /                       ext4    defaults        1 1</w:t>
                      </w:r>
                    </w:p>
                    <w:p w14:paraId="706E8D06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UUID=dfb1c8a1-f628-40ae-9630-c93928a7748b /boot                   ext4    defaults        1 2</w:t>
                      </w:r>
                    </w:p>
                    <w:p w14:paraId="5C2523BA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UUID=22f00b74-5d47-4518-880a-faf3c89617d3 /opt                    ext4    defaults        1 2</w:t>
                      </w:r>
                    </w:p>
                    <w:p w14:paraId="17D87CDA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UUID=eca88516-463a-4169-b69c-5252eb4fe0f5 /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ext4    defaults        1 2</w:t>
                      </w:r>
                    </w:p>
                    <w:p w14:paraId="673A6859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UUID=be1888dd-402d-4d83-af35-29c8642b3e28 /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ext4    defaults        1 2</w:t>
                      </w:r>
                    </w:p>
                    <w:p w14:paraId="46C1FE2A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/dev/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shm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defaults        0 0</w:t>
                      </w:r>
                    </w:p>
                    <w:p w14:paraId="1B407750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devpts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/dev/pts            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devpts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gid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=5,mode=620  0 0</w:t>
                      </w:r>
                    </w:p>
                    <w:p w14:paraId="132DFAAD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sysfs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/sys                    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sysfs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defaults        0 0</w:t>
                      </w:r>
                    </w:p>
                    <w:p w14:paraId="65F684AE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                    /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</w:t>
                      </w:r>
                      <w:proofErr w:type="spell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</w:t>
                      </w:r>
                      <w:proofErr w:type="spell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defaults        0 0</w:t>
                      </w:r>
                    </w:p>
                    <w:p w14:paraId="3D4CEC24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B0BEE41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/dev/sdb1       /grid/0         ext4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23C010E7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/dev/sdc1       /grid/1         ext4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1A5526DE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/dev/sdd1       /grid/2         ext4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4FC0C7EC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/dev/sde1       /grid/3         ext4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31C28832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/dev/sdf1       /grid/4         ext4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0EEFA961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/dev/sdg1       /grid/5         ext4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1B419F18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/dev/sdh1       /grid/6         ext4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3F811FAE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/dev/sdi1       /grid/7         ext4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57A92662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/dev/sdj1       /grid/8         ext4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0F326515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/dev/sdk1       /grid/9         ext4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1B5C8430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/dev/sdl1       /grid/10        ext4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4747E9B2" w14:textId="77777777" w:rsidR="003B2F66" w:rsidRPr="0000051C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/dev/sdm1       /grid/11        ext4    </w:t>
                      </w:r>
                      <w:proofErr w:type="spellStart"/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0B531B8B" w14:textId="2CDD3DB6" w:rsidR="003B2F66" w:rsidRPr="007446A5" w:rsidRDefault="003B2F66" w:rsidP="000005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0005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43977FB" w14:textId="6164F5DF" w:rsidR="000F41CB" w:rsidRDefault="000F41CB" w:rsidP="003D1852">
      <w:pPr>
        <w:pStyle w:val="ListParagraph"/>
        <w:numPr>
          <w:ilvl w:val="0"/>
          <w:numId w:val="8"/>
        </w:numPr>
        <w:rPr>
          <w:rStyle w:val="Heading3Char"/>
        </w:rPr>
      </w:pPr>
      <w:bookmarkStart w:id="37" w:name="_Toc490173592"/>
      <w:r w:rsidRPr="00A460BE">
        <w:rPr>
          <w:rStyle w:val="Heading3Char"/>
        </w:rPr>
        <w:t>OS Level checks:</w:t>
      </w:r>
      <w:bookmarkEnd w:id="37"/>
      <w:r w:rsidRPr="00A460BE">
        <w:rPr>
          <w:rStyle w:val="Heading3Char"/>
        </w:rPr>
        <w:t xml:space="preserve"> </w:t>
      </w:r>
    </w:p>
    <w:p w14:paraId="4BBC8CC8" w14:textId="19329132" w:rsidR="000F41CB" w:rsidRPr="00554B75" w:rsidRDefault="000F41CB" w:rsidP="003A15B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38" w:name="_Toc490173593"/>
      <w:proofErr w:type="spellStart"/>
      <w:proofErr w:type="gramStart"/>
      <w:r w:rsidRPr="00082148">
        <w:rPr>
          <w:rStyle w:val="Heading3Char"/>
        </w:rPr>
        <w:t>Swappiness</w:t>
      </w:r>
      <w:bookmarkEnd w:id="38"/>
      <w:proofErr w:type="spellEnd"/>
      <w:r>
        <w:t xml:space="preserve"> :</w:t>
      </w:r>
      <w:proofErr w:type="gramEnd"/>
    </w:p>
    <w:p w14:paraId="1B71C221" w14:textId="77777777" w:rsidR="000F41CB" w:rsidRDefault="000F41CB" w:rsidP="000F41CB">
      <w:pPr>
        <w:pStyle w:val="ListParagraph"/>
        <w:ind w:left="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noProof/>
        </w:rPr>
        <mc:AlternateContent>
          <mc:Choice Requires="wps">
            <w:drawing>
              <wp:inline distT="0" distB="0" distL="0" distR="0" wp14:anchorId="1D745EB0" wp14:editId="146135D2">
                <wp:extent cx="6858000" cy="1546860"/>
                <wp:effectExtent l="0" t="0" r="0" b="2540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546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83A65" w14:textId="77777777" w:rsidR="003B2F66" w:rsidRPr="000A0F24" w:rsidRDefault="003B2F66" w:rsidP="000A0F2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3A2512F4" w14:textId="77777777" w:rsidR="003B2F66" w:rsidRPr="000A0F24" w:rsidRDefault="003B2F66" w:rsidP="000A0F2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14:57:59 -05 2017</w:t>
                            </w:r>
                          </w:p>
                          <w:p w14:paraId="3B54E173" w14:textId="77777777" w:rsidR="003B2F66" w:rsidRPr="000A0F24" w:rsidRDefault="003B2F66" w:rsidP="000A0F2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cat /proc/sys/</w:t>
                            </w:r>
                            <w:proofErr w:type="spell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swappiness</w:t>
                            </w:r>
                            <w:proofErr w:type="spellEnd"/>
                          </w:p>
                          <w:p w14:paraId="4259C534" w14:textId="77777777" w:rsidR="003B2F66" w:rsidRPr="000A0F24" w:rsidRDefault="003B2F66" w:rsidP="000A0F2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08EF4039" w14:textId="77777777" w:rsidR="003B2F66" w:rsidRPr="000A0F24" w:rsidRDefault="003B2F66" w:rsidP="000A0F2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sysctl</w:t>
                            </w:r>
                            <w:proofErr w:type="spell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vm.swappiness</w:t>
                            </w:r>
                            <w:proofErr w:type="spell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=1</w:t>
                            </w:r>
                          </w:p>
                          <w:p w14:paraId="5D7F8680" w14:textId="77777777" w:rsidR="003B2F66" w:rsidRPr="000A0F24" w:rsidRDefault="003B2F66" w:rsidP="000A0F2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vm.swappiness</w:t>
                            </w:r>
                            <w:proofErr w:type="spellEnd"/>
                            <w:proofErr w:type="gram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= 1</w:t>
                            </w:r>
                          </w:p>
                          <w:p w14:paraId="0057B465" w14:textId="77777777" w:rsidR="003B2F66" w:rsidRPr="000A0F24" w:rsidRDefault="003B2F66" w:rsidP="000A0F2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sysctl.conf</w:t>
                            </w:r>
                            <w:proofErr w:type="spellEnd"/>
                          </w:p>
                          <w:p w14:paraId="3FB03CA4" w14:textId="77777777" w:rsidR="003B2F66" w:rsidRPr="000A0F24" w:rsidRDefault="003B2F66" w:rsidP="000A0F2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sysctl.conf</w:t>
                            </w:r>
                            <w:proofErr w:type="spellEnd"/>
                          </w:p>
                          <w:p w14:paraId="67133106" w14:textId="77777777" w:rsidR="003B2F66" w:rsidRPr="000A0F24" w:rsidRDefault="003B2F66" w:rsidP="000A0F2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cat /proc/sys/</w:t>
                            </w:r>
                            <w:proofErr w:type="spell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swappiness</w:t>
                            </w:r>
                            <w:proofErr w:type="spellEnd"/>
                          </w:p>
                          <w:p w14:paraId="664CAC69" w14:textId="77777777" w:rsidR="003B2F66" w:rsidRPr="000A0F24" w:rsidRDefault="003B2F66" w:rsidP="000A0F2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3F5562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  <w:p w14:paraId="267F344D" w14:textId="77777777" w:rsidR="003B2F66" w:rsidRPr="00307062" w:rsidRDefault="003B2F66" w:rsidP="000A0F2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0A0F2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45EB0" id="Text Box 30" o:spid="_x0000_s1060" type="#_x0000_t202" style="width:540pt;height:1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" fillcolor="#d9e2f3 [660]" stroked="f">
                <v:textbox>
                  <w:txbxContent>
                    <w:p w14:paraId="5A383A65" w14:textId="77777777" w:rsidR="003B2F66" w:rsidRPr="000A0F24" w:rsidRDefault="003B2F66" w:rsidP="000A0F2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3A2512F4" w14:textId="77777777" w:rsidR="003B2F66" w:rsidRPr="000A0F24" w:rsidRDefault="003B2F66" w:rsidP="000A0F2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14:57:59 -05 2017</w:t>
                      </w:r>
                    </w:p>
                    <w:p w14:paraId="3B54E173" w14:textId="77777777" w:rsidR="003B2F66" w:rsidRPr="000A0F24" w:rsidRDefault="003B2F66" w:rsidP="000A0F2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cat /proc/sys/</w:t>
                      </w:r>
                      <w:proofErr w:type="spell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swappiness</w:t>
                      </w:r>
                      <w:proofErr w:type="spellEnd"/>
                    </w:p>
                    <w:p w14:paraId="4259C534" w14:textId="77777777" w:rsidR="003B2F66" w:rsidRPr="000A0F24" w:rsidRDefault="003B2F66" w:rsidP="000A0F2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20</w:t>
                      </w:r>
                    </w:p>
                    <w:p w14:paraId="08EF4039" w14:textId="77777777" w:rsidR="003B2F66" w:rsidRPr="000A0F24" w:rsidRDefault="003B2F66" w:rsidP="000A0F2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sysctl</w:t>
                      </w:r>
                      <w:proofErr w:type="spell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vm.swappiness</w:t>
                      </w:r>
                      <w:proofErr w:type="spell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=1</w:t>
                      </w:r>
                    </w:p>
                    <w:p w14:paraId="5D7F8680" w14:textId="77777777" w:rsidR="003B2F66" w:rsidRPr="000A0F24" w:rsidRDefault="003B2F66" w:rsidP="000A0F2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vm.swappiness</w:t>
                      </w:r>
                      <w:proofErr w:type="spellEnd"/>
                      <w:proofErr w:type="gram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= 1</w:t>
                      </w:r>
                    </w:p>
                    <w:p w14:paraId="0057B465" w14:textId="77777777" w:rsidR="003B2F66" w:rsidRPr="000A0F24" w:rsidRDefault="003B2F66" w:rsidP="000A0F2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sysctl.conf</w:t>
                      </w:r>
                      <w:proofErr w:type="spellEnd"/>
                    </w:p>
                    <w:p w14:paraId="3FB03CA4" w14:textId="77777777" w:rsidR="003B2F66" w:rsidRPr="000A0F24" w:rsidRDefault="003B2F66" w:rsidP="000A0F2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sysctl.conf</w:t>
                      </w:r>
                      <w:proofErr w:type="spellEnd"/>
                    </w:p>
                    <w:p w14:paraId="67133106" w14:textId="77777777" w:rsidR="003B2F66" w:rsidRPr="000A0F24" w:rsidRDefault="003B2F66" w:rsidP="000A0F2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cat /proc/sys/</w:t>
                      </w:r>
                      <w:proofErr w:type="spell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swappiness</w:t>
                      </w:r>
                      <w:proofErr w:type="spellEnd"/>
                    </w:p>
                    <w:p w14:paraId="664CAC69" w14:textId="77777777" w:rsidR="003B2F66" w:rsidRPr="000A0F24" w:rsidRDefault="003B2F66" w:rsidP="000A0F2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3F5562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  <w:p w14:paraId="267F344D" w14:textId="77777777" w:rsidR="003B2F66" w:rsidRPr="00307062" w:rsidRDefault="003B2F66" w:rsidP="000A0F2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0A0F2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804FD2E" w14:textId="77777777" w:rsidR="006C23BD" w:rsidRDefault="006C23BD">
      <w:pPr>
        <w:rPr>
          <w:rStyle w:val="Heading3Char"/>
        </w:rPr>
      </w:pPr>
      <w:r>
        <w:rPr>
          <w:rStyle w:val="Heading3Char"/>
        </w:rPr>
        <w:br w:type="page"/>
      </w:r>
    </w:p>
    <w:p w14:paraId="76312DEC" w14:textId="450B89AF" w:rsidR="000F41CB" w:rsidRDefault="000F41CB" w:rsidP="003A15B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39" w:name="_Toc490173594"/>
      <w:proofErr w:type="spellStart"/>
      <w:proofErr w:type="gramStart"/>
      <w:r w:rsidRPr="00A460BE">
        <w:rPr>
          <w:rStyle w:val="Heading3Char"/>
        </w:rPr>
        <w:lastRenderedPageBreak/>
        <w:t>Iptables</w:t>
      </w:r>
      <w:bookmarkEnd w:id="39"/>
      <w:proofErr w:type="spellEnd"/>
      <w:r w:rsidRPr="00A460BE">
        <w:rPr>
          <w:rStyle w:val="Heading3Char"/>
        </w:rPr>
        <w:t xml:space="preserve"> </w:t>
      </w:r>
      <w:r w:rsidRPr="00A460BE">
        <w:t>:</w:t>
      </w:r>
      <w:proofErr w:type="gramEnd"/>
    </w:p>
    <w:p w14:paraId="57BBB0F1" w14:textId="77777777" w:rsidR="000F41CB" w:rsidRDefault="000F41CB" w:rsidP="000F41CB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705A6F62" wp14:editId="6634C05B">
                <wp:extent cx="6858000" cy="1592580"/>
                <wp:effectExtent l="0" t="0" r="0" b="762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592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EA93" w14:textId="77777777" w:rsidR="003B2F66" w:rsidRPr="00B72B20" w:rsidRDefault="003B2F66" w:rsidP="00B72B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76F5E51D" w14:textId="77777777" w:rsidR="003B2F66" w:rsidRPr="00B72B20" w:rsidRDefault="003B2F66" w:rsidP="00B72B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16:16:19 -05 2017</w:t>
                            </w:r>
                          </w:p>
                          <w:p w14:paraId="52636FF6" w14:textId="77777777" w:rsidR="003B2F66" w:rsidRPr="00B72B20" w:rsidRDefault="003B2F66" w:rsidP="00B72B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4BCB15E5" w14:textId="77777777" w:rsidR="003B2F66" w:rsidRPr="00B72B20" w:rsidRDefault="003B2F66" w:rsidP="00B72B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Firewall is not running.</w:t>
                            </w:r>
                          </w:p>
                          <w:p w14:paraId="4913D0C0" w14:textId="77777777" w:rsidR="003B2F66" w:rsidRPr="00B72B20" w:rsidRDefault="003B2F66" w:rsidP="00B72B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183C386F" w14:textId="77777777" w:rsidR="003B2F66" w:rsidRPr="00B72B20" w:rsidRDefault="003B2F66" w:rsidP="00B72B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594DB644" w14:textId="77777777" w:rsidR="003B2F66" w:rsidRPr="00B72B20" w:rsidRDefault="003B2F66" w:rsidP="00B72B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off</w:t>
                            </w:r>
                          </w:p>
                          <w:p w14:paraId="15563489" w14:textId="77777777" w:rsidR="003B2F66" w:rsidRPr="00B72B20" w:rsidRDefault="003B2F66" w:rsidP="00B72B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272A197A" w14:textId="77777777" w:rsidR="003B2F66" w:rsidRPr="00B72B20" w:rsidRDefault="003B2F66" w:rsidP="00B72B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2:off</w:t>
                            </w: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3:off</w:t>
                            </w: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4:off</w:t>
                            </w: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5:off</w:t>
                            </w: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15202F85" w14:textId="77777777" w:rsidR="003B2F66" w:rsidRPr="00307062" w:rsidRDefault="003B2F66" w:rsidP="00B72B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B72B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5A6F62" id="Text Box 31" o:spid="_x0000_s1061" type="#_x0000_t202" style="width:540pt;height:1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" fillcolor="#d9e2f3 [660]" stroked="f">
                <v:textbox>
                  <w:txbxContent>
                    <w:p w14:paraId="4BAAEA93" w14:textId="77777777" w:rsidR="003B2F66" w:rsidRPr="00B72B20" w:rsidRDefault="003B2F66" w:rsidP="00B72B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76F5E51D" w14:textId="77777777" w:rsidR="003B2F66" w:rsidRPr="00B72B20" w:rsidRDefault="003B2F66" w:rsidP="00B72B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16:16:19 -05 2017</w:t>
                      </w:r>
                    </w:p>
                    <w:p w14:paraId="52636FF6" w14:textId="77777777" w:rsidR="003B2F66" w:rsidRPr="00B72B20" w:rsidRDefault="003B2F66" w:rsidP="00B72B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service </w:t>
                      </w:r>
                      <w:proofErr w:type="spell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4BCB15E5" w14:textId="77777777" w:rsidR="003B2F66" w:rsidRPr="00B72B20" w:rsidRDefault="003B2F66" w:rsidP="00B72B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Firewall is not running.</w:t>
                      </w:r>
                    </w:p>
                    <w:p w14:paraId="4913D0C0" w14:textId="77777777" w:rsidR="003B2F66" w:rsidRPr="00B72B20" w:rsidRDefault="003B2F66" w:rsidP="00B72B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183C386F" w14:textId="77777777" w:rsidR="003B2F66" w:rsidRPr="00B72B20" w:rsidRDefault="003B2F66" w:rsidP="00B72B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594DB644" w14:textId="77777777" w:rsidR="003B2F66" w:rsidRPr="00B72B20" w:rsidRDefault="003B2F66" w:rsidP="00B72B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off</w:t>
                      </w:r>
                    </w:p>
                    <w:p w14:paraId="15563489" w14:textId="77777777" w:rsidR="003B2F66" w:rsidRPr="00B72B20" w:rsidRDefault="003B2F66" w:rsidP="00B72B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272A197A" w14:textId="77777777" w:rsidR="003B2F66" w:rsidRPr="00B72B20" w:rsidRDefault="003B2F66" w:rsidP="00B72B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2:off</w:t>
                      </w: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3:off</w:t>
                      </w: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4:off</w:t>
                      </w: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5:off</w:t>
                      </w: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15202F85" w14:textId="77777777" w:rsidR="003B2F66" w:rsidRPr="00307062" w:rsidRDefault="003B2F66" w:rsidP="00B72B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B72B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67FF147" w14:textId="32CD6B00" w:rsidR="000F41CB" w:rsidRPr="00082148" w:rsidRDefault="00082148" w:rsidP="003A15B4">
      <w:pPr>
        <w:pStyle w:val="ListParagraph"/>
        <w:numPr>
          <w:ilvl w:val="0"/>
          <w:numId w:val="13"/>
        </w:numPr>
        <w:rPr>
          <w:rStyle w:val="Heading3Char"/>
        </w:rPr>
      </w:pPr>
      <w:bookmarkStart w:id="40" w:name="_Toc490173595"/>
      <w:proofErr w:type="spellStart"/>
      <w:r w:rsidRPr="00082148">
        <w:rPr>
          <w:rStyle w:val="Heading3Char"/>
        </w:rPr>
        <w:t>n</w:t>
      </w:r>
      <w:r w:rsidR="000F41CB" w:rsidRPr="00082148">
        <w:rPr>
          <w:rStyle w:val="Heading3Char"/>
        </w:rPr>
        <w:t>tp</w:t>
      </w:r>
      <w:proofErr w:type="spellEnd"/>
      <w:r w:rsidR="000F41CB" w:rsidRPr="00082148">
        <w:rPr>
          <w:rStyle w:val="Heading3Char"/>
        </w:rPr>
        <w:t xml:space="preserve"> service</w:t>
      </w:r>
      <w:bookmarkEnd w:id="40"/>
      <w:r w:rsidR="000F41CB" w:rsidRPr="00082148">
        <w:rPr>
          <w:rStyle w:val="Heading3Char"/>
        </w:rPr>
        <w:t xml:space="preserve"> </w:t>
      </w:r>
    </w:p>
    <w:p w14:paraId="055827EF" w14:textId="77777777" w:rsidR="000F41CB" w:rsidRDefault="000F41CB" w:rsidP="000F41CB">
      <w:r>
        <w:rPr>
          <w:noProof/>
        </w:rPr>
        <mc:AlternateContent>
          <mc:Choice Requires="wps">
            <w:drawing>
              <wp:inline distT="0" distB="0" distL="0" distR="0" wp14:anchorId="5CFD2103" wp14:editId="4948A112">
                <wp:extent cx="6858000" cy="1633220"/>
                <wp:effectExtent l="0" t="0" r="0" b="0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633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1DE81" w14:textId="77777777" w:rsidR="003B2F66" w:rsidRPr="003D6BA7" w:rsidRDefault="003B2F66" w:rsidP="003D6BA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5861CE08" w14:textId="77777777" w:rsidR="003B2F66" w:rsidRPr="003D6BA7" w:rsidRDefault="003B2F66" w:rsidP="003D6BA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16:17:20 -05 2017</w:t>
                            </w:r>
                          </w:p>
                          <w:p w14:paraId="3B29FA93" w14:textId="77777777" w:rsidR="003B2F66" w:rsidRPr="003D6BA7" w:rsidRDefault="003B2F66" w:rsidP="003D6BA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547EA1EF" w14:textId="77777777" w:rsidR="003B2F66" w:rsidRPr="003D6BA7" w:rsidRDefault="003B2F66" w:rsidP="003D6BA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9041</w:t>
                            </w:r>
                            <w:proofErr w:type="gram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is running...</w:t>
                            </w:r>
                          </w:p>
                          <w:p w14:paraId="19172112" w14:textId="77777777" w:rsidR="003B2F66" w:rsidRPr="003D6BA7" w:rsidRDefault="003B2F66" w:rsidP="003D6BA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275C81D0" w14:textId="77777777" w:rsidR="003B2F66" w:rsidRPr="003D6BA7" w:rsidRDefault="003B2F66" w:rsidP="003D6BA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22ECCCF9" w14:textId="77777777" w:rsidR="003B2F66" w:rsidRPr="003D6BA7" w:rsidRDefault="003B2F66" w:rsidP="003D6BA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</w:t>
                            </w:r>
                          </w:p>
                          <w:p w14:paraId="71804013" w14:textId="77777777" w:rsidR="003B2F66" w:rsidRPr="003D6BA7" w:rsidRDefault="003B2F66" w:rsidP="003D6BA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60270E03" w14:textId="77777777" w:rsidR="003B2F66" w:rsidRPr="003D6BA7" w:rsidRDefault="003B2F66" w:rsidP="003D6BA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555185B2" w14:textId="77777777" w:rsidR="003B2F66" w:rsidRPr="00307062" w:rsidRDefault="003B2F66" w:rsidP="003D6BA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3D6B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D2103" id="Text Box 32" o:spid="_x0000_s1062" type="#_x0000_t202" style="width:540pt;height:1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" fillcolor="#d9e2f3 [660]" stroked="f">
                <v:textbox>
                  <w:txbxContent>
                    <w:p w14:paraId="3221DE81" w14:textId="77777777" w:rsidR="003B2F66" w:rsidRPr="003D6BA7" w:rsidRDefault="003B2F66" w:rsidP="003D6BA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5861CE08" w14:textId="77777777" w:rsidR="003B2F66" w:rsidRPr="003D6BA7" w:rsidRDefault="003B2F66" w:rsidP="003D6BA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16:17:20 -05 2017</w:t>
                      </w:r>
                    </w:p>
                    <w:p w14:paraId="3B29FA93" w14:textId="77777777" w:rsidR="003B2F66" w:rsidRPr="003D6BA7" w:rsidRDefault="003B2F66" w:rsidP="003D6BA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service </w:t>
                      </w:r>
                      <w:proofErr w:type="spell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547EA1EF" w14:textId="77777777" w:rsidR="003B2F66" w:rsidRPr="003D6BA7" w:rsidRDefault="003B2F66" w:rsidP="003D6BA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9041</w:t>
                      </w:r>
                      <w:proofErr w:type="gram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is running...</w:t>
                      </w:r>
                    </w:p>
                    <w:p w14:paraId="19172112" w14:textId="77777777" w:rsidR="003B2F66" w:rsidRPr="003D6BA7" w:rsidRDefault="003B2F66" w:rsidP="003D6BA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275C81D0" w14:textId="77777777" w:rsidR="003B2F66" w:rsidRPr="003D6BA7" w:rsidRDefault="003B2F66" w:rsidP="003D6BA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22ECCCF9" w14:textId="77777777" w:rsidR="003B2F66" w:rsidRPr="003D6BA7" w:rsidRDefault="003B2F66" w:rsidP="003D6BA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</w:t>
                      </w:r>
                    </w:p>
                    <w:p w14:paraId="71804013" w14:textId="77777777" w:rsidR="003B2F66" w:rsidRPr="003D6BA7" w:rsidRDefault="003B2F66" w:rsidP="003D6BA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60270E03" w14:textId="77777777" w:rsidR="003B2F66" w:rsidRPr="003D6BA7" w:rsidRDefault="003B2F66" w:rsidP="003D6BA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555185B2" w14:textId="77777777" w:rsidR="003B2F66" w:rsidRPr="00307062" w:rsidRDefault="003B2F66" w:rsidP="003D6BA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3D6B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200A7F6" w14:textId="0930E2B1" w:rsidR="000F41CB" w:rsidRPr="00082148" w:rsidRDefault="000F41CB" w:rsidP="003A15B4">
      <w:pPr>
        <w:pStyle w:val="ListParagraph"/>
        <w:numPr>
          <w:ilvl w:val="0"/>
          <w:numId w:val="13"/>
        </w:numPr>
        <w:rPr>
          <w:rStyle w:val="Heading3Char"/>
        </w:rPr>
      </w:pPr>
      <w:bookmarkStart w:id="41" w:name="_Toc490173596"/>
      <w:r w:rsidRPr="00082148">
        <w:rPr>
          <w:rStyle w:val="Heading3Char"/>
        </w:rPr>
        <w:t>Se-</w:t>
      </w:r>
      <w:proofErr w:type="spellStart"/>
      <w:r w:rsidRPr="00082148">
        <w:rPr>
          <w:rStyle w:val="Heading3Char"/>
        </w:rPr>
        <w:t>linux</w:t>
      </w:r>
      <w:bookmarkEnd w:id="41"/>
      <w:proofErr w:type="spellEnd"/>
    </w:p>
    <w:p w14:paraId="0E383B52" w14:textId="77777777" w:rsidR="000F41CB" w:rsidRDefault="000F41CB" w:rsidP="000F41CB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6CADD284" wp14:editId="6AE437DC">
                <wp:extent cx="6858000" cy="4848860"/>
                <wp:effectExtent l="0" t="0" r="0" b="254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848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E2940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20D14E4C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16:17:58 -05 2017</w:t>
                            </w:r>
                          </w:p>
                          <w:p w14:paraId="18B58F7B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sestatus</w:t>
                            </w:r>
                            <w:proofErr w:type="spellEnd"/>
                          </w:p>
                          <w:p w14:paraId="084E1B4F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status:                 enabled</w:t>
                            </w:r>
                          </w:p>
                          <w:p w14:paraId="377A4CF6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SELinuxfs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mount:                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69E75A19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Current mode:                   enforcing</w:t>
                            </w:r>
                          </w:p>
                          <w:p w14:paraId="6B785E07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Mode from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  enforcing</w:t>
                            </w:r>
                          </w:p>
                          <w:p w14:paraId="03BC106F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Policy version:                 24</w:t>
                            </w:r>
                          </w:p>
                          <w:p w14:paraId="60CF165D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Policy from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targeted</w:t>
                            </w:r>
                          </w:p>
                          <w:p w14:paraId="0399D5CA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setentforce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3FAB5E5B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-bash: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setentforce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command not found</w:t>
                            </w:r>
                          </w:p>
                          <w:p w14:paraId="2C4F96D6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setenforce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045A580D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sestatus</w:t>
                            </w:r>
                            <w:proofErr w:type="spellEnd"/>
                          </w:p>
                          <w:p w14:paraId="18F0A911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status:                 enabled</w:t>
                            </w:r>
                          </w:p>
                          <w:p w14:paraId="6392A972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SELinuxfs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mount:                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0C7B6411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Current mode:                   permissive</w:t>
                            </w:r>
                          </w:p>
                          <w:p w14:paraId="74BA97FF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Mode from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  enforcing</w:t>
                            </w:r>
                          </w:p>
                          <w:p w14:paraId="3565F7D7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Policy version:                 24</w:t>
                            </w:r>
                          </w:p>
                          <w:p w14:paraId="23E1C3A8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Policy from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targeted</w:t>
                            </w:r>
                          </w:p>
                          <w:p w14:paraId="271BC1A0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/sys</w:t>
                            </w:r>
                          </w:p>
                          <w:p w14:paraId="6EDFD670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          </w:t>
                            </w:r>
                            <w:proofErr w:type="spellStart"/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sysctl.conf</w:t>
                            </w:r>
                            <w:proofErr w:type="spellEnd"/>
                            <w:proofErr w:type="gram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sysctl.d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           system-release      system-release-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cpe</w:t>
                            </w:r>
                            <w:proofErr w:type="spellEnd"/>
                          </w:p>
                          <w:p w14:paraId="1C327330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ls -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lrt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5679AC83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lrwxrwxrwx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. 1 root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17 </w:t>
                            </w:r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1</w:t>
                            </w:r>
                            <w:proofErr w:type="gram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00:23 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-&gt; ../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</w:p>
                          <w:p w14:paraId="14DC00A6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571198BA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sestatus</w:t>
                            </w:r>
                            <w:proofErr w:type="spellEnd"/>
                          </w:p>
                          <w:p w14:paraId="591CE8CB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status:                 enabled</w:t>
                            </w:r>
                          </w:p>
                          <w:p w14:paraId="451B89B0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SELinuxfs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mount:                /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4C7E0BE3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Current mode:                   permissive</w:t>
                            </w:r>
                          </w:p>
                          <w:p w14:paraId="1A9AF356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Mode from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  </w:t>
                            </w:r>
                            <w:r w:rsidRPr="006C23B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disabled</w:t>
                            </w:r>
                          </w:p>
                          <w:p w14:paraId="4575E4FC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Policy version:                 24</w:t>
                            </w:r>
                          </w:p>
                          <w:p w14:paraId="56DE80F8" w14:textId="77777777" w:rsidR="003B2F66" w:rsidRPr="00E1210B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Policy from </w:t>
                            </w:r>
                            <w:proofErr w:type="spell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targeted</w:t>
                            </w:r>
                          </w:p>
                          <w:p w14:paraId="310699BD" w14:textId="77777777" w:rsidR="003B2F66" w:rsidRPr="00307062" w:rsidRDefault="003B2F66" w:rsidP="00E1210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E121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DD284" id="Text Box 33" o:spid="_x0000_s1063" type="#_x0000_t202" style="width:540pt;height:3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" fillcolor="#d9e2f3 [660]" stroked="f">
                <v:textbox>
                  <w:txbxContent>
                    <w:p w14:paraId="188E2940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20D14E4C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16:17:58 -05 2017</w:t>
                      </w:r>
                    </w:p>
                    <w:p w14:paraId="18B58F7B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sestatus</w:t>
                      </w:r>
                      <w:proofErr w:type="spellEnd"/>
                    </w:p>
                    <w:p w14:paraId="084E1B4F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status:                 enabled</w:t>
                      </w:r>
                    </w:p>
                    <w:p w14:paraId="377A4CF6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SELinuxfs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mount:                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69E75A19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Current mode:                   enforcing</w:t>
                      </w:r>
                    </w:p>
                    <w:p w14:paraId="6B785E07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Mode from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  enforcing</w:t>
                      </w:r>
                    </w:p>
                    <w:p w14:paraId="03BC106F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Policy version:                 24</w:t>
                      </w:r>
                    </w:p>
                    <w:p w14:paraId="60CF165D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Policy from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targeted</w:t>
                      </w:r>
                    </w:p>
                    <w:p w14:paraId="0399D5CA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setentforce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3FAB5E5B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-bash: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setentforce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command not found</w:t>
                      </w:r>
                    </w:p>
                    <w:p w14:paraId="2C4F96D6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setenforce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045A580D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sestatus</w:t>
                      </w:r>
                      <w:proofErr w:type="spellEnd"/>
                    </w:p>
                    <w:p w14:paraId="18F0A911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status:                 enabled</w:t>
                      </w:r>
                    </w:p>
                    <w:p w14:paraId="6392A972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SELinuxfs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mount:                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0C7B6411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Current mode:                   permissive</w:t>
                      </w:r>
                    </w:p>
                    <w:p w14:paraId="74BA97FF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Mode from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  enforcing</w:t>
                      </w:r>
                    </w:p>
                    <w:p w14:paraId="3565F7D7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Policy version:                 24</w:t>
                      </w:r>
                    </w:p>
                    <w:p w14:paraId="23E1C3A8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Policy from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targeted</w:t>
                      </w:r>
                    </w:p>
                    <w:p w14:paraId="271BC1A0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/sys</w:t>
                      </w:r>
                    </w:p>
                    <w:p w14:paraId="6EDFD670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          </w:t>
                      </w:r>
                      <w:proofErr w:type="spellStart"/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sysctl.conf</w:t>
                      </w:r>
                      <w:proofErr w:type="spellEnd"/>
                      <w:proofErr w:type="gram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sysctl.d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           system-release      system-release-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cpe</w:t>
                      </w:r>
                      <w:proofErr w:type="spellEnd"/>
                    </w:p>
                    <w:p w14:paraId="1C327330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ls -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lrt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5679AC83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lrwxrwxrwx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. 1 root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17 </w:t>
                      </w:r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1</w:t>
                      </w:r>
                      <w:proofErr w:type="gram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00:23 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-&gt; ../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</w:p>
                    <w:p w14:paraId="14DC00A6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571198BA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sestatus</w:t>
                      </w:r>
                      <w:proofErr w:type="spellEnd"/>
                    </w:p>
                    <w:p w14:paraId="591CE8CB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status:                 enabled</w:t>
                      </w:r>
                    </w:p>
                    <w:p w14:paraId="451B89B0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SELinuxfs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mount:                /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4C7E0BE3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Current mode:                   permissive</w:t>
                      </w:r>
                    </w:p>
                    <w:p w14:paraId="1A9AF356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Mode from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  </w:t>
                      </w:r>
                      <w:r w:rsidRPr="006C23B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disabled</w:t>
                      </w:r>
                    </w:p>
                    <w:p w14:paraId="4575E4FC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Policy version:                 24</w:t>
                      </w:r>
                    </w:p>
                    <w:p w14:paraId="56DE80F8" w14:textId="77777777" w:rsidR="003B2F66" w:rsidRPr="00E1210B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Policy from </w:t>
                      </w:r>
                      <w:proofErr w:type="spell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targeted</w:t>
                      </w:r>
                    </w:p>
                    <w:p w14:paraId="310699BD" w14:textId="77777777" w:rsidR="003B2F66" w:rsidRPr="00307062" w:rsidRDefault="003B2F66" w:rsidP="00E1210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E121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E48800C" w14:textId="77777777" w:rsidR="000F41CB" w:rsidRDefault="000F41CB" w:rsidP="000F41CB">
      <w:pPr>
        <w:pStyle w:val="ListParagraph"/>
        <w:ind w:left="0"/>
      </w:pPr>
    </w:p>
    <w:p w14:paraId="5E651C3B" w14:textId="0904BF7D" w:rsidR="000F41CB" w:rsidRPr="004940C9" w:rsidRDefault="000F41CB" w:rsidP="003A15B4">
      <w:pPr>
        <w:pStyle w:val="ListParagraph"/>
        <w:numPr>
          <w:ilvl w:val="0"/>
          <w:numId w:val="13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bookmarkStart w:id="42" w:name="_Toc490173597"/>
      <w:proofErr w:type="gramStart"/>
      <w:r w:rsidRPr="00A460BE">
        <w:rPr>
          <w:rStyle w:val="Heading3Char"/>
        </w:rPr>
        <w:t>Hostname :</w:t>
      </w:r>
      <w:bookmarkEnd w:id="42"/>
      <w:proofErr w:type="gramEnd"/>
    </w:p>
    <w:p w14:paraId="67F8F566" w14:textId="77777777" w:rsidR="000F41CB" w:rsidRDefault="000F41CB" w:rsidP="000F41CB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2954E41C" wp14:editId="38BFC676">
                <wp:extent cx="6858000" cy="1107440"/>
                <wp:effectExtent l="0" t="0" r="0" b="10160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107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B02BB" w14:textId="77777777" w:rsidR="003B2F66" w:rsidRPr="00826AA1" w:rsidRDefault="003B2F66" w:rsidP="00826A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hostname</w:t>
                            </w:r>
                          </w:p>
                          <w:p w14:paraId="0DC47E94" w14:textId="77777777" w:rsidR="003B2F66" w:rsidRPr="00826AA1" w:rsidRDefault="003B2F66" w:rsidP="00826A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netf-pebigdat02</w:t>
                            </w:r>
                          </w:p>
                          <w:p w14:paraId="4638A18C" w14:textId="77777777" w:rsidR="003B2F66" w:rsidRPr="00826AA1" w:rsidRDefault="003B2F66" w:rsidP="00826A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hostname -f</w:t>
                            </w:r>
                          </w:p>
                          <w:p w14:paraId="059A5107" w14:textId="77777777" w:rsidR="003B2F66" w:rsidRPr="00826AA1" w:rsidRDefault="003B2F66" w:rsidP="00826A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24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red"/>
                              </w:rPr>
                              <w:t>hostname: Host name lookup failure</w:t>
                            </w:r>
                          </w:p>
                          <w:p w14:paraId="0C2332DE" w14:textId="77777777" w:rsidR="003B2F66" w:rsidRPr="00826AA1" w:rsidRDefault="003B2F66" w:rsidP="00826A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3D632067" w14:textId="77777777" w:rsidR="003B2F66" w:rsidRPr="00826AA1" w:rsidRDefault="003B2F66" w:rsidP="00826A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22:33:32 -05 2017</w:t>
                            </w:r>
                          </w:p>
                          <w:p w14:paraId="50D4DA9D" w14:textId="1EDEDA46" w:rsidR="003B2F66" w:rsidRPr="00307062" w:rsidRDefault="003B2F66" w:rsidP="00826A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826A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54E41C" id="Text Box 34" o:spid="_x0000_s1064" type="#_x0000_t202" style="width:540pt;height: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" fillcolor="#d9e2f3 [660]" stroked="f">
                <v:textbox>
                  <w:txbxContent>
                    <w:p w14:paraId="189B02BB" w14:textId="77777777" w:rsidR="003B2F66" w:rsidRPr="00826AA1" w:rsidRDefault="003B2F66" w:rsidP="00826A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hostname</w:t>
                      </w:r>
                    </w:p>
                    <w:p w14:paraId="0DC47E94" w14:textId="77777777" w:rsidR="003B2F66" w:rsidRPr="00826AA1" w:rsidRDefault="003B2F66" w:rsidP="00826A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netf-pebigdat02</w:t>
                      </w:r>
                    </w:p>
                    <w:p w14:paraId="4638A18C" w14:textId="77777777" w:rsidR="003B2F66" w:rsidRPr="00826AA1" w:rsidRDefault="003B2F66" w:rsidP="00826A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hostname -f</w:t>
                      </w:r>
                    </w:p>
                    <w:p w14:paraId="059A5107" w14:textId="77777777" w:rsidR="003B2F66" w:rsidRPr="00826AA1" w:rsidRDefault="003B2F66" w:rsidP="00826A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2487">
                        <w:rPr>
                          <w:rFonts w:ascii="Courier New" w:hAnsi="Courier New" w:cs="Courier New"/>
                          <w:sz w:val="20"/>
                          <w:szCs w:val="20"/>
                          <w:highlight w:val="red"/>
                        </w:rPr>
                        <w:t>hostname: Host name lookup failure</w:t>
                      </w:r>
                    </w:p>
                    <w:p w14:paraId="0C2332DE" w14:textId="77777777" w:rsidR="003B2F66" w:rsidRPr="00826AA1" w:rsidRDefault="003B2F66" w:rsidP="00826A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3D632067" w14:textId="77777777" w:rsidR="003B2F66" w:rsidRPr="00826AA1" w:rsidRDefault="003B2F66" w:rsidP="00826A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22:33:32 -05 2017</w:t>
                      </w:r>
                    </w:p>
                    <w:p w14:paraId="50D4DA9D" w14:textId="1EDEDA46" w:rsidR="003B2F66" w:rsidRPr="00307062" w:rsidRDefault="003B2F66" w:rsidP="00826A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826A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4EB2E75" w14:textId="77777777" w:rsidR="000F41CB" w:rsidRDefault="000F41CB" w:rsidP="000F41CB">
      <w:pPr>
        <w:pStyle w:val="ListParagraph"/>
        <w:ind w:left="0"/>
      </w:pPr>
    </w:p>
    <w:p w14:paraId="5D6227A0" w14:textId="25B4B4F1" w:rsidR="000F41CB" w:rsidRPr="004940C9" w:rsidRDefault="000F41CB" w:rsidP="003A15B4">
      <w:pPr>
        <w:pStyle w:val="ListParagraph"/>
        <w:numPr>
          <w:ilvl w:val="0"/>
          <w:numId w:val="13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bookmarkStart w:id="43" w:name="_Toc490173598"/>
      <w:r w:rsidRPr="00A460BE">
        <w:rPr>
          <w:rStyle w:val="Heading3Char"/>
        </w:rPr>
        <w:t>DNS forwar</w:t>
      </w:r>
      <w:r>
        <w:rPr>
          <w:rStyle w:val="Heading3Char"/>
        </w:rPr>
        <w:t>d</w:t>
      </w:r>
      <w:r w:rsidRPr="00A460BE">
        <w:rPr>
          <w:rStyle w:val="Heading3Char"/>
        </w:rPr>
        <w:t xml:space="preserve"> &amp; reverse lookup</w:t>
      </w:r>
      <w:bookmarkEnd w:id="43"/>
    </w:p>
    <w:p w14:paraId="19971F43" w14:textId="77777777" w:rsidR="000F41CB" w:rsidRDefault="000F41CB" w:rsidP="000F41CB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302D70DD" wp14:editId="2ABFC02B">
                <wp:extent cx="6858000" cy="2407920"/>
                <wp:effectExtent l="0" t="0" r="0" b="5080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407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54F75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nslookup</w:t>
                            </w:r>
                            <w:proofErr w:type="spellEnd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10.100.74.37</w:t>
                            </w:r>
                          </w:p>
                          <w:p w14:paraId="73962646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Server:</w:t>
                            </w: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</w:t>
                            </w:r>
                          </w:p>
                          <w:p w14:paraId="62474569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</w:t>
                            </w: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10.100.65.11#53</w:t>
                            </w:r>
                          </w:p>
                          <w:p w14:paraId="633EC241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9AF3424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37.74.100.10.in-</w:t>
                            </w:r>
                            <w:proofErr w:type="gramStart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addr.arpa</w:t>
                            </w:r>
                            <w:proofErr w:type="gramEnd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name = netf-pebigdat02.epmtelco.com.co.</w:t>
                            </w:r>
                          </w:p>
                          <w:p w14:paraId="517044EF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B116867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nslookup</w:t>
                            </w:r>
                            <w:proofErr w:type="spellEnd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netf-pebigdat02.epmtelco.com.co</w:t>
                            </w:r>
                          </w:p>
                          <w:p w14:paraId="45DF209E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Server:</w:t>
                            </w: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</w:t>
                            </w:r>
                          </w:p>
                          <w:p w14:paraId="1BF32824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</w:t>
                            </w: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10.100.65.11#53</w:t>
                            </w:r>
                          </w:p>
                          <w:p w14:paraId="5A579F47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865B74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Name:</w:t>
                            </w: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netf-pebigdat02.epmtelco.com.co</w:t>
                            </w:r>
                          </w:p>
                          <w:p w14:paraId="336F6A3A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 10.100.74.37</w:t>
                            </w:r>
                          </w:p>
                          <w:p w14:paraId="544AFAED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B89375A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3A1D6F0F" w14:textId="77777777" w:rsidR="003B2F66" w:rsidRPr="004B30DB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22:34:31 -05 2017</w:t>
                            </w:r>
                          </w:p>
                          <w:p w14:paraId="5F2854A0" w14:textId="163A537D" w:rsidR="003B2F66" w:rsidRPr="00307062" w:rsidRDefault="003B2F66" w:rsidP="004B30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[root@netf-pebigdat02 </w:t>
                            </w:r>
                            <w:proofErr w:type="gramStart"/>
                            <w:r w:rsidRPr="004B30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2D70DD" id="Text Box 35" o:spid="_x0000_s1065" type="#_x0000_t202" style="width:540pt;height:1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" fillcolor="#d9e2f3 [660]" stroked="f">
                <v:textbox>
                  <w:txbxContent>
                    <w:p w14:paraId="53154F75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nslookup</w:t>
                      </w:r>
                      <w:proofErr w:type="spellEnd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10.100.74.37</w:t>
                      </w:r>
                    </w:p>
                    <w:p w14:paraId="73962646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Server:</w:t>
                      </w: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</w:t>
                      </w:r>
                    </w:p>
                    <w:p w14:paraId="62474569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</w:t>
                      </w: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10.100.65.11#53</w:t>
                      </w:r>
                    </w:p>
                    <w:p w14:paraId="633EC241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9AF3424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37.74.100.10.in-</w:t>
                      </w:r>
                      <w:proofErr w:type="gramStart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addr.arpa</w:t>
                      </w:r>
                      <w:proofErr w:type="gramEnd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name = netf-pebigdat02.epmtelco.com.co.</w:t>
                      </w:r>
                    </w:p>
                    <w:p w14:paraId="517044EF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B116867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nslookup</w:t>
                      </w:r>
                      <w:proofErr w:type="spellEnd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netf-pebigdat02.epmtelco.com.co</w:t>
                      </w:r>
                    </w:p>
                    <w:p w14:paraId="45DF209E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Server:</w:t>
                      </w: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</w:t>
                      </w:r>
                    </w:p>
                    <w:p w14:paraId="1BF32824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</w:t>
                      </w: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10.100.65.11#53</w:t>
                      </w:r>
                    </w:p>
                    <w:p w14:paraId="5A579F47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865B74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Name:</w:t>
                      </w: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netf-pebigdat02.epmtelco.com.co</w:t>
                      </w:r>
                    </w:p>
                    <w:p w14:paraId="336F6A3A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 10.100.74.37</w:t>
                      </w:r>
                    </w:p>
                    <w:p w14:paraId="544AFAED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B89375A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3A1D6F0F" w14:textId="77777777" w:rsidR="003B2F66" w:rsidRPr="004B30DB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22:34:31 -05 2017</w:t>
                      </w:r>
                    </w:p>
                    <w:p w14:paraId="5F2854A0" w14:textId="163A537D" w:rsidR="003B2F66" w:rsidRPr="00307062" w:rsidRDefault="003B2F66" w:rsidP="004B30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[root@netf-pebigdat02 </w:t>
                      </w:r>
                      <w:proofErr w:type="gramStart"/>
                      <w:r w:rsidRPr="004B30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59703A9" w14:textId="77777777" w:rsidR="000F41CB" w:rsidRDefault="000F41CB" w:rsidP="000F41CB">
      <w:r>
        <w:br w:type="page"/>
      </w:r>
    </w:p>
    <w:p w14:paraId="23755558" w14:textId="12EB87EA" w:rsidR="003F5562" w:rsidRDefault="003F5562" w:rsidP="003F5562">
      <w:pPr>
        <w:pStyle w:val="Heading2"/>
        <w:rPr>
          <w:u w:val="single"/>
        </w:rPr>
      </w:pPr>
      <w:bookmarkStart w:id="44" w:name="_Toc490173599"/>
      <w:r>
        <w:rPr>
          <w:u w:val="single"/>
        </w:rPr>
        <w:lastRenderedPageBreak/>
        <w:t>Datanode-</w:t>
      </w:r>
      <w:proofErr w:type="gramStart"/>
      <w:r>
        <w:rPr>
          <w:u w:val="single"/>
        </w:rPr>
        <w:t>3 :</w:t>
      </w:r>
      <w:proofErr w:type="gramEnd"/>
      <w:r>
        <w:rPr>
          <w:u w:val="single"/>
        </w:rPr>
        <w:t xml:space="preserve"> 10.100.74.38 :</w:t>
      </w:r>
      <w:bookmarkEnd w:id="44"/>
      <w:r>
        <w:rPr>
          <w:u w:val="single"/>
        </w:rPr>
        <w:t xml:space="preserve"> </w:t>
      </w:r>
    </w:p>
    <w:p w14:paraId="512A6222" w14:textId="77777777" w:rsidR="003F5562" w:rsidRDefault="003F5562" w:rsidP="003F5562"/>
    <w:p w14:paraId="3EE3CF46" w14:textId="77777777" w:rsidR="00DB26DA" w:rsidRDefault="00DB26DA" w:rsidP="00DB26DA">
      <w:pPr>
        <w:pStyle w:val="ListParagraph"/>
        <w:numPr>
          <w:ilvl w:val="0"/>
          <w:numId w:val="8"/>
        </w:numPr>
      </w:pPr>
      <w:bookmarkStart w:id="45" w:name="_Toc490173600"/>
      <w:r>
        <w:rPr>
          <w:rStyle w:val="Heading3Char"/>
        </w:rPr>
        <w:t>OS</w:t>
      </w:r>
      <w:r w:rsidRPr="004569E8">
        <w:rPr>
          <w:rStyle w:val="Heading3Char"/>
        </w:rPr>
        <w:t xml:space="preserve"> </w:t>
      </w:r>
      <w:proofErr w:type="gramStart"/>
      <w:r w:rsidRPr="004569E8">
        <w:rPr>
          <w:rStyle w:val="Heading3Char"/>
        </w:rPr>
        <w:t>Version :</w:t>
      </w:r>
      <w:bookmarkEnd w:id="45"/>
      <w:proofErr w:type="gramEnd"/>
      <w:r>
        <w:t xml:space="preserve"> Red-Hat 6.9 </w:t>
      </w:r>
    </w:p>
    <w:p w14:paraId="4493968F" w14:textId="77777777" w:rsidR="00DB26DA" w:rsidRDefault="00DB26DA" w:rsidP="00DB26DA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7C88EB81" wp14:editId="2BBFBF02">
                <wp:extent cx="6858000" cy="840740"/>
                <wp:effectExtent l="0" t="0" r="0" b="0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40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E1B7F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[zaloni1@netf-pebigdat03 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7FF1818B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22:39:29 -05 2017</w:t>
                            </w:r>
                          </w:p>
                          <w:p w14:paraId="6F03AA5A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[zaloni1@netf-pebigdat03 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redhat</w:t>
                            </w:r>
                            <w:proofErr w:type="spell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-release</w:t>
                            </w:r>
                          </w:p>
                          <w:p w14:paraId="7AAB3E72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 Hat Enterprise Linux Server release 6.9 (Santiago)</w:t>
                            </w:r>
                          </w:p>
                          <w:p w14:paraId="3B55E386" w14:textId="16879015" w:rsidR="003B2F66" w:rsidRPr="007446A5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[zaloni1@netf-pebigdat03 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88EB81" id="Text Box 50" o:spid="_x0000_s1066" type="#_x0000_t202" style="width:540pt;height: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" fillcolor="#d9e2f3 [660]" stroked="f">
                <v:textbox>
                  <w:txbxContent>
                    <w:p w14:paraId="0B7E1B7F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[zaloni1@netf-pebigdat03 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7FF1818B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22:39:29 -05 2017</w:t>
                      </w:r>
                    </w:p>
                    <w:p w14:paraId="6F03AA5A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[zaloni1@netf-pebigdat03 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redhat</w:t>
                      </w:r>
                      <w:proofErr w:type="spell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-release</w:t>
                      </w:r>
                    </w:p>
                    <w:p w14:paraId="7AAB3E72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 Hat Enterprise Linux Server release 6.9 (Santiago)</w:t>
                      </w:r>
                    </w:p>
                    <w:p w14:paraId="3B55E386" w14:textId="16879015" w:rsidR="003B2F66" w:rsidRPr="007446A5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[zaloni1@netf-pebigdat03 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D03B587" w14:textId="77777777" w:rsidR="00DB26DA" w:rsidRPr="003F5562" w:rsidRDefault="00DB26DA" w:rsidP="00DB26DA">
      <w:pPr>
        <w:pStyle w:val="ListParagraph"/>
        <w:numPr>
          <w:ilvl w:val="0"/>
          <w:numId w:val="8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bookmarkStart w:id="46" w:name="_Toc490173601"/>
      <w:r w:rsidRPr="004569E8">
        <w:rPr>
          <w:rStyle w:val="Heading3Char"/>
        </w:rPr>
        <w:t xml:space="preserve">Disk </w:t>
      </w:r>
      <w:proofErr w:type="gramStart"/>
      <w:r w:rsidRPr="004569E8">
        <w:rPr>
          <w:rStyle w:val="Heading3Char"/>
        </w:rPr>
        <w:t xml:space="preserve">Formatting </w:t>
      </w:r>
      <w:r>
        <w:rPr>
          <w:rStyle w:val="Heading3Char"/>
        </w:rPr>
        <w:t>:</w:t>
      </w:r>
      <w:bookmarkEnd w:id="46"/>
      <w:proofErr w:type="gramEnd"/>
      <w:r>
        <w:rPr>
          <w:rStyle w:val="Heading3Char"/>
        </w:rPr>
        <w:t xml:space="preserve"> </w:t>
      </w:r>
      <w:proofErr w:type="spellStart"/>
      <w:r>
        <w:t>noatime</w:t>
      </w:r>
      <w:proofErr w:type="spellEnd"/>
      <w:r>
        <w:t xml:space="preserve"> mount option is not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for </w:t>
      </w:r>
      <w:proofErr w:type="spellStart"/>
      <w:r>
        <w:t>datanodes</w:t>
      </w:r>
      <w:proofErr w:type="spellEnd"/>
      <w:r>
        <w:t xml:space="preserve"> .</w:t>
      </w:r>
    </w:p>
    <w:p w14:paraId="4257E41E" w14:textId="77777777" w:rsidR="00DB26DA" w:rsidRPr="00CE3A11" w:rsidRDefault="00DB26DA" w:rsidP="00DB26DA">
      <w:pPr>
        <w:pStyle w:val="ListParagraph"/>
        <w:ind w:left="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noProof/>
        </w:rPr>
        <mc:AlternateContent>
          <mc:Choice Requires="wps">
            <w:drawing>
              <wp:inline distT="0" distB="0" distL="0" distR="0" wp14:anchorId="760F6F0A" wp14:editId="4923BF21">
                <wp:extent cx="6858000" cy="3370580"/>
                <wp:effectExtent l="0" t="0" r="0" b="7620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370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19224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[zaloni1@netf-pebigdat03 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3140471F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22:39:56 -05 2017</w:t>
                            </w:r>
                          </w:p>
                          <w:p w14:paraId="09F53426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[zaloni1@netf-pebigdat03 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-h</w:t>
                            </w:r>
                          </w:p>
                          <w:p w14:paraId="1EDE5F03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Filesystem      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Size  Used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Avail Use% Mounted on</w:t>
                            </w:r>
                          </w:p>
                          <w:p w14:paraId="53EFBB53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/dev/sda6       110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2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.1G  103G   2% /</w:t>
                            </w:r>
                          </w:p>
                          <w:p w14:paraId="2EF232B3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126G     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0  126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0% /dev/</w:t>
                            </w:r>
                            <w:proofErr w:type="spell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shm</w:t>
                            </w:r>
                            <w:proofErr w:type="spellEnd"/>
                          </w:p>
                          <w:p w14:paraId="1C8FC4D0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/dev/sda1       976M   77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848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 9% /boot</w:t>
                            </w:r>
                          </w:p>
                          <w:p w14:paraId="527E137D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/dev/sda5       118G   60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112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/opt</w:t>
                            </w:r>
                          </w:p>
                          <w:p w14:paraId="49BE7787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/dev/sda2       173G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164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</w:t>
                            </w:r>
                            <w:proofErr w:type="spell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</w:p>
                          <w:p w14:paraId="2AFC5D12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/dev/sda3       148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680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140G   1% /</w:t>
                            </w:r>
                            <w:proofErr w:type="spell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</w:p>
                          <w:p w14:paraId="2E8B4C03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/dev/sdb1       3.6T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/grid/0</w:t>
                            </w:r>
                          </w:p>
                          <w:p w14:paraId="30EFEC14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/dev/sdc1       3.6T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/grid/1</w:t>
                            </w:r>
                          </w:p>
                          <w:p w14:paraId="7F407EB3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/dev/sdd1       3.6T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/grid/2</w:t>
                            </w:r>
                          </w:p>
                          <w:p w14:paraId="68498526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/dev/sde1       3.6T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/grid/3</w:t>
                            </w:r>
                          </w:p>
                          <w:p w14:paraId="6785E0D6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/dev/sdf1       3.6T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/grid/4</w:t>
                            </w:r>
                          </w:p>
                          <w:p w14:paraId="160F7060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/dev/sdg1       3.6T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/grid/5</w:t>
                            </w:r>
                          </w:p>
                          <w:p w14:paraId="6956C54D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/dev/sdh1       3.6T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/grid/6</w:t>
                            </w:r>
                          </w:p>
                          <w:p w14:paraId="40DBFE2E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/dev/sdi1       3.6T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/grid/7</w:t>
                            </w:r>
                          </w:p>
                          <w:p w14:paraId="52B2F111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/dev/sdj1       3.6T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/grid/8</w:t>
                            </w:r>
                          </w:p>
                          <w:p w14:paraId="35D70885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/dev/sdk1       3.6T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/grid/9</w:t>
                            </w:r>
                          </w:p>
                          <w:p w14:paraId="156EAD03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/dev/sdl1       3.6T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/grid/10</w:t>
                            </w:r>
                          </w:p>
                          <w:p w14:paraId="51F005A2" w14:textId="77777777" w:rsidR="003B2F66" w:rsidRPr="00DB26DA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/dev/sdm1       3.6T   68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/grid/11</w:t>
                            </w:r>
                          </w:p>
                          <w:p w14:paraId="2BFB4626" w14:textId="001504E0" w:rsidR="003B2F66" w:rsidRPr="007446A5" w:rsidRDefault="003B2F66" w:rsidP="00DB26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[zaloni1@netf-pebigdat03 </w:t>
                            </w:r>
                            <w:proofErr w:type="gramStart"/>
                            <w:r w:rsidRPr="00DB26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~]$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0F6F0A" id="Text Box 51" o:spid="_x0000_s1067" type="#_x0000_t202" style="width:540pt;height:2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" fillcolor="#d9e2f3 [660]" stroked="f">
                <v:textbox>
                  <w:txbxContent>
                    <w:p w14:paraId="42B19224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[zaloni1@netf-pebigdat03 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3140471F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22:39:56 -05 2017</w:t>
                      </w:r>
                    </w:p>
                    <w:p w14:paraId="09F53426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[zaloni1@netf-pebigdat03 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-h</w:t>
                      </w:r>
                    </w:p>
                    <w:p w14:paraId="1EDE5F03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Filesystem      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Size  Used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Avail Use% Mounted on</w:t>
                      </w:r>
                    </w:p>
                    <w:p w14:paraId="53EFBB53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/dev/sda6       110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2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.1G  103G   2% /</w:t>
                      </w:r>
                    </w:p>
                    <w:p w14:paraId="2EF232B3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126G     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0  126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0% /dev/</w:t>
                      </w:r>
                      <w:proofErr w:type="spell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shm</w:t>
                      </w:r>
                      <w:proofErr w:type="spellEnd"/>
                    </w:p>
                    <w:p w14:paraId="1C8FC4D0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/dev/sda1       976M   77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848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 9% /boot</w:t>
                      </w:r>
                    </w:p>
                    <w:p w14:paraId="527E137D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/dev/sda5       118G   60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112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/opt</w:t>
                      </w:r>
                    </w:p>
                    <w:p w14:paraId="49BE7787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/dev/sda2       173G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164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</w:t>
                      </w:r>
                      <w:proofErr w:type="spell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</w:p>
                    <w:p w14:paraId="2AFC5D12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/dev/sda3       148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680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140G   1% /</w:t>
                      </w:r>
                      <w:proofErr w:type="spell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</w:p>
                    <w:p w14:paraId="2E8B4C03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/dev/sdb1       3.6T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/grid/0</w:t>
                      </w:r>
                    </w:p>
                    <w:p w14:paraId="30EFEC14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/dev/sdc1       3.6T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/grid/1</w:t>
                      </w:r>
                    </w:p>
                    <w:p w14:paraId="7F407EB3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/dev/sdd1       3.6T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/grid/2</w:t>
                      </w:r>
                    </w:p>
                    <w:p w14:paraId="68498526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/dev/sde1       3.6T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/grid/3</w:t>
                      </w:r>
                    </w:p>
                    <w:p w14:paraId="6785E0D6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/dev/sdf1       3.6T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/grid/4</w:t>
                      </w:r>
                    </w:p>
                    <w:p w14:paraId="160F7060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/dev/sdg1       3.6T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/grid/5</w:t>
                      </w:r>
                    </w:p>
                    <w:p w14:paraId="6956C54D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/dev/sdh1       3.6T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/grid/6</w:t>
                      </w:r>
                    </w:p>
                    <w:p w14:paraId="40DBFE2E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/dev/sdi1       3.6T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/grid/7</w:t>
                      </w:r>
                    </w:p>
                    <w:p w14:paraId="52B2F111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/dev/sdj1       3.6T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/grid/8</w:t>
                      </w:r>
                    </w:p>
                    <w:p w14:paraId="35D70885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/dev/sdk1       3.6T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/grid/9</w:t>
                      </w:r>
                    </w:p>
                    <w:p w14:paraId="156EAD03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/dev/sdl1       3.6T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/grid/10</w:t>
                      </w:r>
                    </w:p>
                    <w:p w14:paraId="51F005A2" w14:textId="77777777" w:rsidR="003B2F66" w:rsidRPr="00DB26DA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/dev/sdm1       3.6T   68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/grid/11</w:t>
                      </w:r>
                    </w:p>
                    <w:p w14:paraId="2BFB4626" w14:textId="001504E0" w:rsidR="003B2F66" w:rsidRPr="007446A5" w:rsidRDefault="003B2F66" w:rsidP="00DB26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[zaloni1@netf-pebigdat03 </w:t>
                      </w:r>
                      <w:proofErr w:type="gramStart"/>
                      <w:r w:rsidRPr="00DB26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~]$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0D73847" w14:textId="77777777" w:rsidR="00DB26DA" w:rsidRDefault="00DB26DA" w:rsidP="00DB26DA">
      <w:r>
        <w:rPr>
          <w:noProof/>
        </w:rPr>
        <w:lastRenderedPageBreak/>
        <mc:AlternateContent>
          <mc:Choice Requires="wps">
            <w:drawing>
              <wp:inline distT="0" distB="0" distL="0" distR="0" wp14:anchorId="7B682F6C" wp14:editId="66F04BA7">
                <wp:extent cx="6858000" cy="5763260"/>
                <wp:effectExtent l="0" t="0" r="0" b="2540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763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2E18C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fstab</w:t>
                            </w:r>
                            <w:proofErr w:type="spellEnd"/>
                          </w:p>
                          <w:p w14:paraId="5A836EA1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F380E38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24868497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/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fstab</w:t>
                            </w:r>
                            <w:proofErr w:type="spellEnd"/>
                          </w:p>
                          <w:p w14:paraId="57994D46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Created by anaconda on Fri Jul 28 22:50:13 2017</w:t>
                            </w:r>
                          </w:p>
                          <w:p w14:paraId="2F366E04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56276565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Accessible filesystems, by reference, are maintained under '/dev/disk'</w:t>
                            </w:r>
                          </w:p>
                          <w:p w14:paraId="4069BAA5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See man pages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fstab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5), 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findfs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(8), mount(8) and/or 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blkid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(8) for more info</w:t>
                            </w:r>
                          </w:p>
                          <w:p w14:paraId="332A1572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70859785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UUID=3d8aa804-5ffd-4ea8-a160-795c3da6b10c /                       ext4    defaults        1 1</w:t>
                            </w:r>
                          </w:p>
                          <w:p w14:paraId="5012B2BD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UUID=09106482-dedd-4854-8ecb-06978044422e /boot                   ext4    defaults        1 2</w:t>
                            </w:r>
                          </w:p>
                          <w:p w14:paraId="785FEC60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UUID=7c46369a-5200-4548-88fb-a8ea9cf8d8a5 /opt                    ext4    defaults        1 2</w:t>
                            </w:r>
                          </w:p>
                          <w:p w14:paraId="12FC1869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UUID=6c93b1ec-f9a4-475a-b77a-5f805236f393 /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ext4    defaults        1 2</w:t>
                            </w:r>
                          </w:p>
                          <w:p w14:paraId="6C413F98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UUID=951c8ad4-71ac-4efc-b5fb-364b86a98f6a /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ext4    defaults        1 2</w:t>
                            </w:r>
                          </w:p>
                          <w:p w14:paraId="1E31A70D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/dev/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shm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defaults        0 0</w:t>
                            </w:r>
                          </w:p>
                          <w:p w14:paraId="71E268DF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devpts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/dev/pts            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devpts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gid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=5,mode=620  0 0</w:t>
                            </w:r>
                          </w:p>
                          <w:p w14:paraId="15DE3A56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sysfs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/sys                    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sysfs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defaults        0 0</w:t>
                            </w:r>
                          </w:p>
                          <w:p w14:paraId="0970AA85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                    /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spell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</w:t>
                            </w:r>
                            <w:proofErr w:type="spell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defaults        0 0</w:t>
                            </w:r>
                          </w:p>
                          <w:p w14:paraId="424A6969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BBACAB8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/dev/sdb1       /grid/0         ext4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07FFCC10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/dev/sdc1       /grid/1         ext4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7B4445C5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/dev/sdd1       /grid/2         ext4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05358D1B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/dev/sde1       /grid/3         ext4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72730612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/dev/sdf1       /grid/4         ext4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41BCC265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/dev/sdg1       /grid/5         ext4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017A7F3A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/dev/sdh1       /grid/6         ext4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536F8213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/dev/sdi1       /grid/7         ext4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77DE00F8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/dev/sdj1       /grid/8         ext4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1AD82F3E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/dev/sdk1       /grid/9         ext4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72992ED1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/dev/sdl1       /grid/10        ext4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79A60B32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/dev/sdm1       /grid/11        ext4    </w:t>
                            </w:r>
                            <w:proofErr w:type="spellStart"/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7208865B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4C174160" w14:textId="77777777" w:rsidR="003B2F66" w:rsidRPr="00DD42FC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22:43:00 -05 2017</w:t>
                            </w:r>
                          </w:p>
                          <w:p w14:paraId="1F0BA631" w14:textId="3333E481" w:rsidR="003B2F66" w:rsidRPr="007446A5" w:rsidRDefault="003B2F66" w:rsidP="00DD42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DD4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682F6C" id="Text Box 52" o:spid="_x0000_s1068" type="#_x0000_t202" style="width:540pt;height:45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" fillcolor="#d9e2f3 [660]" stroked="f">
                <v:textbox>
                  <w:txbxContent>
                    <w:p w14:paraId="25B2E18C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fstab</w:t>
                      </w:r>
                      <w:proofErr w:type="spellEnd"/>
                    </w:p>
                    <w:p w14:paraId="5A836EA1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F380E38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  <w:p w14:paraId="24868497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/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fstab</w:t>
                      </w:r>
                      <w:proofErr w:type="spellEnd"/>
                    </w:p>
                    <w:p w14:paraId="57994D46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Created by anaconda on Fri Jul 28 22:50:13 2017</w:t>
                      </w:r>
                    </w:p>
                    <w:p w14:paraId="2F366E04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  <w:p w14:paraId="56276565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Accessible filesystems, by reference, are maintained under '/dev/disk'</w:t>
                      </w:r>
                    </w:p>
                    <w:p w14:paraId="4069BAA5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See man pages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fstab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5), 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findfs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(8), mount(8) and/or 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blkid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(8) for more info</w:t>
                      </w:r>
                    </w:p>
                    <w:p w14:paraId="332A1572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  <w:p w14:paraId="70859785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UUID=3d8aa804-5ffd-4ea8-a160-795c3da6b10c /                       ext4    defaults        1 1</w:t>
                      </w:r>
                    </w:p>
                    <w:p w14:paraId="5012B2BD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UUID=09106482-dedd-4854-8ecb-06978044422e /boot                   ext4    defaults        1 2</w:t>
                      </w:r>
                    </w:p>
                    <w:p w14:paraId="785FEC60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UUID=7c46369a-5200-4548-88fb-a8ea9cf8d8a5 /opt                    ext4    defaults        1 2</w:t>
                      </w:r>
                    </w:p>
                    <w:p w14:paraId="12FC1869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UUID=6c93b1ec-f9a4-475a-b77a-5f805236f393 /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ext4    defaults        1 2</w:t>
                      </w:r>
                    </w:p>
                    <w:p w14:paraId="6C413F98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UUID=951c8ad4-71ac-4efc-b5fb-364b86a98f6a /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ext4    defaults        1 2</w:t>
                      </w:r>
                    </w:p>
                    <w:p w14:paraId="1E31A70D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/dev/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shm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defaults        0 0</w:t>
                      </w:r>
                    </w:p>
                    <w:p w14:paraId="71E268DF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devpts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/dev/pts            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devpts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gid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=5,mode=620  0 0</w:t>
                      </w:r>
                    </w:p>
                    <w:p w14:paraId="15DE3A56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sysfs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/sys                    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sysfs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defaults        0 0</w:t>
                      </w:r>
                    </w:p>
                    <w:p w14:paraId="0970AA85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                    /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</w:t>
                      </w:r>
                      <w:proofErr w:type="spell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</w:t>
                      </w:r>
                      <w:proofErr w:type="spell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defaults        0 0</w:t>
                      </w:r>
                    </w:p>
                    <w:p w14:paraId="424A6969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BBACAB8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/dev/sdb1       /grid/0         ext4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07FFCC10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/dev/sdc1       /grid/1         ext4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7B4445C5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/dev/sdd1       /grid/2         ext4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05358D1B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/dev/sde1       /grid/3         ext4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72730612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/dev/sdf1       /grid/4         ext4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41BCC265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/dev/sdg1       /grid/5         ext4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017A7F3A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/dev/sdh1       /grid/6         ext4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536F8213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/dev/sdi1       /grid/7         ext4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77DE00F8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/dev/sdj1       /grid/8         ext4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1AD82F3E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/dev/sdk1       /grid/9         ext4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72992ED1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/dev/sdl1       /grid/10        ext4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79A60B32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/dev/sdm1       /grid/11        ext4    </w:t>
                      </w:r>
                      <w:proofErr w:type="spellStart"/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7208865B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4C174160" w14:textId="77777777" w:rsidR="003B2F66" w:rsidRPr="00DD42FC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22:43:00 -05 2017</w:t>
                      </w:r>
                    </w:p>
                    <w:p w14:paraId="1F0BA631" w14:textId="3333E481" w:rsidR="003B2F66" w:rsidRPr="007446A5" w:rsidRDefault="003B2F66" w:rsidP="00DD42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DD42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B96CC6B" w14:textId="77777777" w:rsidR="00DB26DA" w:rsidRDefault="00DB26DA" w:rsidP="00DB26DA">
      <w:pPr>
        <w:pStyle w:val="ListParagraph"/>
        <w:numPr>
          <w:ilvl w:val="0"/>
          <w:numId w:val="8"/>
        </w:numPr>
        <w:rPr>
          <w:rStyle w:val="Heading3Char"/>
        </w:rPr>
      </w:pPr>
      <w:bookmarkStart w:id="47" w:name="_Toc490173602"/>
      <w:r w:rsidRPr="00A460BE">
        <w:rPr>
          <w:rStyle w:val="Heading3Char"/>
        </w:rPr>
        <w:t>OS Level checks:</w:t>
      </w:r>
      <w:bookmarkEnd w:id="47"/>
      <w:r w:rsidRPr="00A460BE">
        <w:rPr>
          <w:rStyle w:val="Heading3Char"/>
        </w:rPr>
        <w:t xml:space="preserve"> </w:t>
      </w:r>
    </w:p>
    <w:p w14:paraId="032CE96F" w14:textId="77777777" w:rsidR="00DB26DA" w:rsidRPr="00554B75" w:rsidRDefault="00DB26DA" w:rsidP="00DB26DA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48" w:name="_Toc490173603"/>
      <w:proofErr w:type="spellStart"/>
      <w:proofErr w:type="gramStart"/>
      <w:r w:rsidRPr="00082148">
        <w:rPr>
          <w:rStyle w:val="Heading3Char"/>
        </w:rPr>
        <w:t>Swappiness</w:t>
      </w:r>
      <w:bookmarkEnd w:id="48"/>
      <w:proofErr w:type="spellEnd"/>
      <w:r>
        <w:t xml:space="preserve"> :</w:t>
      </w:r>
      <w:proofErr w:type="gramEnd"/>
    </w:p>
    <w:p w14:paraId="6D040284" w14:textId="77777777" w:rsidR="00DB26DA" w:rsidRDefault="00DB26DA" w:rsidP="00DB26DA">
      <w:pPr>
        <w:pStyle w:val="ListParagraph"/>
        <w:ind w:left="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noProof/>
        </w:rPr>
        <mc:AlternateContent>
          <mc:Choice Requires="wps">
            <w:drawing>
              <wp:inline distT="0" distB="0" distL="0" distR="0" wp14:anchorId="2B93249B" wp14:editId="52BDC57F">
                <wp:extent cx="6858000" cy="1684020"/>
                <wp:effectExtent l="0" t="0" r="0" b="0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684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7DA37" w14:textId="77777777" w:rsidR="003B2F66" w:rsidRPr="00D50134" w:rsidRDefault="003B2F66" w:rsidP="00D5013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7EDB2FDA" w14:textId="77777777" w:rsidR="003B2F66" w:rsidRPr="00D50134" w:rsidRDefault="003B2F66" w:rsidP="00D5013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Thu Aug 10 22:44:14 -05 2017</w:t>
                            </w:r>
                          </w:p>
                          <w:p w14:paraId="39C7CBC6" w14:textId="77777777" w:rsidR="003B2F66" w:rsidRPr="00D50134" w:rsidRDefault="003B2F66" w:rsidP="00D5013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cat /proc/sys/</w:t>
                            </w:r>
                            <w:proofErr w:type="spell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swappiness</w:t>
                            </w:r>
                            <w:proofErr w:type="spellEnd"/>
                          </w:p>
                          <w:p w14:paraId="40E139AE" w14:textId="77777777" w:rsidR="003B2F66" w:rsidRPr="00D50134" w:rsidRDefault="003B2F66" w:rsidP="00D5013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1B6E9E62" w14:textId="77777777" w:rsidR="003B2F66" w:rsidRPr="00D50134" w:rsidRDefault="003B2F66" w:rsidP="00D5013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sysctl</w:t>
                            </w:r>
                            <w:proofErr w:type="spellEnd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vm.swappiness</w:t>
                            </w:r>
                            <w:proofErr w:type="spellEnd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=1</w:t>
                            </w:r>
                          </w:p>
                          <w:p w14:paraId="7DBEC4BA" w14:textId="77777777" w:rsidR="003B2F66" w:rsidRPr="00D50134" w:rsidRDefault="003B2F66" w:rsidP="00D5013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vm.swappiness</w:t>
                            </w:r>
                            <w:proofErr w:type="spellEnd"/>
                            <w:proofErr w:type="gramEnd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= 1</w:t>
                            </w:r>
                          </w:p>
                          <w:p w14:paraId="1A8E1D71" w14:textId="77777777" w:rsidR="003B2F66" w:rsidRPr="00D50134" w:rsidRDefault="003B2F66" w:rsidP="00D5013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sysctl.conf</w:t>
                            </w:r>
                            <w:proofErr w:type="spellEnd"/>
                          </w:p>
                          <w:p w14:paraId="590C33EB" w14:textId="77777777" w:rsidR="003B2F66" w:rsidRPr="00D50134" w:rsidRDefault="003B2F66" w:rsidP="00D5013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cat /proc/sys/</w:t>
                            </w:r>
                            <w:proofErr w:type="spell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swappiness</w:t>
                            </w:r>
                            <w:proofErr w:type="spellEnd"/>
                          </w:p>
                          <w:p w14:paraId="44309D3B" w14:textId="77777777" w:rsidR="003B2F66" w:rsidRPr="00D50134" w:rsidRDefault="003B2F66" w:rsidP="00D5013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8930F15" w14:textId="180CB8A1" w:rsidR="003B2F66" w:rsidRPr="00307062" w:rsidRDefault="003B2F66" w:rsidP="00D50134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D50134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93249B" id="Text Box 53" o:spid="_x0000_s1069" type="#_x0000_t202" style="width:540pt;height:1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" fillcolor="#d9e2f3 [660]" stroked="f">
                <v:textbox>
                  <w:txbxContent>
                    <w:p w14:paraId="07D7DA37" w14:textId="77777777" w:rsidR="003B2F66" w:rsidRPr="00D50134" w:rsidRDefault="003B2F66" w:rsidP="00D5013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7EDB2FDA" w14:textId="77777777" w:rsidR="003B2F66" w:rsidRPr="00D50134" w:rsidRDefault="003B2F66" w:rsidP="00D5013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Thu Aug 10 22:44:14 -05 2017</w:t>
                      </w:r>
                    </w:p>
                    <w:p w14:paraId="39C7CBC6" w14:textId="77777777" w:rsidR="003B2F66" w:rsidRPr="00D50134" w:rsidRDefault="003B2F66" w:rsidP="00D5013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cat /proc/sys/</w:t>
                      </w:r>
                      <w:proofErr w:type="spell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swappiness</w:t>
                      </w:r>
                      <w:proofErr w:type="spellEnd"/>
                    </w:p>
                    <w:p w14:paraId="40E139AE" w14:textId="77777777" w:rsidR="003B2F66" w:rsidRPr="00D50134" w:rsidRDefault="003B2F66" w:rsidP="00D5013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20</w:t>
                      </w:r>
                    </w:p>
                    <w:p w14:paraId="1B6E9E62" w14:textId="77777777" w:rsidR="003B2F66" w:rsidRPr="00D50134" w:rsidRDefault="003B2F66" w:rsidP="00D5013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sysctl</w:t>
                      </w:r>
                      <w:proofErr w:type="spellEnd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vm.swappiness</w:t>
                      </w:r>
                      <w:proofErr w:type="spellEnd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=1</w:t>
                      </w:r>
                    </w:p>
                    <w:p w14:paraId="7DBEC4BA" w14:textId="77777777" w:rsidR="003B2F66" w:rsidRPr="00D50134" w:rsidRDefault="003B2F66" w:rsidP="00D5013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vm.swappiness</w:t>
                      </w:r>
                      <w:proofErr w:type="spellEnd"/>
                      <w:proofErr w:type="gramEnd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= 1</w:t>
                      </w:r>
                    </w:p>
                    <w:p w14:paraId="1A8E1D71" w14:textId="77777777" w:rsidR="003B2F66" w:rsidRPr="00D50134" w:rsidRDefault="003B2F66" w:rsidP="00D5013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sysctl.conf</w:t>
                      </w:r>
                      <w:proofErr w:type="spellEnd"/>
                    </w:p>
                    <w:p w14:paraId="590C33EB" w14:textId="77777777" w:rsidR="003B2F66" w:rsidRPr="00D50134" w:rsidRDefault="003B2F66" w:rsidP="00D5013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cat /proc/sys/</w:t>
                      </w:r>
                      <w:proofErr w:type="spell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swappiness</w:t>
                      </w:r>
                      <w:proofErr w:type="spellEnd"/>
                    </w:p>
                    <w:p w14:paraId="44309D3B" w14:textId="77777777" w:rsidR="003B2F66" w:rsidRPr="00D50134" w:rsidRDefault="003B2F66" w:rsidP="00D5013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1</w:t>
                      </w:r>
                    </w:p>
                    <w:p w14:paraId="38930F15" w14:textId="180CB8A1" w:rsidR="003B2F66" w:rsidRPr="00307062" w:rsidRDefault="003B2F66" w:rsidP="00D50134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D50134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DE16ED3" w14:textId="77777777" w:rsidR="00DB26DA" w:rsidRDefault="00DB26DA" w:rsidP="00DB26DA">
      <w:pPr>
        <w:rPr>
          <w:rStyle w:val="Heading3Char"/>
        </w:rPr>
      </w:pPr>
      <w:r>
        <w:rPr>
          <w:rStyle w:val="Heading3Char"/>
        </w:rPr>
        <w:br w:type="page"/>
      </w:r>
    </w:p>
    <w:p w14:paraId="5C658292" w14:textId="77777777" w:rsidR="00DB26DA" w:rsidRDefault="00DB26DA" w:rsidP="00DB26DA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49" w:name="_Toc490173604"/>
      <w:proofErr w:type="spellStart"/>
      <w:proofErr w:type="gramStart"/>
      <w:r w:rsidRPr="00A460BE">
        <w:rPr>
          <w:rStyle w:val="Heading3Char"/>
        </w:rPr>
        <w:lastRenderedPageBreak/>
        <w:t>Iptables</w:t>
      </w:r>
      <w:bookmarkEnd w:id="49"/>
      <w:proofErr w:type="spellEnd"/>
      <w:r w:rsidRPr="00A460BE">
        <w:rPr>
          <w:rStyle w:val="Heading3Char"/>
        </w:rPr>
        <w:t xml:space="preserve"> </w:t>
      </w:r>
      <w:r w:rsidRPr="00A460BE">
        <w:t>:</w:t>
      </w:r>
      <w:proofErr w:type="gramEnd"/>
    </w:p>
    <w:p w14:paraId="3D4F06C9" w14:textId="77777777" w:rsidR="00DB26DA" w:rsidRDefault="00DB26DA" w:rsidP="00DB26DA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014D6483" wp14:editId="1115B6EE">
                <wp:extent cx="6858000" cy="1592580"/>
                <wp:effectExtent l="0" t="0" r="0" b="7620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592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7E5B9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7E24A313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Firewall is not running.</w:t>
                            </w:r>
                          </w:p>
                          <w:p w14:paraId="5E910AEF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7D5D6D7A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043DEECA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off</w:t>
                            </w:r>
                          </w:p>
                          <w:p w14:paraId="56FE6C76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7993C3BB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2:off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3:off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4:off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5:off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34C8C71C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158B3F7D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22:48:06 -05 2017</w:t>
                            </w:r>
                          </w:p>
                          <w:p w14:paraId="18A5D268" w14:textId="1A0F485F" w:rsidR="003B2F66" w:rsidRPr="00307062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D6483" id="Text Box 54" o:spid="_x0000_s1070" type="#_x0000_t202" style="width:540pt;height:1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" fillcolor="#d9e2f3 [660]" stroked="f">
                <v:textbox>
                  <w:txbxContent>
                    <w:p w14:paraId="02A7E5B9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service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7E24A313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Firewall is not running.</w:t>
                      </w:r>
                    </w:p>
                    <w:p w14:paraId="5E910AEF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7D5D6D7A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043DEECA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off</w:t>
                      </w:r>
                    </w:p>
                    <w:p w14:paraId="56FE6C76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7993C3BB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2:off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3:off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4:off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5:off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34C8C71C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158B3F7D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22:48:06 -05 2017</w:t>
                      </w:r>
                    </w:p>
                    <w:p w14:paraId="18A5D268" w14:textId="1A0F485F" w:rsidR="003B2F66" w:rsidRPr="00307062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BC42E81" w14:textId="77777777" w:rsidR="00DB26DA" w:rsidRPr="00082148" w:rsidRDefault="00DB26DA" w:rsidP="00DB26DA">
      <w:pPr>
        <w:pStyle w:val="ListParagraph"/>
        <w:numPr>
          <w:ilvl w:val="0"/>
          <w:numId w:val="13"/>
        </w:numPr>
        <w:rPr>
          <w:rStyle w:val="Heading3Char"/>
        </w:rPr>
      </w:pPr>
      <w:bookmarkStart w:id="50" w:name="_Toc490173605"/>
      <w:proofErr w:type="spellStart"/>
      <w:r w:rsidRPr="00082148">
        <w:rPr>
          <w:rStyle w:val="Heading3Char"/>
        </w:rPr>
        <w:t>ntp</w:t>
      </w:r>
      <w:proofErr w:type="spellEnd"/>
      <w:r w:rsidRPr="00082148">
        <w:rPr>
          <w:rStyle w:val="Heading3Char"/>
        </w:rPr>
        <w:t xml:space="preserve"> service</w:t>
      </w:r>
      <w:bookmarkEnd w:id="50"/>
      <w:r w:rsidRPr="00082148">
        <w:rPr>
          <w:rStyle w:val="Heading3Char"/>
        </w:rPr>
        <w:t xml:space="preserve"> </w:t>
      </w:r>
    </w:p>
    <w:p w14:paraId="5038CA67" w14:textId="77777777" w:rsidR="00DB26DA" w:rsidRDefault="00DB26DA" w:rsidP="00DB26DA">
      <w:r>
        <w:rPr>
          <w:noProof/>
        </w:rPr>
        <mc:AlternateContent>
          <mc:Choice Requires="wps">
            <w:drawing>
              <wp:inline distT="0" distB="0" distL="0" distR="0" wp14:anchorId="09178AED" wp14:editId="6739697E">
                <wp:extent cx="6858000" cy="1633220"/>
                <wp:effectExtent l="0" t="0" r="0" b="0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633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A9B14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2B6C2A34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22:48:41 -05 2017</w:t>
                            </w:r>
                          </w:p>
                          <w:p w14:paraId="6F9BE1DB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4A348E03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5043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is running...</w:t>
                            </w:r>
                          </w:p>
                          <w:p w14:paraId="5D38E1E1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6A3E57F1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74C0A545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</w:t>
                            </w:r>
                          </w:p>
                          <w:p w14:paraId="1D91376A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67078DFC" w14:textId="77777777" w:rsidR="003B2F66" w:rsidRPr="0089209F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244586EA" w14:textId="27DEEA65" w:rsidR="003B2F66" w:rsidRPr="00307062" w:rsidRDefault="003B2F66" w:rsidP="008920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8920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178AED" id="Text Box 55" o:spid="_x0000_s1071" type="#_x0000_t202" style="width:540pt;height:1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" fillcolor="#d9e2f3 [660]" stroked="f">
                <v:textbox>
                  <w:txbxContent>
                    <w:p w14:paraId="478A9B14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2B6C2A34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22:48:41 -05 2017</w:t>
                      </w:r>
                    </w:p>
                    <w:p w14:paraId="6F9BE1DB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service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4A348E03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5043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is running...</w:t>
                      </w:r>
                    </w:p>
                    <w:p w14:paraId="5D38E1E1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6A3E57F1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74C0A545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</w:t>
                      </w:r>
                    </w:p>
                    <w:p w14:paraId="1D91376A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67078DFC" w14:textId="77777777" w:rsidR="003B2F66" w:rsidRPr="0089209F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244586EA" w14:textId="27DEEA65" w:rsidR="003B2F66" w:rsidRPr="00307062" w:rsidRDefault="003B2F66" w:rsidP="008920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8920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DB9AC75" w14:textId="77777777" w:rsidR="00DB26DA" w:rsidRPr="00082148" w:rsidRDefault="00DB26DA" w:rsidP="00DB26DA">
      <w:pPr>
        <w:pStyle w:val="ListParagraph"/>
        <w:numPr>
          <w:ilvl w:val="0"/>
          <w:numId w:val="13"/>
        </w:numPr>
        <w:rPr>
          <w:rStyle w:val="Heading3Char"/>
        </w:rPr>
      </w:pPr>
      <w:bookmarkStart w:id="51" w:name="_Toc490173606"/>
      <w:r w:rsidRPr="00082148">
        <w:rPr>
          <w:rStyle w:val="Heading3Char"/>
        </w:rPr>
        <w:t>Se-</w:t>
      </w:r>
      <w:proofErr w:type="spellStart"/>
      <w:r w:rsidRPr="00082148">
        <w:rPr>
          <w:rStyle w:val="Heading3Char"/>
        </w:rPr>
        <w:t>linux</w:t>
      </w:r>
      <w:bookmarkEnd w:id="51"/>
      <w:proofErr w:type="spellEnd"/>
    </w:p>
    <w:p w14:paraId="4719D294" w14:textId="77777777" w:rsidR="00DB26DA" w:rsidRDefault="00DB26DA" w:rsidP="00DB26DA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20910298" wp14:editId="54924625">
                <wp:extent cx="6858000" cy="3116580"/>
                <wp:effectExtent l="0" t="0" r="0" b="7620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116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30C5D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sestatus</w:t>
                            </w:r>
                            <w:proofErr w:type="spellEnd"/>
                          </w:p>
                          <w:p w14:paraId="210E02A3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status:                 disabled</w:t>
                            </w:r>
                          </w:p>
                          <w:p w14:paraId="3187D931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43A40C8F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782A909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This file controls the state of </w:t>
                            </w:r>
                            <w:proofErr w:type="spell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the system.</w:t>
                            </w:r>
                          </w:p>
                          <w:p w14:paraId="3A9B8501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SELINUX= can take one of these three values:</w:t>
                            </w:r>
                          </w:p>
                          <w:p w14:paraId="7B4A3CD2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enforcing - </w:t>
                            </w:r>
                            <w:proofErr w:type="spell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security policy is enforced.</w:t>
                            </w:r>
                          </w:p>
                          <w:p w14:paraId="6A0C2CBD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permissive - </w:t>
                            </w:r>
                            <w:proofErr w:type="spell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prints warnings instead of enforcing.</w:t>
                            </w:r>
                          </w:p>
                          <w:p w14:paraId="701D3097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disabled - No </w:t>
                            </w:r>
                            <w:proofErr w:type="spell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policy is loaded.</w:t>
                            </w:r>
                          </w:p>
                          <w:p w14:paraId="2ADDFA35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SELINUX=disabled</w:t>
                            </w:r>
                          </w:p>
                          <w:p w14:paraId="20D485B8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SELINUXTYPE= can take one of these two values:</w:t>
                            </w:r>
                          </w:p>
                          <w:p w14:paraId="141A9BBE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    targeted - Targeted processes are protected,</w:t>
                            </w:r>
                          </w:p>
                          <w:p w14:paraId="5BD58ED4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</w:t>
                            </w:r>
                            <w:proofErr w:type="spell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mls</w:t>
                            </w:r>
                            <w:proofErr w:type="spell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Multi Level Security protection.</w:t>
                            </w:r>
                          </w:p>
                          <w:p w14:paraId="2AD54DCF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SELINUXTYPE=targeted</w:t>
                            </w:r>
                          </w:p>
                          <w:p w14:paraId="5416BC2A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73D796B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C67AF66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10C0B85F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22:52:05 -05 2017</w:t>
                            </w:r>
                          </w:p>
                          <w:p w14:paraId="54395DD0" w14:textId="4C6DBF98" w:rsidR="003B2F66" w:rsidRPr="00307062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910298" id="Text Box 56" o:spid="_x0000_s1072" type="#_x0000_t202" style="width:540pt;height:2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" fillcolor="#d9e2f3 [660]" stroked="f">
                <v:textbox>
                  <w:txbxContent>
                    <w:p w14:paraId="24530C5D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sestatus</w:t>
                      </w:r>
                      <w:proofErr w:type="spellEnd"/>
                    </w:p>
                    <w:p w14:paraId="210E02A3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status:                 disabled</w:t>
                      </w:r>
                    </w:p>
                    <w:p w14:paraId="3187D931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43A40C8F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782A909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This file controls the state of </w:t>
                      </w:r>
                      <w:proofErr w:type="spell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the system.</w:t>
                      </w:r>
                    </w:p>
                    <w:p w14:paraId="3A9B8501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SELINUX= can take one of these three values:</w:t>
                      </w:r>
                    </w:p>
                    <w:p w14:paraId="7B4A3CD2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enforcing - </w:t>
                      </w:r>
                      <w:proofErr w:type="spell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security policy is enforced.</w:t>
                      </w:r>
                    </w:p>
                    <w:p w14:paraId="6A0C2CBD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permissive - </w:t>
                      </w:r>
                      <w:proofErr w:type="spell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prints warnings instead of enforcing.</w:t>
                      </w:r>
                    </w:p>
                    <w:p w14:paraId="701D3097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disabled - No </w:t>
                      </w:r>
                      <w:proofErr w:type="spell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policy is loaded.</w:t>
                      </w:r>
                    </w:p>
                    <w:p w14:paraId="2ADDFA35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SELINUX=disabled</w:t>
                      </w:r>
                    </w:p>
                    <w:p w14:paraId="20D485B8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SELINUXTYPE= can take one of these two values:</w:t>
                      </w:r>
                    </w:p>
                    <w:p w14:paraId="141A9BBE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    targeted - Targeted processes are protected,</w:t>
                      </w:r>
                    </w:p>
                    <w:p w14:paraId="5BD58ED4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</w:t>
                      </w:r>
                      <w:proofErr w:type="spell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mls</w:t>
                      </w:r>
                      <w:proofErr w:type="spell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Multi Level Security protection.</w:t>
                      </w:r>
                    </w:p>
                    <w:p w14:paraId="2AD54DCF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SELINUXTYPE=targeted</w:t>
                      </w:r>
                    </w:p>
                    <w:p w14:paraId="5416BC2A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73D796B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C67AF66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10C0B85F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22:52:05 -05 2017</w:t>
                      </w:r>
                    </w:p>
                    <w:p w14:paraId="54395DD0" w14:textId="4C6DBF98" w:rsidR="003B2F66" w:rsidRPr="00307062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4B05BF2" w14:textId="77777777" w:rsidR="00DB26DA" w:rsidRDefault="00DB26DA" w:rsidP="00DB26DA">
      <w:pPr>
        <w:pStyle w:val="ListParagraph"/>
        <w:ind w:left="0"/>
      </w:pPr>
    </w:p>
    <w:p w14:paraId="3CC42722" w14:textId="77777777" w:rsidR="00DB26DA" w:rsidRPr="004940C9" w:rsidRDefault="00DB26DA" w:rsidP="00DB26DA">
      <w:pPr>
        <w:pStyle w:val="ListParagraph"/>
        <w:numPr>
          <w:ilvl w:val="0"/>
          <w:numId w:val="13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bookmarkStart w:id="52" w:name="_Toc490173607"/>
      <w:proofErr w:type="gramStart"/>
      <w:r w:rsidRPr="00A460BE">
        <w:rPr>
          <w:rStyle w:val="Heading3Char"/>
        </w:rPr>
        <w:t>Hostname :</w:t>
      </w:r>
      <w:bookmarkEnd w:id="52"/>
      <w:proofErr w:type="gramEnd"/>
    </w:p>
    <w:p w14:paraId="4C1E237C" w14:textId="77777777" w:rsidR="00DB26DA" w:rsidRDefault="00DB26DA" w:rsidP="00DB26DA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5D49D67E" wp14:editId="74B68FA3">
                <wp:extent cx="6858000" cy="1107440"/>
                <wp:effectExtent l="0" t="0" r="0" b="10160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107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08FD5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hostname</w:t>
                            </w:r>
                          </w:p>
                          <w:p w14:paraId="52CAA6AF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netf-pebigdat03</w:t>
                            </w:r>
                          </w:p>
                          <w:p w14:paraId="43696C47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hostname -f</w:t>
                            </w:r>
                          </w:p>
                          <w:p w14:paraId="3E6BBE6E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24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red"/>
                              </w:rPr>
                              <w:t>hostname: Host name lookup failure</w:t>
                            </w:r>
                          </w:p>
                          <w:p w14:paraId="4675453F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1BEE6013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22:52:38 -05 2017</w:t>
                            </w:r>
                          </w:p>
                          <w:p w14:paraId="039BC12B" w14:textId="22E878BE" w:rsidR="003B2F66" w:rsidRPr="00307062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49D67E" id="Text Box 57" o:spid="_x0000_s1073" type="#_x0000_t202" style="width:540pt;height: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" fillcolor="#d9e2f3 [660]" stroked="f">
                <v:textbox>
                  <w:txbxContent>
                    <w:p w14:paraId="27F08FD5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hostname</w:t>
                      </w:r>
                    </w:p>
                    <w:p w14:paraId="52CAA6AF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netf-pebigdat03</w:t>
                      </w:r>
                    </w:p>
                    <w:p w14:paraId="43696C47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hostname -f</w:t>
                      </w:r>
                    </w:p>
                    <w:p w14:paraId="3E6BBE6E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2487">
                        <w:rPr>
                          <w:rFonts w:ascii="Courier New" w:hAnsi="Courier New" w:cs="Courier New"/>
                          <w:sz w:val="20"/>
                          <w:szCs w:val="20"/>
                          <w:highlight w:val="red"/>
                        </w:rPr>
                        <w:t>hostname: Host name lookup failure</w:t>
                      </w:r>
                    </w:p>
                    <w:p w14:paraId="4675453F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1BEE6013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22:52:38 -05 2017</w:t>
                      </w:r>
                    </w:p>
                    <w:p w14:paraId="039BC12B" w14:textId="22E878BE" w:rsidR="003B2F66" w:rsidRPr="00307062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B44279C" w14:textId="77777777" w:rsidR="00DB26DA" w:rsidRDefault="00DB26DA" w:rsidP="00DB26DA">
      <w:pPr>
        <w:pStyle w:val="ListParagraph"/>
        <w:ind w:left="0"/>
      </w:pPr>
    </w:p>
    <w:p w14:paraId="40B0642A" w14:textId="77777777" w:rsidR="00DB26DA" w:rsidRPr="004940C9" w:rsidRDefault="00DB26DA" w:rsidP="00DB26DA">
      <w:pPr>
        <w:pStyle w:val="ListParagraph"/>
        <w:numPr>
          <w:ilvl w:val="0"/>
          <w:numId w:val="13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bookmarkStart w:id="53" w:name="_Toc490173608"/>
      <w:r w:rsidRPr="00A460BE">
        <w:rPr>
          <w:rStyle w:val="Heading3Char"/>
        </w:rPr>
        <w:lastRenderedPageBreak/>
        <w:t>DNS forwar</w:t>
      </w:r>
      <w:r>
        <w:rPr>
          <w:rStyle w:val="Heading3Char"/>
        </w:rPr>
        <w:t>d</w:t>
      </w:r>
      <w:r w:rsidRPr="00A460BE">
        <w:rPr>
          <w:rStyle w:val="Heading3Char"/>
        </w:rPr>
        <w:t xml:space="preserve"> &amp; reverse lookup</w:t>
      </w:r>
      <w:bookmarkEnd w:id="53"/>
    </w:p>
    <w:p w14:paraId="49FF6697" w14:textId="77777777" w:rsidR="00DB26DA" w:rsidRDefault="00DB26DA" w:rsidP="00DB26DA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1AB167B0" wp14:editId="22E38E00">
                <wp:extent cx="6858000" cy="2407920"/>
                <wp:effectExtent l="0" t="0" r="0" b="5080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407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F0176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nslookup</w:t>
                            </w:r>
                            <w:proofErr w:type="spell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10.100.74.38</w:t>
                            </w:r>
                          </w:p>
                          <w:p w14:paraId="256809D3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Server:</w:t>
                            </w: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</w:t>
                            </w:r>
                          </w:p>
                          <w:p w14:paraId="234DA418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</w:t>
                            </w: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10.100.65.11#53</w:t>
                            </w:r>
                          </w:p>
                          <w:p w14:paraId="749CE849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28821DE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38.74.100.10.in-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addr.arpa</w:t>
                            </w:r>
                            <w:proofErr w:type="gram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name = netf-pebigdat03.epmtelco.com.co.</w:t>
                            </w:r>
                          </w:p>
                          <w:p w14:paraId="7B882A78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1D24238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nslookup</w:t>
                            </w:r>
                            <w:proofErr w:type="spell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netf-pebigdat03.epmtelco.com.co</w:t>
                            </w:r>
                          </w:p>
                          <w:p w14:paraId="6A43254C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Server:</w:t>
                            </w: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</w:t>
                            </w:r>
                          </w:p>
                          <w:p w14:paraId="2CFAD556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</w:t>
                            </w: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10.100.65.11#53</w:t>
                            </w:r>
                          </w:p>
                          <w:p w14:paraId="2DD72055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100196C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Name:</w:t>
                            </w: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netf-pebigdat03.epmtelco.com.co</w:t>
                            </w:r>
                          </w:p>
                          <w:p w14:paraId="6BDC1514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 10.100.74.38</w:t>
                            </w:r>
                          </w:p>
                          <w:p w14:paraId="7521A017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6078E10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0AE1D176" w14:textId="77777777" w:rsidR="003B2F66" w:rsidRPr="00A04848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22:53:40 -05 2017</w:t>
                            </w:r>
                          </w:p>
                          <w:p w14:paraId="0D722316" w14:textId="142D4096" w:rsidR="003B2F66" w:rsidRPr="00307062" w:rsidRDefault="003B2F66" w:rsidP="00A0484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[root@netf-pebigdat03 </w:t>
                            </w:r>
                            <w:proofErr w:type="gramStart"/>
                            <w:r w:rsidRPr="00A048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B167B0" id="Text Box 58" o:spid="_x0000_s1074" type="#_x0000_t202" style="width:540pt;height:1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" fillcolor="#d9e2f3 [660]" stroked="f">
                <v:textbox>
                  <w:txbxContent>
                    <w:p w14:paraId="6A7F0176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nslookup</w:t>
                      </w:r>
                      <w:proofErr w:type="spell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10.100.74.38</w:t>
                      </w:r>
                    </w:p>
                    <w:p w14:paraId="256809D3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Server:</w:t>
                      </w: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</w:t>
                      </w:r>
                    </w:p>
                    <w:p w14:paraId="234DA418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</w:t>
                      </w: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10.100.65.11#53</w:t>
                      </w:r>
                    </w:p>
                    <w:p w14:paraId="749CE849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28821DE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38.74.100.10.in-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addr.arpa</w:t>
                      </w:r>
                      <w:proofErr w:type="gram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name = netf-pebigdat03.epmtelco.com.co.</w:t>
                      </w:r>
                    </w:p>
                    <w:p w14:paraId="7B882A78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1D24238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nslookup</w:t>
                      </w:r>
                      <w:proofErr w:type="spell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netf-pebigdat03.epmtelco.com.co</w:t>
                      </w:r>
                    </w:p>
                    <w:p w14:paraId="6A43254C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Server:</w:t>
                      </w: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</w:t>
                      </w:r>
                    </w:p>
                    <w:p w14:paraId="2CFAD556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</w:t>
                      </w: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10.100.65.11#53</w:t>
                      </w:r>
                    </w:p>
                    <w:p w14:paraId="2DD72055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100196C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Name:</w:t>
                      </w: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netf-pebigdat03.epmtelco.com.co</w:t>
                      </w:r>
                    </w:p>
                    <w:p w14:paraId="6BDC1514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 10.100.74.38</w:t>
                      </w:r>
                    </w:p>
                    <w:p w14:paraId="7521A017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6078E10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0AE1D176" w14:textId="77777777" w:rsidR="003B2F66" w:rsidRPr="00A04848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22:53:40 -05 2017</w:t>
                      </w:r>
                    </w:p>
                    <w:p w14:paraId="0D722316" w14:textId="142D4096" w:rsidR="003B2F66" w:rsidRPr="00307062" w:rsidRDefault="003B2F66" w:rsidP="00A0484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[root@netf-pebigdat03 </w:t>
                      </w:r>
                      <w:proofErr w:type="gramStart"/>
                      <w:r w:rsidRPr="00A048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203A118" w14:textId="0ECB5F48" w:rsidR="003F5562" w:rsidRPr="003F5562" w:rsidRDefault="00DB26DA" w:rsidP="003F5562">
      <w:r>
        <w:br w:type="page"/>
      </w:r>
    </w:p>
    <w:p w14:paraId="7437C920" w14:textId="1D2523B4" w:rsidR="003F5562" w:rsidRPr="00DB26DA" w:rsidRDefault="003F5562" w:rsidP="00DB26DA">
      <w:pPr>
        <w:pStyle w:val="Heading2"/>
        <w:rPr>
          <w:u w:val="single"/>
        </w:rPr>
      </w:pPr>
      <w:bookmarkStart w:id="54" w:name="_Toc490173609"/>
      <w:r>
        <w:rPr>
          <w:u w:val="single"/>
        </w:rPr>
        <w:lastRenderedPageBreak/>
        <w:t>Datanode-</w:t>
      </w:r>
      <w:proofErr w:type="gramStart"/>
      <w:r>
        <w:rPr>
          <w:u w:val="single"/>
        </w:rPr>
        <w:t>4 :</w:t>
      </w:r>
      <w:proofErr w:type="gramEnd"/>
      <w:r>
        <w:rPr>
          <w:u w:val="single"/>
        </w:rPr>
        <w:t xml:space="preserve"> 10.100.74.39 :</w:t>
      </w:r>
      <w:bookmarkEnd w:id="54"/>
      <w:r>
        <w:rPr>
          <w:u w:val="single"/>
        </w:rPr>
        <w:t xml:space="preserve"> </w:t>
      </w:r>
    </w:p>
    <w:p w14:paraId="43FA7AC5" w14:textId="77777777" w:rsidR="00B63674" w:rsidRDefault="00B63674"/>
    <w:p w14:paraId="79D6505A" w14:textId="77777777" w:rsidR="003F5562" w:rsidRDefault="003F5562"/>
    <w:p w14:paraId="4B428DAB" w14:textId="783D1BF5" w:rsidR="003F5562" w:rsidRDefault="003F5562" w:rsidP="003F5562">
      <w:pPr>
        <w:pStyle w:val="ListParagraph"/>
        <w:numPr>
          <w:ilvl w:val="0"/>
          <w:numId w:val="7"/>
        </w:numPr>
      </w:pPr>
      <w:bookmarkStart w:id="55" w:name="_Toc490173610"/>
      <w:r>
        <w:rPr>
          <w:rStyle w:val="Heading3Char"/>
        </w:rPr>
        <w:t>OS</w:t>
      </w:r>
      <w:r w:rsidRPr="004569E8">
        <w:rPr>
          <w:rStyle w:val="Heading3Char"/>
        </w:rPr>
        <w:t xml:space="preserve"> </w:t>
      </w:r>
      <w:proofErr w:type="gramStart"/>
      <w:r w:rsidRPr="004569E8">
        <w:rPr>
          <w:rStyle w:val="Heading3Char"/>
        </w:rPr>
        <w:t>Version :</w:t>
      </w:r>
      <w:bookmarkEnd w:id="55"/>
      <w:proofErr w:type="gramEnd"/>
      <w:r>
        <w:t xml:space="preserve"> Red-Hat 6.9 </w:t>
      </w:r>
    </w:p>
    <w:p w14:paraId="5341BE59" w14:textId="77777777" w:rsidR="003F5562" w:rsidRDefault="003F5562" w:rsidP="003F556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0C75C149" wp14:editId="1C84B981">
                <wp:extent cx="6858000" cy="840740"/>
                <wp:effectExtent l="0" t="0" r="0" b="0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40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21721" w14:textId="77777777" w:rsidR="003B2F66" w:rsidRPr="00A44869" w:rsidRDefault="003B2F66" w:rsidP="00A4486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29BE2EFF" w14:textId="77777777" w:rsidR="003B2F66" w:rsidRPr="00A44869" w:rsidRDefault="003B2F66" w:rsidP="00A4486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16:22:49 -05 2017</w:t>
                            </w:r>
                          </w:p>
                          <w:p w14:paraId="001DB698" w14:textId="77777777" w:rsidR="003B2F66" w:rsidRPr="00A44869" w:rsidRDefault="003B2F66" w:rsidP="00A4486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redhat</w:t>
                            </w:r>
                            <w:proofErr w:type="spell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-release</w:t>
                            </w:r>
                          </w:p>
                          <w:p w14:paraId="0EF2A36A" w14:textId="77777777" w:rsidR="003B2F66" w:rsidRPr="00A44869" w:rsidRDefault="003B2F66" w:rsidP="00A4486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Red Hat Enterprise Linux Server release 6.9 (Santiago)</w:t>
                            </w:r>
                          </w:p>
                          <w:p w14:paraId="0D73C3D9" w14:textId="77777777" w:rsidR="003B2F66" w:rsidRPr="007446A5" w:rsidRDefault="003B2F66" w:rsidP="00A4486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5C149" id="Text Box 36" o:spid="_x0000_s1075" type="#_x0000_t202" style="width:540pt;height: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" fillcolor="#d9e2f3 [660]" stroked="f">
                <v:textbox>
                  <w:txbxContent>
                    <w:p w14:paraId="50821721" w14:textId="77777777" w:rsidR="003B2F66" w:rsidRPr="00A44869" w:rsidRDefault="003B2F66" w:rsidP="00A4486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29BE2EFF" w14:textId="77777777" w:rsidR="003B2F66" w:rsidRPr="00A44869" w:rsidRDefault="003B2F66" w:rsidP="00A4486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16:22:49 -05 2017</w:t>
                      </w:r>
                    </w:p>
                    <w:p w14:paraId="001DB698" w14:textId="77777777" w:rsidR="003B2F66" w:rsidRPr="00A44869" w:rsidRDefault="003B2F66" w:rsidP="00A4486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redhat</w:t>
                      </w:r>
                      <w:proofErr w:type="spell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-release</w:t>
                      </w:r>
                    </w:p>
                    <w:p w14:paraId="0EF2A36A" w14:textId="77777777" w:rsidR="003B2F66" w:rsidRPr="00A44869" w:rsidRDefault="003B2F66" w:rsidP="00A4486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Red Hat Enterprise Linux Server release 6.9 (Santiago)</w:t>
                      </w:r>
                    </w:p>
                    <w:p w14:paraId="0D73C3D9" w14:textId="77777777" w:rsidR="003B2F66" w:rsidRPr="007446A5" w:rsidRDefault="003B2F66" w:rsidP="00A4486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2E28D68" w14:textId="3AD36E85" w:rsidR="003F5562" w:rsidRPr="003F5562" w:rsidRDefault="003F5562" w:rsidP="003F5562">
      <w:pPr>
        <w:pStyle w:val="ListParagraph"/>
        <w:numPr>
          <w:ilvl w:val="0"/>
          <w:numId w:val="7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bookmarkStart w:id="56" w:name="_Toc490173611"/>
      <w:r w:rsidRPr="004569E8">
        <w:rPr>
          <w:rStyle w:val="Heading3Char"/>
        </w:rPr>
        <w:t xml:space="preserve">Disk </w:t>
      </w:r>
      <w:proofErr w:type="gramStart"/>
      <w:r w:rsidRPr="004569E8">
        <w:rPr>
          <w:rStyle w:val="Heading3Char"/>
        </w:rPr>
        <w:t xml:space="preserve">Formatting </w:t>
      </w:r>
      <w:r>
        <w:rPr>
          <w:rStyle w:val="Heading3Char"/>
        </w:rPr>
        <w:t>:</w:t>
      </w:r>
      <w:bookmarkEnd w:id="56"/>
      <w:proofErr w:type="gramEnd"/>
      <w:r>
        <w:rPr>
          <w:rStyle w:val="Heading3Char"/>
        </w:rPr>
        <w:t xml:space="preserve"> </w:t>
      </w:r>
      <w:proofErr w:type="spellStart"/>
      <w:r>
        <w:t>noatime</w:t>
      </w:r>
      <w:proofErr w:type="spellEnd"/>
      <w:r>
        <w:t xml:space="preserve"> mount option is not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for </w:t>
      </w:r>
      <w:proofErr w:type="spellStart"/>
      <w:r>
        <w:t>datanodes</w:t>
      </w:r>
      <w:proofErr w:type="spellEnd"/>
      <w:r>
        <w:t xml:space="preserve"> .</w:t>
      </w:r>
    </w:p>
    <w:p w14:paraId="4857893A" w14:textId="77777777" w:rsidR="003F5562" w:rsidRDefault="003F5562" w:rsidP="003F5562">
      <w:pPr>
        <w:pStyle w:val="ListParagraph"/>
        <w:ind w:left="36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06882885" w14:textId="4DD34444" w:rsidR="006C23BD" w:rsidRPr="00CE3A11" w:rsidRDefault="006C23BD" w:rsidP="003F5562">
      <w:pPr>
        <w:pStyle w:val="ListParagraph"/>
        <w:ind w:left="36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noProof/>
        </w:rPr>
        <mc:AlternateContent>
          <mc:Choice Requires="wps">
            <w:drawing>
              <wp:inline distT="0" distB="0" distL="0" distR="0" wp14:anchorId="3CEEBF71" wp14:editId="1236FE34">
                <wp:extent cx="6858000" cy="3347720"/>
                <wp:effectExtent l="0" t="0" r="0" b="5080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347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C7CFF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6F44022C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16:23:13 -05 2017</w:t>
                            </w:r>
                          </w:p>
                          <w:p w14:paraId="1F145363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-h</w:t>
                            </w:r>
                          </w:p>
                          <w:p w14:paraId="69CFCB1D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Filesystem      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Size  Used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Avail Use% Mounted on</w:t>
                            </w:r>
                          </w:p>
                          <w:p w14:paraId="63B002AE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/dev/sda6       110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1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.9G  103G   2% /</w:t>
                            </w:r>
                          </w:p>
                          <w:p w14:paraId="7263C3AB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126G     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0  126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0% /dev/</w:t>
                            </w:r>
                            <w:proofErr w:type="spell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shm</w:t>
                            </w:r>
                            <w:proofErr w:type="spellEnd"/>
                          </w:p>
                          <w:p w14:paraId="78567DFD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/dev/sda1       976M   77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849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 9% /boot</w:t>
                            </w:r>
                          </w:p>
                          <w:p w14:paraId="292C5151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/dev/sda5       118G   60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112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/opt</w:t>
                            </w:r>
                          </w:p>
                          <w:p w14:paraId="24385463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/dev/sda2       173G   60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164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 1% /</w:t>
                            </w:r>
                            <w:proofErr w:type="spell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</w:p>
                          <w:p w14:paraId="200A2A24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/dev/sda3       148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  659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140G   1% /</w:t>
                            </w:r>
                            <w:proofErr w:type="spell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</w:p>
                          <w:p w14:paraId="40FF6831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/dev/sdb1       3.6T   68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/grid/0</w:t>
                            </w:r>
                          </w:p>
                          <w:p w14:paraId="214CF3B9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/dev/sdc1       3.6T   68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/grid/1</w:t>
                            </w:r>
                          </w:p>
                          <w:p w14:paraId="202EC478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/dev/sdd1       3.6T   68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/grid/2</w:t>
                            </w:r>
                          </w:p>
                          <w:p w14:paraId="3D33F547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/dev/sde1       3.6T   68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/grid/3</w:t>
                            </w:r>
                          </w:p>
                          <w:p w14:paraId="0D557BCA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/dev/sdf1       3.6T   68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/grid/4</w:t>
                            </w:r>
                          </w:p>
                          <w:p w14:paraId="237AA371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/dev/sdg1       3.6T   68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/grid/5</w:t>
                            </w:r>
                          </w:p>
                          <w:p w14:paraId="32DCDC3A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/dev/sdh1       3.6T   68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/grid/6</w:t>
                            </w:r>
                          </w:p>
                          <w:p w14:paraId="5DF95D0F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/dev/sdi1       3.6T   68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/grid/7</w:t>
                            </w:r>
                          </w:p>
                          <w:p w14:paraId="4273E6EF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/dev/sdj1       3.6T   68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/grid/8</w:t>
                            </w:r>
                          </w:p>
                          <w:p w14:paraId="736F3A89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/dev/sdk1       3.6T   68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/grid/9</w:t>
                            </w:r>
                          </w:p>
                          <w:p w14:paraId="0D258033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/dev/sdl1       3.6T   68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/grid/10</w:t>
                            </w:r>
                          </w:p>
                          <w:p w14:paraId="72B3E3B0" w14:textId="77777777" w:rsidR="003B2F66" w:rsidRPr="00A44869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/dev/sdm1       3.6T   68</w:t>
                            </w:r>
                            <w:proofErr w:type="gramStart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 3</w:t>
                            </w:r>
                            <w:proofErr w:type="gramEnd"/>
                            <w:r w:rsidRPr="00A448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.4T   1% /grid/11</w:t>
                            </w:r>
                          </w:p>
                          <w:p w14:paraId="7A32DBDB" w14:textId="77777777" w:rsidR="003B2F66" w:rsidRPr="007446A5" w:rsidRDefault="003B2F66" w:rsidP="006C23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EEBF71" id="Text Box 46" o:spid="_x0000_s1076" type="#_x0000_t202" style="width:540pt;height:26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" fillcolor="#d9e2f3 [660]" stroked="f">
                <v:textbox>
                  <w:txbxContent>
                    <w:p w14:paraId="37AC7CFF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6F44022C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16:23:13 -05 2017</w:t>
                      </w:r>
                    </w:p>
                    <w:p w14:paraId="1F145363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-h</w:t>
                      </w:r>
                    </w:p>
                    <w:p w14:paraId="69CFCB1D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Filesystem      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Size  Used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Avail Use% Mounted on</w:t>
                      </w:r>
                    </w:p>
                    <w:p w14:paraId="63B002AE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/dev/sda6       110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1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.9G  103G   2% /</w:t>
                      </w:r>
                    </w:p>
                    <w:p w14:paraId="7263C3AB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126G     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0  126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0% /dev/</w:t>
                      </w:r>
                      <w:proofErr w:type="spell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shm</w:t>
                      </w:r>
                      <w:proofErr w:type="spellEnd"/>
                    </w:p>
                    <w:p w14:paraId="78567DFD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/dev/sda1       976M   77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849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 9% /boot</w:t>
                      </w:r>
                    </w:p>
                    <w:p w14:paraId="292C5151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/dev/sda5       118G   60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112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/opt</w:t>
                      </w:r>
                    </w:p>
                    <w:p w14:paraId="24385463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/dev/sda2       173G   60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164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 1% /</w:t>
                      </w:r>
                      <w:proofErr w:type="spell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</w:p>
                    <w:p w14:paraId="200A2A24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/dev/sda3       148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  659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140G   1% /</w:t>
                      </w:r>
                      <w:proofErr w:type="spell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</w:p>
                    <w:p w14:paraId="40FF6831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/dev/sdb1       3.6T   68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/grid/0</w:t>
                      </w:r>
                    </w:p>
                    <w:p w14:paraId="214CF3B9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/dev/sdc1       3.6T   68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/grid/1</w:t>
                      </w:r>
                    </w:p>
                    <w:p w14:paraId="202EC478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/dev/sdd1       3.6T   68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/grid/2</w:t>
                      </w:r>
                    </w:p>
                    <w:p w14:paraId="3D33F547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/dev/sde1       3.6T   68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/grid/3</w:t>
                      </w:r>
                    </w:p>
                    <w:p w14:paraId="0D557BCA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/dev/sdf1       3.6T   68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/grid/4</w:t>
                      </w:r>
                    </w:p>
                    <w:p w14:paraId="237AA371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/dev/sdg1       3.6T   68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/grid/5</w:t>
                      </w:r>
                    </w:p>
                    <w:p w14:paraId="32DCDC3A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/dev/sdh1       3.6T   68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/grid/6</w:t>
                      </w:r>
                    </w:p>
                    <w:p w14:paraId="5DF95D0F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/dev/sdi1       3.6T   68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/grid/7</w:t>
                      </w:r>
                    </w:p>
                    <w:p w14:paraId="4273E6EF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/dev/sdj1       3.6T   68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/grid/8</w:t>
                      </w:r>
                    </w:p>
                    <w:p w14:paraId="736F3A89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/dev/sdk1       3.6T   68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/grid/9</w:t>
                      </w:r>
                    </w:p>
                    <w:p w14:paraId="0D258033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/dev/sdl1       3.6T   68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/grid/10</w:t>
                      </w:r>
                    </w:p>
                    <w:p w14:paraId="72B3E3B0" w14:textId="77777777" w:rsidR="003B2F66" w:rsidRPr="00A44869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/dev/sdm1       3.6T   68</w:t>
                      </w:r>
                      <w:proofErr w:type="gramStart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 3</w:t>
                      </w:r>
                      <w:proofErr w:type="gramEnd"/>
                      <w:r w:rsidRPr="00A448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.4T   1% /grid/11</w:t>
                      </w:r>
                    </w:p>
                    <w:p w14:paraId="7A32DBDB" w14:textId="77777777" w:rsidR="003B2F66" w:rsidRPr="007446A5" w:rsidRDefault="003B2F66" w:rsidP="006C23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38439F" w14:textId="77777777" w:rsidR="003F5562" w:rsidRDefault="003F5562" w:rsidP="003F5562">
      <w:r>
        <w:rPr>
          <w:noProof/>
        </w:rPr>
        <w:lastRenderedPageBreak/>
        <mc:AlternateContent>
          <mc:Choice Requires="wps">
            <w:drawing>
              <wp:inline distT="0" distB="0" distL="0" distR="0" wp14:anchorId="2ACD553E" wp14:editId="427241B7">
                <wp:extent cx="6858000" cy="5877560"/>
                <wp:effectExtent l="0" t="0" r="0" b="0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877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059B4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655E0CA7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22:57:01 -05 2017</w:t>
                            </w:r>
                          </w:p>
                          <w:p w14:paraId="641860B2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fstab</w:t>
                            </w:r>
                            <w:proofErr w:type="spellEnd"/>
                          </w:p>
                          <w:p w14:paraId="16427A70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F5FD223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6A0D4C13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/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fstab</w:t>
                            </w:r>
                            <w:proofErr w:type="spellEnd"/>
                          </w:p>
                          <w:p w14:paraId="1B2C5A0F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Created by anaconda on Tue 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1</w:t>
                            </w:r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01:05:33 2017</w:t>
                            </w:r>
                          </w:p>
                          <w:p w14:paraId="0F87AD2C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630B1B8B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Accessible filesystems, by reference, are maintained under '/dev/disk'</w:t>
                            </w:r>
                          </w:p>
                          <w:p w14:paraId="3C2C83EE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See man pages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fstab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5), 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findfs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(8), mount(8) and/or 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blkid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(8) for more info</w:t>
                            </w:r>
                          </w:p>
                          <w:p w14:paraId="12CE1289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06A9D9C8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UUID=0cffbe0f-79bc-4615-b67f-57b44ef3031b /                       ext4    defaults        1 1</w:t>
                            </w:r>
                          </w:p>
                          <w:p w14:paraId="3D147020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UUID=c97d1af2-1311-4e09-963a-8a214318cb8a /boot                   ext4    defaults        1 2</w:t>
                            </w:r>
                          </w:p>
                          <w:p w14:paraId="541E4461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UUID=f1e983b0-4ef8-4fd8-9438-91ae99ce51be /opt                    ext4    defaults        1 2</w:t>
                            </w:r>
                          </w:p>
                          <w:p w14:paraId="28322564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UUID=7d1d811b-01a0-4231-8681-455cb39131f6 /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ext4    defaults        1 2</w:t>
                            </w:r>
                          </w:p>
                          <w:p w14:paraId="26D1333D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UUID=5e42a39b-9b5f-438a-a460-38fbe9d24dba /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ext4    defaults        1 2</w:t>
                            </w:r>
                          </w:p>
                          <w:p w14:paraId="42A770B2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/dev/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shm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tmpfs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defaults        0 0</w:t>
                            </w:r>
                          </w:p>
                          <w:p w14:paraId="2C9B25B8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devpts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/dev/pts            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devpts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gid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=5,mode=620  0 0</w:t>
                            </w:r>
                          </w:p>
                          <w:p w14:paraId="5702E181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sysfs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/sys                    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sysfs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defaults        0 0</w:t>
                            </w:r>
                          </w:p>
                          <w:p w14:paraId="2491EDA7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                    /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defaults        0 0</w:t>
                            </w:r>
                          </w:p>
                          <w:p w14:paraId="0D56E6B4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9DD425C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/dev/sdb1       /grid/0         ext4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18479B64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/dev/sdc1       /grid/1         ext4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0E210840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/dev/sdd1       /grid/2         ext4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24462637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/dev/sde1       /grid/3         ext4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3234D0D7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/dev/sdf1       /grid/4         ext4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2F3C9F2C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/dev/sdg1       /grid/5         ext4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43B3375F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/dev/sdh1       /grid/6         ext4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4D600FED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/dev/sdi1       /grid/7         ext4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794FDDD2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/dev/sdj1       /grid/8         ext4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07FDC29E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/dev/sdk1       /grid/9         ext4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2D1FEEA8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/dev/sdl1       /grid/10        ext4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3D1372E8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/dev/sdm1       /grid/11        ext4    </w:t>
                            </w:r>
                            <w:proofErr w:type="spellStart"/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defaults,noatime</w:t>
                            </w:r>
                            <w:proofErr w:type="spellEnd"/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0 0</w:t>
                            </w:r>
                          </w:p>
                          <w:p w14:paraId="5EABB35E" w14:textId="2E2BF9E3" w:rsidR="003B2F66" w:rsidRPr="007446A5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CD553E" id="Text Box 37" o:spid="_x0000_s1077" type="#_x0000_t202" style="width:540pt;height:4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" fillcolor="#d9e2f3 [660]" stroked="f">
                <v:textbox>
                  <w:txbxContent>
                    <w:p w14:paraId="226059B4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655E0CA7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22:57:01 -05 2017</w:t>
                      </w:r>
                    </w:p>
                    <w:p w14:paraId="641860B2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fstab</w:t>
                      </w:r>
                      <w:proofErr w:type="spellEnd"/>
                    </w:p>
                    <w:p w14:paraId="16427A70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F5FD223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  <w:p w14:paraId="6A0D4C13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/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fstab</w:t>
                      </w:r>
                      <w:proofErr w:type="spellEnd"/>
                    </w:p>
                    <w:p w14:paraId="1B2C5A0F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Created by anaconda on Tue 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1</w:t>
                      </w:r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01:05:33 2017</w:t>
                      </w:r>
                    </w:p>
                    <w:p w14:paraId="0F87AD2C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  <w:p w14:paraId="630B1B8B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Accessible filesystems, by reference, are maintained under '/dev/disk'</w:t>
                      </w:r>
                    </w:p>
                    <w:p w14:paraId="3C2C83EE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See man pages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fstab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5), 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findfs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(8), mount(8) and/or 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blkid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(8) for more info</w:t>
                      </w:r>
                    </w:p>
                    <w:p w14:paraId="12CE1289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  <w:p w14:paraId="06A9D9C8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UUID=0cffbe0f-79bc-4615-b67f-57b44ef3031b /                       ext4    defaults        1 1</w:t>
                      </w:r>
                    </w:p>
                    <w:p w14:paraId="3D147020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UUID=c97d1af2-1311-4e09-963a-8a214318cb8a /boot                   ext4    defaults        1 2</w:t>
                      </w:r>
                    </w:p>
                    <w:p w14:paraId="541E4461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UUID=f1e983b0-4ef8-4fd8-9438-91ae99ce51be /opt                    ext4    defaults        1 2</w:t>
                      </w:r>
                    </w:p>
                    <w:p w14:paraId="28322564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UUID=7d1d811b-01a0-4231-8681-455cb39131f6 /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ext4    defaults        1 2</w:t>
                      </w:r>
                    </w:p>
                    <w:p w14:paraId="26D1333D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UUID=5e42a39b-9b5f-438a-a460-38fbe9d24dba /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ext4    defaults        1 2</w:t>
                      </w:r>
                    </w:p>
                    <w:p w14:paraId="42A770B2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/dev/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shm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tmpfs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defaults        0 0</w:t>
                      </w:r>
                    </w:p>
                    <w:p w14:paraId="2C9B25B8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devpts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/dev/pts            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devpts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gid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=5,mode=620  0 0</w:t>
                      </w:r>
                    </w:p>
                    <w:p w14:paraId="5702E181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sysfs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/sys                    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sysfs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defaults        0 0</w:t>
                      </w:r>
                    </w:p>
                    <w:p w14:paraId="2491EDA7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                    /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defaults        0 0</w:t>
                      </w:r>
                    </w:p>
                    <w:p w14:paraId="0D56E6B4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9DD425C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/dev/sdb1       /grid/0         ext4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18479B64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/dev/sdc1       /grid/1         ext4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0E210840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/dev/sdd1       /grid/2         ext4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24462637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/dev/sde1       /grid/3         ext4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3234D0D7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/dev/sdf1       /grid/4         ext4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2F3C9F2C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/dev/sdg1       /grid/5         ext4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43B3375F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/dev/sdh1       /grid/6         ext4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4D600FED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/dev/sdi1       /grid/7         ext4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794FDDD2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/dev/sdj1       /grid/8         ext4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07FDC29E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/dev/sdk1       /grid/9         ext4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2D1FEEA8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/dev/sdl1       /grid/10        ext4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3D1372E8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/dev/sdm1       /grid/11        ext4    </w:t>
                      </w:r>
                      <w:proofErr w:type="spellStart"/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defaults,noatime</w:t>
                      </w:r>
                      <w:proofErr w:type="spellEnd"/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0 0</w:t>
                      </w:r>
                    </w:p>
                    <w:p w14:paraId="5EABB35E" w14:textId="2E2BF9E3" w:rsidR="003B2F66" w:rsidRPr="007446A5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6871B87" w14:textId="55F5A7BB" w:rsidR="003F5562" w:rsidRDefault="003F5562" w:rsidP="003D1852">
      <w:pPr>
        <w:pStyle w:val="ListParagraph"/>
        <w:numPr>
          <w:ilvl w:val="0"/>
          <w:numId w:val="7"/>
        </w:numPr>
        <w:rPr>
          <w:rStyle w:val="Heading3Char"/>
        </w:rPr>
      </w:pPr>
      <w:bookmarkStart w:id="57" w:name="_Toc490173612"/>
      <w:r w:rsidRPr="00A460BE">
        <w:rPr>
          <w:rStyle w:val="Heading3Char"/>
        </w:rPr>
        <w:t>OS Level checks:</w:t>
      </w:r>
      <w:bookmarkEnd w:id="57"/>
      <w:r w:rsidRPr="00A460BE">
        <w:rPr>
          <w:rStyle w:val="Heading3Char"/>
        </w:rPr>
        <w:t xml:space="preserve"> </w:t>
      </w:r>
    </w:p>
    <w:p w14:paraId="4837F20B" w14:textId="595E3FBB" w:rsidR="003F5562" w:rsidRPr="00554B75" w:rsidRDefault="003F5562" w:rsidP="00082148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58" w:name="_Toc490173613"/>
      <w:proofErr w:type="spellStart"/>
      <w:proofErr w:type="gramStart"/>
      <w:r w:rsidRPr="00082148">
        <w:rPr>
          <w:rStyle w:val="Heading3Char"/>
        </w:rPr>
        <w:t>Swappiness</w:t>
      </w:r>
      <w:bookmarkEnd w:id="58"/>
      <w:proofErr w:type="spellEnd"/>
      <w:r>
        <w:t xml:space="preserve"> :</w:t>
      </w:r>
      <w:proofErr w:type="gramEnd"/>
    </w:p>
    <w:p w14:paraId="254D6E55" w14:textId="77777777" w:rsidR="003F5562" w:rsidRDefault="003F5562" w:rsidP="003F5562">
      <w:pPr>
        <w:pStyle w:val="ListParagraph"/>
        <w:ind w:left="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noProof/>
        </w:rPr>
        <mc:AlternateContent>
          <mc:Choice Requires="wps">
            <w:drawing>
              <wp:inline distT="0" distB="0" distL="0" distR="0" wp14:anchorId="57E9E44E" wp14:editId="42E856FB">
                <wp:extent cx="6858000" cy="1546860"/>
                <wp:effectExtent l="0" t="0" r="0" b="2540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546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F43ED" w14:textId="77777777" w:rsidR="003B2F66" w:rsidRPr="00E7786C" w:rsidRDefault="003B2F66" w:rsidP="00E7786C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cat /proc/sys/</w:t>
                            </w:r>
                            <w:proofErr w:type="spell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swappiness</w:t>
                            </w:r>
                            <w:proofErr w:type="spellEnd"/>
                          </w:p>
                          <w:p w14:paraId="333DCDAA" w14:textId="77777777" w:rsidR="003B2F66" w:rsidRPr="00E7786C" w:rsidRDefault="003B2F66" w:rsidP="00E7786C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6507C241" w14:textId="77777777" w:rsidR="003B2F66" w:rsidRPr="00E7786C" w:rsidRDefault="003B2F66" w:rsidP="00E7786C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sysctl</w:t>
                            </w:r>
                            <w:proofErr w:type="spellEnd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vm.swappiness</w:t>
                            </w:r>
                            <w:proofErr w:type="spellEnd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=1</w:t>
                            </w:r>
                          </w:p>
                          <w:p w14:paraId="75B42D19" w14:textId="77777777" w:rsidR="003B2F66" w:rsidRPr="00E7786C" w:rsidRDefault="003B2F66" w:rsidP="00E7786C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vm.swappiness</w:t>
                            </w:r>
                            <w:proofErr w:type="spellEnd"/>
                            <w:proofErr w:type="gramEnd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= 1</w:t>
                            </w:r>
                          </w:p>
                          <w:p w14:paraId="1C331118" w14:textId="77777777" w:rsidR="003B2F66" w:rsidRPr="00E7786C" w:rsidRDefault="003B2F66" w:rsidP="00E7786C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sysctl.conf</w:t>
                            </w:r>
                            <w:proofErr w:type="spellEnd"/>
                          </w:p>
                          <w:p w14:paraId="6E2386AE" w14:textId="77777777" w:rsidR="003B2F66" w:rsidRPr="00E7786C" w:rsidRDefault="003B2F66" w:rsidP="00E7786C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cat /proc/sys/</w:t>
                            </w:r>
                            <w:proofErr w:type="spell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swappiness</w:t>
                            </w:r>
                            <w:proofErr w:type="spellEnd"/>
                          </w:p>
                          <w:p w14:paraId="63F2AD8E" w14:textId="77777777" w:rsidR="003B2F66" w:rsidRPr="00E7786C" w:rsidRDefault="003B2F66" w:rsidP="00E7786C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6C23BD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  <w:p w14:paraId="6FF91399" w14:textId="77777777" w:rsidR="003B2F66" w:rsidRPr="00E7786C" w:rsidRDefault="003B2F66" w:rsidP="00E7786C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4171CDD1" w14:textId="77777777" w:rsidR="003B2F66" w:rsidRPr="00E7786C" w:rsidRDefault="003B2F66" w:rsidP="00E7786C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 16:25:04 -05 2017</w:t>
                            </w:r>
                          </w:p>
                          <w:p w14:paraId="45F1A0DE" w14:textId="77777777" w:rsidR="003B2F66" w:rsidRPr="00307062" w:rsidRDefault="003B2F66" w:rsidP="00E7786C">
                            <w:pPr>
                              <w:pStyle w:val="ListParagraph"/>
                              <w:ind w:left="0"/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eastAsiaTheme="majorEastAsia" w:hAnsi="Courier New" w:cs="Courier New"/>
                                <w:color w:val="1F3763" w:themeColor="accent1" w:themeShade="7F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9E44E" id="Text Box 38" o:spid="_x0000_s1078" type="#_x0000_t202" style="width:540pt;height:1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" fillcolor="#d9e2f3 [660]" stroked="f">
                <v:textbox>
                  <w:txbxContent>
                    <w:p w14:paraId="7FDF43ED" w14:textId="77777777" w:rsidR="003B2F66" w:rsidRPr="00E7786C" w:rsidRDefault="003B2F66" w:rsidP="00E7786C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cat /proc/sys/</w:t>
                      </w:r>
                      <w:proofErr w:type="spell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swappiness</w:t>
                      </w:r>
                      <w:proofErr w:type="spellEnd"/>
                    </w:p>
                    <w:p w14:paraId="333DCDAA" w14:textId="77777777" w:rsidR="003B2F66" w:rsidRPr="00E7786C" w:rsidRDefault="003B2F66" w:rsidP="00E7786C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20</w:t>
                      </w:r>
                    </w:p>
                    <w:p w14:paraId="6507C241" w14:textId="77777777" w:rsidR="003B2F66" w:rsidRPr="00E7786C" w:rsidRDefault="003B2F66" w:rsidP="00E7786C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sysctl</w:t>
                      </w:r>
                      <w:proofErr w:type="spellEnd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vm.swappiness</w:t>
                      </w:r>
                      <w:proofErr w:type="spellEnd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=1</w:t>
                      </w:r>
                    </w:p>
                    <w:p w14:paraId="75B42D19" w14:textId="77777777" w:rsidR="003B2F66" w:rsidRPr="00E7786C" w:rsidRDefault="003B2F66" w:rsidP="00E7786C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vm.swappiness</w:t>
                      </w:r>
                      <w:proofErr w:type="spellEnd"/>
                      <w:proofErr w:type="gramEnd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= 1</w:t>
                      </w:r>
                    </w:p>
                    <w:p w14:paraId="1C331118" w14:textId="77777777" w:rsidR="003B2F66" w:rsidRPr="00E7786C" w:rsidRDefault="003B2F66" w:rsidP="00E7786C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sysctl.conf</w:t>
                      </w:r>
                      <w:proofErr w:type="spellEnd"/>
                    </w:p>
                    <w:p w14:paraId="6E2386AE" w14:textId="77777777" w:rsidR="003B2F66" w:rsidRPr="00E7786C" w:rsidRDefault="003B2F66" w:rsidP="00E7786C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cat /proc/sys/</w:t>
                      </w:r>
                      <w:proofErr w:type="spell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swappiness</w:t>
                      </w:r>
                      <w:proofErr w:type="spellEnd"/>
                    </w:p>
                    <w:p w14:paraId="63F2AD8E" w14:textId="77777777" w:rsidR="003B2F66" w:rsidRPr="00E7786C" w:rsidRDefault="003B2F66" w:rsidP="00E7786C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6C23BD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  <w:p w14:paraId="6FF91399" w14:textId="77777777" w:rsidR="003B2F66" w:rsidRPr="00E7786C" w:rsidRDefault="003B2F66" w:rsidP="00E7786C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4171CDD1" w14:textId="77777777" w:rsidR="003B2F66" w:rsidRPr="00E7786C" w:rsidRDefault="003B2F66" w:rsidP="00E7786C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 16:25:04 -05 2017</w:t>
                      </w:r>
                    </w:p>
                    <w:p w14:paraId="45F1A0DE" w14:textId="77777777" w:rsidR="003B2F66" w:rsidRPr="00307062" w:rsidRDefault="003B2F66" w:rsidP="00E7786C">
                      <w:pPr>
                        <w:pStyle w:val="ListParagraph"/>
                        <w:ind w:left="0"/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eastAsiaTheme="majorEastAsia" w:hAnsi="Courier New" w:cs="Courier New"/>
                          <w:color w:val="1F3763" w:themeColor="accent1" w:themeShade="7F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87A2AD4" w14:textId="77777777" w:rsidR="008A1EFD" w:rsidRDefault="008A1EFD">
      <w:pPr>
        <w:rPr>
          <w:rStyle w:val="Heading3Char"/>
        </w:rPr>
      </w:pPr>
      <w:r>
        <w:rPr>
          <w:rStyle w:val="Heading3Char"/>
        </w:rPr>
        <w:br w:type="page"/>
      </w:r>
    </w:p>
    <w:p w14:paraId="268E80A8" w14:textId="344FE7BE" w:rsidR="003F5562" w:rsidRPr="00082148" w:rsidRDefault="003F5562" w:rsidP="00082148">
      <w:pPr>
        <w:pStyle w:val="ListParagraph"/>
        <w:numPr>
          <w:ilvl w:val="0"/>
          <w:numId w:val="12"/>
        </w:numPr>
        <w:rPr>
          <w:rStyle w:val="Heading3Char"/>
        </w:rPr>
      </w:pPr>
      <w:bookmarkStart w:id="59" w:name="_Toc490173614"/>
      <w:proofErr w:type="spellStart"/>
      <w:proofErr w:type="gramStart"/>
      <w:r w:rsidRPr="00082148">
        <w:rPr>
          <w:rStyle w:val="Heading3Char"/>
        </w:rPr>
        <w:lastRenderedPageBreak/>
        <w:t>Iptables</w:t>
      </w:r>
      <w:proofErr w:type="spellEnd"/>
      <w:r w:rsidRPr="00A460BE">
        <w:rPr>
          <w:rStyle w:val="Heading3Char"/>
        </w:rPr>
        <w:t xml:space="preserve"> </w:t>
      </w:r>
      <w:r w:rsidRPr="00082148">
        <w:rPr>
          <w:rStyle w:val="Heading3Char"/>
        </w:rPr>
        <w:t>:</w:t>
      </w:r>
      <w:bookmarkEnd w:id="59"/>
      <w:proofErr w:type="gramEnd"/>
    </w:p>
    <w:p w14:paraId="43EA7556" w14:textId="77777777" w:rsidR="003F5562" w:rsidRDefault="003F5562" w:rsidP="003F556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665DC26F" wp14:editId="35F901B4">
                <wp:extent cx="6858000" cy="1409700"/>
                <wp:effectExtent l="0" t="0" r="0" b="12700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409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FE9C9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4218AE58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16:25:24 -05 2017</w:t>
                            </w:r>
                          </w:p>
                          <w:p w14:paraId="47E53637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3F5DCA6D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Firewall is not running.</w:t>
                            </w:r>
                          </w:p>
                          <w:p w14:paraId="0C2B8766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7CF618B0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081E0077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off</w:t>
                            </w:r>
                          </w:p>
                          <w:p w14:paraId="020497B2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053C3F91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iptables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2:off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3:off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4:off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5:off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735F3E1F" w14:textId="77777777" w:rsidR="003B2F66" w:rsidRPr="00307062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5DC26F" id="Text Box 39" o:spid="_x0000_s1079" type="#_x0000_t202" style="width:540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" fillcolor="#d9e2f3 [660]" stroked="f">
                <v:textbox>
                  <w:txbxContent>
                    <w:p w14:paraId="6DDFE9C9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4218AE58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16:25:24 -05 2017</w:t>
                      </w:r>
                    </w:p>
                    <w:p w14:paraId="47E53637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service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3F5DCA6D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Firewall is not running.</w:t>
                      </w:r>
                    </w:p>
                    <w:p w14:paraId="0C2B8766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7CF618B0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081E0077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off</w:t>
                      </w:r>
                    </w:p>
                    <w:p w14:paraId="020497B2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053C3F91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iptables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2:off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3:off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4:off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5:off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735F3E1F" w14:textId="77777777" w:rsidR="003B2F66" w:rsidRPr="00307062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4A448F3" w14:textId="41D5BEC2" w:rsidR="003F5562" w:rsidRPr="00082148" w:rsidRDefault="00082148" w:rsidP="00082148">
      <w:pPr>
        <w:pStyle w:val="ListParagraph"/>
        <w:numPr>
          <w:ilvl w:val="0"/>
          <w:numId w:val="12"/>
        </w:numPr>
        <w:rPr>
          <w:rStyle w:val="Heading3Char"/>
        </w:rPr>
      </w:pPr>
      <w:bookmarkStart w:id="60" w:name="_Toc490173615"/>
      <w:proofErr w:type="spellStart"/>
      <w:r w:rsidRPr="00082148">
        <w:rPr>
          <w:rStyle w:val="Heading3Char"/>
        </w:rPr>
        <w:t>n</w:t>
      </w:r>
      <w:r w:rsidR="003F5562" w:rsidRPr="00082148">
        <w:rPr>
          <w:rStyle w:val="Heading3Char"/>
        </w:rPr>
        <w:t>tp</w:t>
      </w:r>
      <w:proofErr w:type="spellEnd"/>
      <w:r w:rsidR="003F5562" w:rsidRPr="00082148">
        <w:rPr>
          <w:rStyle w:val="Heading3Char"/>
        </w:rPr>
        <w:t xml:space="preserve"> service</w:t>
      </w:r>
      <w:bookmarkEnd w:id="60"/>
      <w:r w:rsidR="003F5562" w:rsidRPr="00082148">
        <w:rPr>
          <w:rStyle w:val="Heading3Char"/>
        </w:rPr>
        <w:t xml:space="preserve"> </w:t>
      </w:r>
    </w:p>
    <w:p w14:paraId="7D8F4A8C" w14:textId="77777777" w:rsidR="003F5562" w:rsidRDefault="003F5562" w:rsidP="003F5562">
      <w:r>
        <w:rPr>
          <w:noProof/>
        </w:rPr>
        <mc:AlternateContent>
          <mc:Choice Requires="wps">
            <w:drawing>
              <wp:inline distT="0" distB="0" distL="0" distR="0" wp14:anchorId="2CC32704" wp14:editId="6362E3DA">
                <wp:extent cx="6858000" cy="1587500"/>
                <wp:effectExtent l="0" t="0" r="0" b="12700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58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F0D5B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4430172D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Mon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7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16:26:02 -05 2017</w:t>
                            </w:r>
                          </w:p>
                          <w:p w14:paraId="03F5FF41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0F4E154B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9073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is running...</w:t>
                            </w:r>
                          </w:p>
                          <w:p w14:paraId="419385F5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5386EC2F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7A1F9B4A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</w:t>
                            </w:r>
                          </w:p>
                          <w:p w14:paraId="29956C61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chkconfig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--list</w:t>
                            </w:r>
                          </w:p>
                          <w:p w14:paraId="646BA0E0" w14:textId="77777777" w:rsidR="003B2F66" w:rsidRPr="00E7786C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ntpd</w:t>
                            </w:r>
                            <w:proofErr w:type="spell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0:off</w:t>
                            </w:r>
                            <w:proofErr w:type="gramEnd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1:off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2:on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3:on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4:on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5:on</w:t>
                            </w: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6:off</w:t>
                            </w:r>
                          </w:p>
                          <w:p w14:paraId="100790D6" w14:textId="77777777" w:rsidR="003B2F66" w:rsidRPr="00307062" w:rsidRDefault="003B2F66" w:rsidP="00E7786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E778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C32704" id="Text Box 40" o:spid="_x0000_s1080" type="#_x0000_t202" style="width:540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" fillcolor="#d9e2f3 [660]" stroked="f">
                <v:textbox>
                  <w:txbxContent>
                    <w:p w14:paraId="2B7F0D5B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4430172D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Mon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7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16:26:02 -05 2017</w:t>
                      </w:r>
                    </w:p>
                    <w:p w14:paraId="03F5FF41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service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0F4E154B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9073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is running...</w:t>
                      </w:r>
                    </w:p>
                    <w:p w14:paraId="419385F5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5386EC2F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7A1F9B4A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</w:t>
                      </w:r>
                    </w:p>
                    <w:p w14:paraId="29956C61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chkconfig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--list</w:t>
                      </w:r>
                    </w:p>
                    <w:p w14:paraId="646BA0E0" w14:textId="77777777" w:rsidR="003B2F66" w:rsidRPr="00E7786C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ntpd</w:t>
                      </w:r>
                      <w:proofErr w:type="spell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0:off</w:t>
                      </w:r>
                      <w:proofErr w:type="gramEnd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1:off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2:on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3:on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4:on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5:on</w:t>
                      </w: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6:off</w:t>
                      </w:r>
                    </w:p>
                    <w:p w14:paraId="100790D6" w14:textId="77777777" w:rsidR="003B2F66" w:rsidRPr="00307062" w:rsidRDefault="003B2F66" w:rsidP="00E7786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E778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D2BC681" w14:textId="7828DA68" w:rsidR="003F5562" w:rsidRPr="00082148" w:rsidRDefault="003F5562" w:rsidP="00082148">
      <w:pPr>
        <w:pStyle w:val="ListParagraph"/>
        <w:numPr>
          <w:ilvl w:val="0"/>
          <w:numId w:val="12"/>
        </w:numPr>
        <w:rPr>
          <w:rStyle w:val="Heading3Char"/>
        </w:rPr>
      </w:pPr>
      <w:bookmarkStart w:id="61" w:name="_Toc490173616"/>
      <w:r w:rsidRPr="00082148">
        <w:rPr>
          <w:rStyle w:val="Heading3Char"/>
        </w:rPr>
        <w:t>Se-</w:t>
      </w:r>
      <w:proofErr w:type="spellStart"/>
      <w:r w:rsidRPr="00082148">
        <w:rPr>
          <w:rStyle w:val="Heading3Char"/>
        </w:rPr>
        <w:t>linux</w:t>
      </w:r>
      <w:bookmarkEnd w:id="61"/>
      <w:proofErr w:type="spellEnd"/>
    </w:p>
    <w:p w14:paraId="136B4790" w14:textId="77777777" w:rsidR="003F5562" w:rsidRDefault="003F5562" w:rsidP="003F556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3CE119A6" wp14:editId="3EEA1014">
                <wp:extent cx="6858000" cy="4963160"/>
                <wp:effectExtent l="0" t="0" r="0" b="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963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C3B26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sestatus</w:t>
                            </w:r>
                            <w:proofErr w:type="spellEnd"/>
                          </w:p>
                          <w:p w14:paraId="12960CDB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status:                 enabled</w:t>
                            </w:r>
                          </w:p>
                          <w:p w14:paraId="2177DE30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SELinuxfs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mount:                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0E93ACDC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Current mode:                   enforcing</w:t>
                            </w:r>
                          </w:p>
                          <w:p w14:paraId="525B2A18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Mode from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  enforcing</w:t>
                            </w:r>
                          </w:p>
                          <w:p w14:paraId="0E6AC113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Policy version:                 24</w:t>
                            </w:r>
                          </w:p>
                          <w:p w14:paraId="307DAE06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Policy from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targeted</w:t>
                            </w:r>
                          </w:p>
                          <w:p w14:paraId="6089F7E4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setenforce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27F7CC42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sestatus</w:t>
                            </w:r>
                            <w:proofErr w:type="spellEnd"/>
                          </w:p>
                          <w:p w14:paraId="6863BF10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status:                 enabled</w:t>
                            </w:r>
                          </w:p>
                          <w:p w14:paraId="55A5C6C4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SELinuxfs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mount:                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53C73401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Current mode:                   permissive</w:t>
                            </w:r>
                          </w:p>
                          <w:p w14:paraId="1C22EC4C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Mode from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  enforcing</w:t>
                            </w:r>
                          </w:p>
                          <w:p w14:paraId="02CFE299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Policy version:                 24</w:t>
                            </w:r>
                          </w:p>
                          <w:p w14:paraId="7C34C9E4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Policy from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file:        targeted</w:t>
                            </w:r>
                          </w:p>
                          <w:p w14:paraId="10322685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ls -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lrt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6EFC7C14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lrwxrwxrwx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. 1 root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17 </w:t>
                            </w:r>
                            <w:proofErr w:type="gram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Aug  1</w:t>
                            </w:r>
                            <w:proofErr w:type="gram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01:09 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-&gt; ../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</w:p>
                          <w:p w14:paraId="6730FB35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vi 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5D22087A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cat 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sysconfig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</w:p>
                          <w:p w14:paraId="7DAC238E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FDD0CB9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This file controls the state of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the system.</w:t>
                            </w:r>
                          </w:p>
                          <w:p w14:paraId="6E3E0513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SELINUX= can take one of these three values:</w:t>
                            </w:r>
                          </w:p>
                          <w:p w14:paraId="5C558B02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enforcing -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security policy is enforced.</w:t>
                            </w:r>
                          </w:p>
                          <w:p w14:paraId="58C2B526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permissive -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prints warnings instead of enforcing.</w:t>
                            </w:r>
                          </w:p>
                          <w:p w14:paraId="40AC6273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disabled - No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policy is loaded.</w:t>
                            </w:r>
                          </w:p>
                          <w:p w14:paraId="3049A1FB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SELINUX=</w:t>
                            </w:r>
                            <w:r w:rsidRPr="006C23B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disabled</w:t>
                            </w:r>
                          </w:p>
                          <w:p w14:paraId="13D7E99C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SELINUXTYPE= can take one of these two values:</w:t>
                            </w:r>
                          </w:p>
                          <w:p w14:paraId="5D29CDD4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    targeted - Targeted processes are protected,</w:t>
                            </w:r>
                          </w:p>
                          <w:p w14:paraId="27CA14C9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    </w:t>
                            </w:r>
                            <w:proofErr w:type="spell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mls</w:t>
                            </w:r>
                            <w:proofErr w:type="spellEnd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Multi Level Security protection.</w:t>
                            </w:r>
                          </w:p>
                          <w:p w14:paraId="0E8C2389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SELINUXTYPE=targeted</w:t>
                            </w:r>
                          </w:p>
                          <w:p w14:paraId="313C014F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60AF290" w14:textId="77777777" w:rsidR="003B2F66" w:rsidRPr="00A17DA3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D08675D" w14:textId="77777777" w:rsidR="003B2F66" w:rsidRPr="00307062" w:rsidRDefault="003B2F66" w:rsidP="00A17D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A17D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E119A6" id="Text Box 41" o:spid="_x0000_s1081" type="#_x0000_t202" style="width:540pt;height:39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" fillcolor="#d9e2f3 [660]" stroked="f">
                <v:textbox>
                  <w:txbxContent>
                    <w:p w14:paraId="669C3B26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sestatus</w:t>
                      </w:r>
                      <w:proofErr w:type="spellEnd"/>
                    </w:p>
                    <w:p w14:paraId="12960CDB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status:                 enabled</w:t>
                      </w:r>
                    </w:p>
                    <w:p w14:paraId="2177DE30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SELinuxfs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mount:                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0E93ACDC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Current mode:                   enforcing</w:t>
                      </w:r>
                    </w:p>
                    <w:p w14:paraId="525B2A18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Mode from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  enforcing</w:t>
                      </w:r>
                    </w:p>
                    <w:p w14:paraId="0E6AC113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Policy version:                 24</w:t>
                      </w:r>
                    </w:p>
                    <w:p w14:paraId="307DAE06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Policy from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targeted</w:t>
                      </w:r>
                    </w:p>
                    <w:p w14:paraId="6089F7E4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setenforce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27F7CC42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sestatus</w:t>
                      </w:r>
                      <w:proofErr w:type="spellEnd"/>
                    </w:p>
                    <w:p w14:paraId="6863BF10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status:                 enabled</w:t>
                      </w:r>
                    </w:p>
                    <w:p w14:paraId="55A5C6C4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SELinuxfs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mount:                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53C73401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Current mode:                   permissive</w:t>
                      </w:r>
                    </w:p>
                    <w:p w14:paraId="1C22EC4C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Mode from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  enforcing</w:t>
                      </w:r>
                    </w:p>
                    <w:p w14:paraId="02CFE299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Policy version:                 24</w:t>
                      </w:r>
                    </w:p>
                    <w:p w14:paraId="7C34C9E4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Policy from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file:        targeted</w:t>
                      </w:r>
                    </w:p>
                    <w:p w14:paraId="10322685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ls -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lrt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6EFC7C14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lrwxrwxrwx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. 1 root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17 </w:t>
                      </w:r>
                      <w:proofErr w:type="gram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Aug  1</w:t>
                      </w:r>
                      <w:proofErr w:type="gram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01:09 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-&gt; ../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config</w:t>
                      </w:r>
                      <w:proofErr w:type="spellEnd"/>
                    </w:p>
                    <w:p w14:paraId="6730FB35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5D22087A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cat 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sysconfig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</w:p>
                    <w:p w14:paraId="7DAC238E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FDD0CB9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This file controls the state of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the system.</w:t>
                      </w:r>
                    </w:p>
                    <w:p w14:paraId="6E3E0513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SELINUX= can take one of these three values:</w:t>
                      </w:r>
                    </w:p>
                    <w:p w14:paraId="5C558B02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enforcing -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security policy is enforced.</w:t>
                      </w:r>
                    </w:p>
                    <w:p w14:paraId="58C2B526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permissive -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prints warnings instead of enforcing.</w:t>
                      </w:r>
                    </w:p>
                    <w:p w14:paraId="40AC6273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disabled - No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policy is loaded.</w:t>
                      </w:r>
                    </w:p>
                    <w:p w14:paraId="3049A1FB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SELINUX=</w:t>
                      </w:r>
                      <w:r w:rsidRPr="006C23B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disabled</w:t>
                      </w:r>
                    </w:p>
                    <w:p w14:paraId="13D7E99C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SELINUXTYPE= can take one of these two values:</w:t>
                      </w:r>
                    </w:p>
                    <w:p w14:paraId="5D29CDD4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    targeted - Targeted processes are protected,</w:t>
                      </w:r>
                    </w:p>
                    <w:p w14:paraId="27CA14C9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    </w:t>
                      </w:r>
                      <w:proofErr w:type="spell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mls</w:t>
                      </w:r>
                      <w:proofErr w:type="spellEnd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Multi Level Security protection.</w:t>
                      </w:r>
                    </w:p>
                    <w:p w14:paraId="0E8C2389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SELINUXTYPE=targeted</w:t>
                      </w:r>
                    </w:p>
                    <w:p w14:paraId="313C014F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60AF290" w14:textId="77777777" w:rsidR="003B2F66" w:rsidRPr="00A17DA3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D08675D" w14:textId="77777777" w:rsidR="003B2F66" w:rsidRPr="00307062" w:rsidRDefault="003B2F66" w:rsidP="00A17D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A17D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5A52D2A" w14:textId="77777777" w:rsidR="003F5562" w:rsidRDefault="003F5562" w:rsidP="003F5562">
      <w:pPr>
        <w:pStyle w:val="ListParagraph"/>
        <w:ind w:left="0"/>
      </w:pPr>
    </w:p>
    <w:p w14:paraId="7CC27387" w14:textId="06FBDD2A" w:rsidR="003F5562" w:rsidRPr="004940C9" w:rsidRDefault="003F5562" w:rsidP="00082148">
      <w:pPr>
        <w:pStyle w:val="ListParagraph"/>
        <w:numPr>
          <w:ilvl w:val="0"/>
          <w:numId w:val="12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bookmarkStart w:id="62" w:name="_Toc490173617"/>
      <w:proofErr w:type="gramStart"/>
      <w:r w:rsidRPr="00A460BE">
        <w:rPr>
          <w:rStyle w:val="Heading3Char"/>
        </w:rPr>
        <w:t>Hostname :</w:t>
      </w:r>
      <w:bookmarkEnd w:id="62"/>
      <w:proofErr w:type="gramEnd"/>
    </w:p>
    <w:p w14:paraId="4AD708FD" w14:textId="77777777" w:rsidR="003F5562" w:rsidRDefault="003F5562" w:rsidP="003F556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31AEF17B" wp14:editId="1F72CA23">
                <wp:extent cx="6858000" cy="1107440"/>
                <wp:effectExtent l="0" t="0" r="0" b="10160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107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96523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0669FD42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22:58:13 -05 2017</w:t>
                            </w:r>
                          </w:p>
                          <w:p w14:paraId="2B258519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hostname</w:t>
                            </w:r>
                          </w:p>
                          <w:p w14:paraId="596FEBCB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netf-pebigdat04</w:t>
                            </w:r>
                          </w:p>
                          <w:p w14:paraId="35B5B12D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hostname -f</w:t>
                            </w:r>
                          </w:p>
                          <w:p w14:paraId="165ACA71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248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red"/>
                              </w:rPr>
                              <w:t>hostname: Host name lookup failure</w:t>
                            </w:r>
                          </w:p>
                          <w:p w14:paraId="6277965C" w14:textId="34150248" w:rsidR="003B2F66" w:rsidRPr="00307062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EF17B" id="Text Box 42" o:spid="_x0000_s1082" type="#_x0000_t202" style="width:540pt;height: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" fillcolor="#d9e2f3 [660]" stroked="f">
                <v:textbox>
                  <w:txbxContent>
                    <w:p w14:paraId="7FB96523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0669FD42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22:58:13 -05 2017</w:t>
                      </w:r>
                    </w:p>
                    <w:p w14:paraId="2B258519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hostname</w:t>
                      </w:r>
                    </w:p>
                    <w:p w14:paraId="596FEBCB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netf-pebigdat04</w:t>
                      </w:r>
                    </w:p>
                    <w:p w14:paraId="35B5B12D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hostname -f</w:t>
                      </w:r>
                    </w:p>
                    <w:p w14:paraId="165ACA71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2487">
                        <w:rPr>
                          <w:rFonts w:ascii="Courier New" w:hAnsi="Courier New" w:cs="Courier New"/>
                          <w:sz w:val="20"/>
                          <w:szCs w:val="20"/>
                          <w:highlight w:val="red"/>
                        </w:rPr>
                        <w:t>hostname: Host name lookup failure</w:t>
                      </w:r>
                    </w:p>
                    <w:p w14:paraId="6277965C" w14:textId="34150248" w:rsidR="003B2F66" w:rsidRPr="00307062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680B0FF" w14:textId="77777777" w:rsidR="003F5562" w:rsidRDefault="003F5562" w:rsidP="003F5562">
      <w:pPr>
        <w:pStyle w:val="ListParagraph"/>
        <w:ind w:left="0"/>
      </w:pPr>
    </w:p>
    <w:p w14:paraId="0212ED60" w14:textId="77777777" w:rsidR="003F5562" w:rsidRPr="004940C9" w:rsidRDefault="003F5562" w:rsidP="00082148">
      <w:pPr>
        <w:pStyle w:val="ListParagraph"/>
        <w:numPr>
          <w:ilvl w:val="0"/>
          <w:numId w:val="12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bookmarkStart w:id="63" w:name="_Toc490173618"/>
      <w:r w:rsidRPr="00A460BE">
        <w:rPr>
          <w:rStyle w:val="Heading3Char"/>
        </w:rPr>
        <w:t>DNS forwar</w:t>
      </w:r>
      <w:r>
        <w:rPr>
          <w:rStyle w:val="Heading3Char"/>
        </w:rPr>
        <w:t>d</w:t>
      </w:r>
      <w:r w:rsidRPr="00A460BE">
        <w:rPr>
          <w:rStyle w:val="Heading3Char"/>
        </w:rPr>
        <w:t xml:space="preserve"> &amp; reverse lookup</w:t>
      </w:r>
      <w:bookmarkEnd w:id="63"/>
    </w:p>
    <w:p w14:paraId="2B291AF9" w14:textId="77777777" w:rsidR="003F5562" w:rsidRDefault="003F5562" w:rsidP="003F556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11C15B03" wp14:editId="41CD41B4">
                <wp:extent cx="6858000" cy="1648460"/>
                <wp:effectExtent l="0" t="0" r="0" b="2540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648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D3D2B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nslookup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10.100.74.39</w:t>
                            </w:r>
                          </w:p>
                          <w:p w14:paraId="4BB05DC2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Server:</w:t>
                            </w: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</w:t>
                            </w:r>
                          </w:p>
                          <w:p w14:paraId="4809ABB9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</w:t>
                            </w: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10.100.65.11#53</w:t>
                            </w:r>
                          </w:p>
                          <w:p w14:paraId="360DC6A7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8AC477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39.74.100.10.in-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addr.arpa</w:t>
                            </w:r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name = netf-pebigdat04.epmtelco.com.co.</w:t>
                            </w:r>
                          </w:p>
                          <w:p w14:paraId="6B9FF43A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2693D98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nslookup</w:t>
                            </w:r>
                            <w:proofErr w:type="spell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netf-pebigdat04.epmtelco.com.co</w:t>
                            </w:r>
                          </w:p>
                          <w:p w14:paraId="4A6CD90B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Server:</w:t>
                            </w: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</w:t>
                            </w:r>
                          </w:p>
                          <w:p w14:paraId="4CCF5955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</w:t>
                            </w: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10.100.65.11#53</w:t>
                            </w:r>
                          </w:p>
                          <w:p w14:paraId="49A2DFA7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86AF857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Name:</w:t>
                            </w: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netf-pebigdat04.epmtelco.com.co</w:t>
                            </w:r>
                          </w:p>
                          <w:p w14:paraId="0AC5DFF3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Address: 10.100.74.39</w:t>
                            </w:r>
                          </w:p>
                          <w:p w14:paraId="642D258C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3065582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150B3A6A" w14:textId="77777777" w:rsidR="003B2F66" w:rsidRPr="008A1EFD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Thu Aug 10 22:59:26 -05 2017</w:t>
                            </w:r>
                          </w:p>
                          <w:p w14:paraId="72569B46" w14:textId="6ACCB458" w:rsidR="003B2F66" w:rsidRPr="00307062" w:rsidRDefault="003B2F66" w:rsidP="008A1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[root@netf-pebigdat04 </w:t>
                            </w:r>
                            <w:proofErr w:type="gramStart"/>
                            <w:r w:rsidRPr="008A1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~]#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15B03" id="Text Box 43" o:spid="_x0000_s1083" type="#_x0000_t202" style="width:540pt;height:1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" fillcolor="#d9e2f3 [660]" stroked="f">
                <v:textbox>
                  <w:txbxContent>
                    <w:p w14:paraId="3BCD3D2B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nslookup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10.100.74.39</w:t>
                      </w:r>
                    </w:p>
                    <w:p w14:paraId="4BB05DC2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Server:</w:t>
                      </w: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</w:t>
                      </w:r>
                    </w:p>
                    <w:p w14:paraId="4809ABB9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</w:t>
                      </w: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10.100.65.11#53</w:t>
                      </w:r>
                    </w:p>
                    <w:p w14:paraId="360DC6A7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8AC477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39.74.100.10.in-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addr.arpa</w:t>
                      </w:r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name = netf-pebigdat04.epmtelco.com.co.</w:t>
                      </w:r>
                    </w:p>
                    <w:p w14:paraId="6B9FF43A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2693D98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nslookup</w:t>
                      </w:r>
                      <w:proofErr w:type="spell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netf-pebigdat04.epmtelco.com.co</w:t>
                      </w:r>
                    </w:p>
                    <w:p w14:paraId="4A6CD90B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Server:</w:t>
                      </w: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</w:t>
                      </w:r>
                    </w:p>
                    <w:p w14:paraId="4CCF5955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</w:t>
                      </w: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10.100.65.11#53</w:t>
                      </w:r>
                    </w:p>
                    <w:p w14:paraId="49A2DFA7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86AF857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Name:</w:t>
                      </w: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netf-pebigdat04.epmtelco.com.co</w:t>
                      </w:r>
                    </w:p>
                    <w:p w14:paraId="0AC5DFF3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Address: 10.100.74.39</w:t>
                      </w:r>
                    </w:p>
                    <w:p w14:paraId="642D258C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3065582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150B3A6A" w14:textId="77777777" w:rsidR="003B2F66" w:rsidRPr="008A1EFD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Thu Aug 10 22:59:26 -05 2017</w:t>
                      </w:r>
                    </w:p>
                    <w:p w14:paraId="72569B46" w14:textId="6ACCB458" w:rsidR="003B2F66" w:rsidRPr="00307062" w:rsidRDefault="003B2F66" w:rsidP="008A1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[root@netf-pebigdat04 </w:t>
                      </w:r>
                      <w:proofErr w:type="gramStart"/>
                      <w:r w:rsidRPr="008A1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~]#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E6B14C9" w14:textId="54AAF0A5" w:rsidR="00C83325" w:rsidRDefault="00C83325" w:rsidP="00CA35E4"/>
    <w:p w14:paraId="3D090CFB" w14:textId="77777777" w:rsidR="008308A1" w:rsidRDefault="008308A1"/>
    <w:p w14:paraId="1F43C83C" w14:textId="77777777" w:rsidR="008308A1" w:rsidRDefault="008308A1"/>
    <w:p w14:paraId="0665717A" w14:textId="77777777" w:rsidR="008308A1" w:rsidRDefault="008308A1"/>
    <w:p w14:paraId="7CBF1A53" w14:textId="77777777" w:rsidR="008308A1" w:rsidRDefault="008308A1"/>
    <w:p w14:paraId="09312A81" w14:textId="77777777" w:rsidR="008308A1" w:rsidRDefault="008308A1"/>
    <w:p w14:paraId="3E383D27" w14:textId="77777777" w:rsidR="008308A1" w:rsidRDefault="008308A1"/>
    <w:p w14:paraId="0E8ED40B" w14:textId="77777777" w:rsidR="008308A1" w:rsidRDefault="008308A1"/>
    <w:p w14:paraId="1869596E" w14:textId="77777777" w:rsidR="008308A1" w:rsidRDefault="008308A1"/>
    <w:p w14:paraId="1C98839D" w14:textId="77777777" w:rsidR="008308A1" w:rsidRDefault="008308A1"/>
    <w:p w14:paraId="21FDEFC9" w14:textId="77777777" w:rsidR="003F5562" w:rsidRDefault="003F5562"/>
    <w:sectPr w:rsidR="003F5562" w:rsidSect="00071A4F">
      <w:headerReference w:type="default" r:id="rId10"/>
      <w:footerReference w:type="default" r:id="rId11"/>
      <w:pgSz w:w="12240" w:h="15840"/>
      <w:pgMar w:top="720" w:right="720" w:bottom="1080" w:left="72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087B0" w14:textId="77777777" w:rsidR="0055489F" w:rsidRDefault="0055489F" w:rsidP="00FE71D8">
      <w:r>
        <w:separator/>
      </w:r>
    </w:p>
  </w:endnote>
  <w:endnote w:type="continuationSeparator" w:id="0">
    <w:p w14:paraId="5E997D36" w14:textId="77777777" w:rsidR="0055489F" w:rsidRDefault="0055489F" w:rsidP="00FE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BBE93" w14:textId="77777777" w:rsidR="003B2F66" w:rsidRPr="00FE71D8" w:rsidRDefault="003B2F66" w:rsidP="00FE71D8">
    <w:pPr>
      <w:pStyle w:val="Footer"/>
      <w:jc w:val="center"/>
      <w:rPr>
        <w:sz w:val="20"/>
        <w:szCs w:val="20"/>
      </w:rPr>
    </w:pPr>
    <w:hyperlink r:id="rId1" w:history="1">
      <w:r w:rsidRPr="00FE71D8">
        <w:rPr>
          <w:rStyle w:val="Hyperlink"/>
          <w:color w:val="2F5496" w:themeColor="accent1" w:themeShade="BF"/>
          <w:sz w:val="20"/>
          <w:szCs w:val="20"/>
        </w:rPr>
        <w:t>www.zaloni.com</w:t>
      </w:r>
    </w:hyperlink>
    <w:r w:rsidRPr="00FE71D8">
      <w:rPr>
        <w:sz w:val="20"/>
        <w:szCs w:val="20"/>
      </w:rPr>
      <w:t xml:space="preserve"> | P. O. Box 13351, Research Triangle Park, NC 27709 | email: </w:t>
    </w:r>
    <w:hyperlink r:id="rId2" w:history="1">
      <w:r w:rsidRPr="00FE71D8">
        <w:rPr>
          <w:rStyle w:val="Hyperlink"/>
          <w:color w:val="2F5496" w:themeColor="accent1" w:themeShade="BF"/>
          <w:sz w:val="20"/>
          <w:szCs w:val="20"/>
        </w:rPr>
        <w:t>info@zaloni.com</w:t>
      </w:r>
    </w:hyperlink>
  </w:p>
  <w:p w14:paraId="34BACE24" w14:textId="77777777" w:rsidR="003B2F66" w:rsidRDefault="003B2F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C0D20" w14:textId="77777777" w:rsidR="0055489F" w:rsidRDefault="0055489F" w:rsidP="00FE71D8">
      <w:r>
        <w:separator/>
      </w:r>
    </w:p>
  </w:footnote>
  <w:footnote w:type="continuationSeparator" w:id="0">
    <w:p w14:paraId="6FBB4F7C" w14:textId="77777777" w:rsidR="0055489F" w:rsidRDefault="0055489F" w:rsidP="00FE71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60A79" w14:textId="77777777" w:rsidR="003B2F66" w:rsidRDefault="003B2F66">
    <w:pPr>
      <w:pStyle w:val="Head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152BB442" wp14:editId="48AF1201">
          <wp:simplePos x="0" y="0"/>
          <wp:positionH relativeFrom="page">
            <wp:posOffset>-365760</wp:posOffset>
          </wp:positionH>
          <wp:positionV relativeFrom="page">
            <wp:posOffset>-228600</wp:posOffset>
          </wp:positionV>
          <wp:extent cx="8133080" cy="105257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AL_107 - SOW Template_Page_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3080" cy="1052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A0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C701E7"/>
    <w:multiLevelType w:val="hybridMultilevel"/>
    <w:tmpl w:val="BC80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9958D9"/>
    <w:multiLevelType w:val="hybridMultilevel"/>
    <w:tmpl w:val="87C4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269FF"/>
    <w:multiLevelType w:val="hybridMultilevel"/>
    <w:tmpl w:val="D9D671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23796B"/>
    <w:multiLevelType w:val="hybridMultilevel"/>
    <w:tmpl w:val="BA6654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0C2847"/>
    <w:multiLevelType w:val="hybridMultilevel"/>
    <w:tmpl w:val="D9D671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6F5154"/>
    <w:multiLevelType w:val="hybridMultilevel"/>
    <w:tmpl w:val="202220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2C48E2"/>
    <w:multiLevelType w:val="hybridMultilevel"/>
    <w:tmpl w:val="2174B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E7AF6"/>
    <w:multiLevelType w:val="hybridMultilevel"/>
    <w:tmpl w:val="D9D671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DF76778"/>
    <w:multiLevelType w:val="hybridMultilevel"/>
    <w:tmpl w:val="5F8634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4E69FA"/>
    <w:multiLevelType w:val="hybridMultilevel"/>
    <w:tmpl w:val="C518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146428"/>
    <w:multiLevelType w:val="hybridMultilevel"/>
    <w:tmpl w:val="553070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B72790"/>
    <w:multiLevelType w:val="hybridMultilevel"/>
    <w:tmpl w:val="F0EE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5D153D"/>
    <w:multiLevelType w:val="hybridMultilevel"/>
    <w:tmpl w:val="B52026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0A6755"/>
    <w:multiLevelType w:val="hybridMultilevel"/>
    <w:tmpl w:val="D9D671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14"/>
  </w:num>
  <w:num w:numId="8">
    <w:abstractNumId w:val="7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  <w:num w:numId="13">
    <w:abstractNumId w:val="10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FD"/>
    <w:rsid w:val="0000051C"/>
    <w:rsid w:val="00042603"/>
    <w:rsid w:val="00071A4F"/>
    <w:rsid w:val="00082148"/>
    <w:rsid w:val="000A0F24"/>
    <w:rsid w:val="000E346B"/>
    <w:rsid w:val="000F41CB"/>
    <w:rsid w:val="001050A0"/>
    <w:rsid w:val="0010732B"/>
    <w:rsid w:val="00176DFF"/>
    <w:rsid w:val="001B754E"/>
    <w:rsid w:val="001C72FC"/>
    <w:rsid w:val="001D173D"/>
    <w:rsid w:val="00202A6C"/>
    <w:rsid w:val="00245707"/>
    <w:rsid w:val="0025380A"/>
    <w:rsid w:val="00282EB3"/>
    <w:rsid w:val="0028790D"/>
    <w:rsid w:val="002C3C0B"/>
    <w:rsid w:val="002E3C56"/>
    <w:rsid w:val="002E463E"/>
    <w:rsid w:val="00307062"/>
    <w:rsid w:val="00343CE6"/>
    <w:rsid w:val="00365E53"/>
    <w:rsid w:val="00385371"/>
    <w:rsid w:val="003A15B4"/>
    <w:rsid w:val="003B2F66"/>
    <w:rsid w:val="003C1A9F"/>
    <w:rsid w:val="003D1852"/>
    <w:rsid w:val="003D6BA7"/>
    <w:rsid w:val="003F5562"/>
    <w:rsid w:val="004367DE"/>
    <w:rsid w:val="00453985"/>
    <w:rsid w:val="004569E8"/>
    <w:rsid w:val="004940C9"/>
    <w:rsid w:val="00496A8E"/>
    <w:rsid w:val="004B30DB"/>
    <w:rsid w:val="00540E06"/>
    <w:rsid w:val="0055489F"/>
    <w:rsid w:val="00554B75"/>
    <w:rsid w:val="00570231"/>
    <w:rsid w:val="00601B9E"/>
    <w:rsid w:val="006364F9"/>
    <w:rsid w:val="00645256"/>
    <w:rsid w:val="0065239E"/>
    <w:rsid w:val="00661C22"/>
    <w:rsid w:val="00675508"/>
    <w:rsid w:val="006A0C79"/>
    <w:rsid w:val="006C136D"/>
    <w:rsid w:val="006C23BD"/>
    <w:rsid w:val="007446A5"/>
    <w:rsid w:val="007D5A1B"/>
    <w:rsid w:val="007E78FD"/>
    <w:rsid w:val="00826AA1"/>
    <w:rsid w:val="008308A1"/>
    <w:rsid w:val="00846FF5"/>
    <w:rsid w:val="00852487"/>
    <w:rsid w:val="00865154"/>
    <w:rsid w:val="0089209F"/>
    <w:rsid w:val="008A1BA8"/>
    <w:rsid w:val="008A1EFD"/>
    <w:rsid w:val="00903DFE"/>
    <w:rsid w:val="009220BE"/>
    <w:rsid w:val="00956362"/>
    <w:rsid w:val="009623CF"/>
    <w:rsid w:val="0099755B"/>
    <w:rsid w:val="009F7612"/>
    <w:rsid w:val="00A04848"/>
    <w:rsid w:val="00A17489"/>
    <w:rsid w:val="00A17DA3"/>
    <w:rsid w:val="00A324ED"/>
    <w:rsid w:val="00A44869"/>
    <w:rsid w:val="00A460BE"/>
    <w:rsid w:val="00A94EAC"/>
    <w:rsid w:val="00A979F8"/>
    <w:rsid w:val="00AB2BC1"/>
    <w:rsid w:val="00AB6535"/>
    <w:rsid w:val="00B1383D"/>
    <w:rsid w:val="00B22333"/>
    <w:rsid w:val="00B4461B"/>
    <w:rsid w:val="00B55C4E"/>
    <w:rsid w:val="00B63674"/>
    <w:rsid w:val="00B72B20"/>
    <w:rsid w:val="00B73E1A"/>
    <w:rsid w:val="00B81FD4"/>
    <w:rsid w:val="00B8711B"/>
    <w:rsid w:val="00B955EF"/>
    <w:rsid w:val="00BA27C4"/>
    <w:rsid w:val="00BE1294"/>
    <w:rsid w:val="00BE6981"/>
    <w:rsid w:val="00C16D45"/>
    <w:rsid w:val="00C53F3C"/>
    <w:rsid w:val="00C83325"/>
    <w:rsid w:val="00CA35E4"/>
    <w:rsid w:val="00CD644A"/>
    <w:rsid w:val="00CE3A11"/>
    <w:rsid w:val="00D50134"/>
    <w:rsid w:val="00DB26DA"/>
    <w:rsid w:val="00DD42FC"/>
    <w:rsid w:val="00E11887"/>
    <w:rsid w:val="00E1210B"/>
    <w:rsid w:val="00E41302"/>
    <w:rsid w:val="00E56195"/>
    <w:rsid w:val="00E720B2"/>
    <w:rsid w:val="00E7786C"/>
    <w:rsid w:val="00E8116B"/>
    <w:rsid w:val="00EF6639"/>
    <w:rsid w:val="00F25E09"/>
    <w:rsid w:val="00FE71D8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4D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325"/>
    <w:pPr>
      <w:spacing w:before="300" w:after="40"/>
      <w:outlineLvl w:val="0"/>
    </w:pPr>
    <w:rPr>
      <w:rFonts w:ascii="Times New Roman" w:eastAsiaTheme="minorEastAsia" w:hAnsi="Times New Roman" w:cs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3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9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1D8"/>
  </w:style>
  <w:style w:type="paragraph" w:styleId="Footer">
    <w:name w:val="footer"/>
    <w:basedOn w:val="Normal"/>
    <w:link w:val="FooterChar"/>
    <w:uiPriority w:val="99"/>
    <w:unhideWhenUsed/>
    <w:rsid w:val="00FE7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1D8"/>
  </w:style>
  <w:style w:type="character" w:styleId="Hyperlink">
    <w:name w:val="Hyperlink"/>
    <w:basedOn w:val="DefaultParagraphFont"/>
    <w:uiPriority w:val="99"/>
    <w:unhideWhenUsed/>
    <w:rsid w:val="00FE71D8"/>
    <w:rPr>
      <w:color w:val="FFC000" w:themeColor="accent4"/>
      <w:u w:val="single"/>
    </w:rPr>
  </w:style>
  <w:style w:type="paragraph" w:styleId="ListParagraph">
    <w:name w:val="List Paragraph"/>
    <w:basedOn w:val="Normal"/>
    <w:uiPriority w:val="34"/>
    <w:qFormat/>
    <w:rsid w:val="007E78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3325"/>
    <w:rPr>
      <w:rFonts w:ascii="Times New Roman" w:eastAsiaTheme="minorEastAsia" w:hAnsi="Times New Roman"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569E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569E8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569E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smallCaps w:val="0"/>
      <w:color w:val="2F5496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569E8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569E8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69E8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9E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9E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9E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9E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9E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9E8"/>
    <w:pPr>
      <w:ind w:left="1920"/>
    </w:pPr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69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71A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E3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cloudera.com/documentation/enterprise/release-notes/topics/rn_consolidated_pcm.html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aloni.com" TargetMode="External"/><Relationship Id="rId2" Type="http://schemas.openxmlformats.org/officeDocument/2006/relationships/hyperlink" Target="mailto:info@zalon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gdish.saripella/Library/Group%20Containers/UBF8T346G9.Office/User%20Content.localized/Templates.localized/zaloni_narrow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947E9-6F04-494F-96C8-364954CD6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zaloni_narrow_template.dotx</Template>
  <TotalTime>67</TotalTime>
  <Pages>30</Pages>
  <Words>1357</Words>
  <Characters>7737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SeVER PRE-REQUISTE VALIDATION</vt:lpstr>
    </vt:vector>
  </TitlesOfParts>
  <Company>zaloni</Company>
  <LinksUpToDate>false</LinksUpToDate>
  <CharactersWithSpaces>9076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SeVER PRE-REQUISTE VALIDATION</dc:title>
  <dc:subject/>
  <dc:creator>Jagdish Saripella</dc:creator>
  <cp:keywords/>
  <dc:description/>
  <cp:lastModifiedBy>Jagdish Saripella</cp:lastModifiedBy>
  <cp:revision>10</cp:revision>
  <dcterms:created xsi:type="dcterms:W3CDTF">2017-08-11T02:31:00Z</dcterms:created>
  <dcterms:modified xsi:type="dcterms:W3CDTF">2017-08-11T04:16:00Z</dcterms:modified>
</cp:coreProperties>
</file>