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84E5A" w14:textId="77777777" w:rsidR="008308A1" w:rsidRDefault="008308A1"/>
    <w:p w14:paraId="1022AF4F" w14:textId="77777777" w:rsidR="006155AF" w:rsidRDefault="006155AF" w:rsidP="006155AF">
      <w:pPr>
        <w:pStyle w:val="Heading1"/>
      </w:pPr>
      <w:r>
        <w:t>Issue 4819:</w:t>
      </w:r>
    </w:p>
    <w:p w14:paraId="1DAC30A9" w14:textId="77777777" w:rsidR="006155AF" w:rsidRDefault="006155AF"/>
    <w:p w14:paraId="71D37764" w14:textId="77777777" w:rsidR="004F634A" w:rsidRDefault="006155AF">
      <w:r>
        <w:t xml:space="preserve">Observed issue in the </w:t>
      </w:r>
      <w:proofErr w:type="spellStart"/>
      <w:r>
        <w:t>namenode</w:t>
      </w:r>
      <w:proofErr w:type="spellEnd"/>
      <w:r>
        <w:t xml:space="preserve"> </w:t>
      </w:r>
      <w:proofErr w:type="gramStart"/>
      <w:r>
        <w:t>logs :</w:t>
      </w:r>
      <w:proofErr w:type="gramEnd"/>
    </w:p>
    <w:p w14:paraId="589839C7" w14:textId="77777777" w:rsidR="006155AF" w:rsidRDefault="006155AF"/>
    <w:p w14:paraId="62ED6A45" w14:textId="77777777" w:rsidR="006155AF" w:rsidRDefault="006155AF">
      <w:r>
        <w:t xml:space="preserve">There has been 2 </w:t>
      </w:r>
      <w:proofErr w:type="spellStart"/>
      <w:r>
        <w:t>occurance</w:t>
      </w:r>
      <w:proofErr w:type="spellEnd"/>
      <w:r>
        <w:t xml:space="preserve"> reported by </w:t>
      </w:r>
      <w:proofErr w:type="spellStart"/>
      <w:r>
        <w:t>Shashang</w:t>
      </w:r>
      <w:proofErr w:type="spellEnd"/>
      <w:r>
        <w:t xml:space="preserve"> during the morning </w:t>
      </w:r>
      <w:proofErr w:type="gramStart"/>
      <w:r>
        <w:t>call .</w:t>
      </w:r>
      <w:proofErr w:type="gramEnd"/>
      <w:r>
        <w:t xml:space="preserve"> Both the </w:t>
      </w:r>
      <w:proofErr w:type="spellStart"/>
      <w:r>
        <w:t>occurance</w:t>
      </w:r>
      <w:proofErr w:type="spellEnd"/>
      <w:r>
        <w:t xml:space="preserve"> has been captured below and scenario has been explained </w:t>
      </w:r>
      <w:proofErr w:type="gramStart"/>
      <w:r>
        <w:t>below .</w:t>
      </w:r>
      <w:proofErr w:type="gramEnd"/>
    </w:p>
    <w:p w14:paraId="4912D73F" w14:textId="77777777" w:rsidR="006155AF" w:rsidRDefault="006155AF"/>
    <w:p w14:paraId="72D8613A" w14:textId="77777777" w:rsidR="004F634A" w:rsidRDefault="004F634A" w:rsidP="00A777F6">
      <w:pPr>
        <w:pStyle w:val="Heading2"/>
      </w:pPr>
      <w:proofErr w:type="spellStart"/>
      <w:r w:rsidRPr="006155AF">
        <w:t>Namenode</w:t>
      </w:r>
      <w:proofErr w:type="spellEnd"/>
      <w:r w:rsidRPr="006155AF">
        <w:t xml:space="preserve"> </w:t>
      </w:r>
      <w:proofErr w:type="gramStart"/>
      <w:r w:rsidRPr="006155AF">
        <w:t xml:space="preserve">Log </w:t>
      </w:r>
      <w:r>
        <w:t>:</w:t>
      </w:r>
      <w:proofErr w:type="gramEnd"/>
    </w:p>
    <w:p w14:paraId="7216EA00" w14:textId="77777777" w:rsidR="004F634A" w:rsidRDefault="004F634A"/>
    <w:p w14:paraId="65C1DB4E" w14:textId="03742175" w:rsidR="00A777F6" w:rsidRPr="00A777F6" w:rsidRDefault="00A777F6">
      <w:pPr>
        <w:rPr>
          <w:u w:val="single"/>
        </w:rPr>
      </w:pPr>
      <w:r w:rsidRPr="00A777F6">
        <w:rPr>
          <w:u w:val="single"/>
        </w:rPr>
        <w:t xml:space="preserve">First </w:t>
      </w:r>
      <w:proofErr w:type="spellStart"/>
      <w:proofErr w:type="gramStart"/>
      <w:r w:rsidRPr="00A777F6">
        <w:rPr>
          <w:u w:val="single"/>
        </w:rPr>
        <w:t>Occurance</w:t>
      </w:r>
      <w:proofErr w:type="spellEnd"/>
      <w:r w:rsidRPr="00A777F6">
        <w:rPr>
          <w:u w:val="single"/>
        </w:rPr>
        <w:t xml:space="preserve"> :</w:t>
      </w:r>
      <w:proofErr w:type="gramEnd"/>
    </w:p>
    <w:p w14:paraId="59072DC7" w14:textId="77777777" w:rsidR="00A777F6" w:rsidRDefault="00A777F6"/>
    <w:p w14:paraId="741BEC9F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.concurrent.ThreadPoolExecutor.runWorker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(ThreadPoolExecutor.java:1145)</w:t>
      </w:r>
    </w:p>
    <w:p w14:paraId="6E517BE1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.concurrent.ThreadPoolExecutor$Worker.run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(ThreadPoolExecutor.java:615)</w:t>
      </w:r>
    </w:p>
    <w:p w14:paraId="470A6B23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r w:rsidRPr="004F634A">
        <w:rPr>
          <w:rFonts w:ascii="Courier New" w:hAnsi="Courier New" w:cs="Courier New"/>
          <w:sz w:val="20"/>
          <w:szCs w:val="20"/>
        </w:rPr>
        <w:t>java.lang.Thread.run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(Thread.java:744)</w:t>
      </w:r>
    </w:p>
    <w:p w14:paraId="75BCF60D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  <w:highlight w:val="red"/>
        </w:rPr>
      </w:pPr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2017-10-12 00:17:24,208 </w:t>
      </w:r>
      <w:proofErr w:type="gramStart"/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WARN  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yellow"/>
        </w:rPr>
        <w:t>security</w:t>
      </w:r>
      <w:proofErr w:type="gramEnd"/>
      <w:r w:rsidRPr="004F634A">
        <w:rPr>
          <w:rFonts w:ascii="Courier New" w:hAnsi="Courier New" w:cs="Courier New"/>
          <w:sz w:val="20"/>
          <w:szCs w:val="20"/>
          <w:highlight w:val="yellow"/>
        </w:rPr>
        <w:t>.Groups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 (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yellow"/>
        </w:rPr>
        <w:t>Groups.java:fetchGroupList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(361)) - Potential performance problem: 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red"/>
        </w:rPr>
        <w:t>getGroups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red"/>
        </w:rPr>
        <w:t>(user=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red"/>
        </w:rPr>
        <w:t>hsgctcrp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red"/>
        </w:rPr>
        <w:t>) took 145673 milliseconds.</w:t>
      </w:r>
    </w:p>
    <w:p w14:paraId="6D3856D8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  <w:highlight w:val="yellow"/>
        </w:rPr>
      </w:pPr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2017-10-12 00:17:24,209 FATAL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  <w:highlight w:val="yellow"/>
        </w:rPr>
        <w:t>namenode.FSEditLog</w:t>
      </w:r>
      <w:proofErr w:type="spellEnd"/>
      <w:proofErr w:type="gramEnd"/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 (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yellow"/>
        </w:rPr>
        <w:t>JournalSet.java:mapJournalsAndReportErrors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yellow"/>
        </w:rPr>
        <w:t>(398)) - Error: flush failed for required journal (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yellow"/>
        </w:rPr>
        <w:t>JournalAndStream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yellow"/>
        </w:rPr>
        <w:t>mgr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yellow"/>
        </w:rPr>
        <w:t>=QJM to [172.20.17</w:t>
      </w:r>
    </w:p>
    <w:p w14:paraId="25687BB4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  <w:highlight w:val="yellow"/>
        </w:rPr>
        <w:t>8.13:8485, 172.20.178.14:8485, 172.20.178.100:8485], stream=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yellow"/>
        </w:rPr>
        <w:t>QuorumOutputStream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 starting at </w:t>
      </w:r>
      <w:proofErr w:type="spellStart"/>
      <w:r w:rsidRPr="004F634A">
        <w:rPr>
          <w:rFonts w:ascii="Courier New" w:hAnsi="Courier New" w:cs="Courier New"/>
          <w:sz w:val="20"/>
          <w:szCs w:val="20"/>
          <w:highlight w:val="yellow"/>
        </w:rPr>
        <w:t>txid</w:t>
      </w:r>
      <w:proofErr w:type="spellEnd"/>
      <w:r w:rsidRPr="004F634A">
        <w:rPr>
          <w:rFonts w:ascii="Courier New" w:hAnsi="Courier New" w:cs="Courier New"/>
          <w:sz w:val="20"/>
          <w:szCs w:val="20"/>
          <w:highlight w:val="yellow"/>
        </w:rPr>
        <w:t xml:space="preserve"> 2403281340))</w:t>
      </w:r>
    </w:p>
    <w:p w14:paraId="345E7D23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  <w:highlight w:val="yellow"/>
        </w:rPr>
        <w:t>org.apache</w:t>
      </w:r>
      <w:proofErr w:type="gramEnd"/>
      <w:r w:rsidRPr="00987ED6">
        <w:rPr>
          <w:rFonts w:ascii="Courier New" w:hAnsi="Courier New" w:cs="Courier New"/>
          <w:sz w:val="20"/>
          <w:szCs w:val="20"/>
          <w:highlight w:val="yellow"/>
        </w:rPr>
        <w:t>.hadoop.hdfs.qjournal.client.QuorumException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>: Got too many exceptions to achieve quorum size 2/3. 3 exceptions thrown:</w:t>
      </w:r>
    </w:p>
    <w:p w14:paraId="27F36BE7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>172.20.178.100:8485: IPC's epoch 190 is less than the last promised epoch 191</w:t>
      </w:r>
    </w:p>
    <w:p w14:paraId="407F3BA2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.hadoop.hdfs.qjournal.server.Journal.checkRequest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(Journal.java:428)</w:t>
      </w:r>
    </w:p>
    <w:p w14:paraId="6C1F90F6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.hadoop.hdfs.qjournal.server.Journal.checkWriteRequest(Journal.java:456)</w:t>
      </w:r>
    </w:p>
    <w:p w14:paraId="120928C7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.hadoop.hdfs.qjournal.server.Journal.journal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(Journal.java:351)</w:t>
      </w:r>
    </w:p>
    <w:p w14:paraId="046E1411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.hadoop.hdfs.qjournal.server.JournalNodeRpcServer.journal(JournalNodeRpcServer.java:152)</w:t>
      </w:r>
    </w:p>
    <w:p w14:paraId="0E048561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.hadoop.hdfs.qjournal.protocolPB.QJournalProtocolServerSideTranslatorPB.journal(QJournalProtocolServerSideTranslatorPB.java:158)</w:t>
      </w:r>
    </w:p>
    <w:p w14:paraId="5E7D8C5D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.hadoop.hdfs.qjournal.protocol.QJournalProtocolProtos$QJournalProtocolService$2.callBlockingMethod(QJournalProtocolProtos.java:25421)</w:t>
      </w:r>
    </w:p>
    <w:p w14:paraId="117EB97C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org.apache.hadoop.ipc.ProtobufRpcEngine$Server$ProtoBufRpcInvoker.call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(ProtobufRpcEngine.java:640)</w:t>
      </w:r>
    </w:p>
    <w:p w14:paraId="459E7A87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r w:rsidRPr="004F634A">
        <w:rPr>
          <w:rFonts w:ascii="Courier New" w:hAnsi="Courier New" w:cs="Courier New"/>
          <w:sz w:val="20"/>
          <w:szCs w:val="20"/>
        </w:rPr>
        <w:t>org.apache.hadoop.ipc.RPC$Server.call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(RPC.java:982)</w:t>
      </w:r>
    </w:p>
    <w:p w14:paraId="6BCF5486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org.apache.hadoop.ipc.Server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$Handler$1.run(Server.java:2313)</w:t>
      </w:r>
    </w:p>
    <w:p w14:paraId="0BEA7D76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org.apache.hadoop.ipc.Server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$Handler$1.run(Server.java:2309)</w:t>
      </w:r>
    </w:p>
    <w:p w14:paraId="3DDBD72F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java.security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.AccessController.doPrivileged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(Native Method)</w:t>
      </w:r>
    </w:p>
    <w:p w14:paraId="35DAEC35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javax.security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.auth.Subject.doAs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(Subject.java:415)</w:t>
      </w:r>
    </w:p>
    <w:p w14:paraId="2AA487B2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.hadoop.security.UserGroupInformation.doAs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(UserGroupInformation.java:1724)</w:t>
      </w:r>
    </w:p>
    <w:p w14:paraId="04F6745C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org.apache.hadoop.ipc.Server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$Handler.run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(Server.java:2307)</w:t>
      </w:r>
    </w:p>
    <w:p w14:paraId="7DDAA5D7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</w:p>
    <w:p w14:paraId="481920B1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>172.20.178.13:8485: IPC's epoch 190 is less than the last promised epoch 191</w:t>
      </w:r>
    </w:p>
    <w:p w14:paraId="0707FC3F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.hadoop.hdfs.qjournal.server.Journal.checkRequest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(Journal.java:428)</w:t>
      </w:r>
    </w:p>
    <w:p w14:paraId="5864BD79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lastRenderedPageBreak/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.hadoop.hdfs.qjournal.server.Journal.checkWriteRequest(Journal.java:456)</w:t>
      </w:r>
    </w:p>
    <w:p w14:paraId="2BC5BAD4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.hadoop.hdfs.qjournal.server.Journal.journal</w:t>
      </w:r>
      <w:proofErr w:type="spellEnd"/>
      <w:r w:rsidRPr="004F634A">
        <w:rPr>
          <w:rFonts w:ascii="Courier New" w:hAnsi="Courier New" w:cs="Courier New"/>
          <w:sz w:val="20"/>
          <w:szCs w:val="20"/>
        </w:rPr>
        <w:t>(Journal.java:351)</w:t>
      </w:r>
    </w:p>
    <w:p w14:paraId="5B9D11C2" w14:textId="77777777" w:rsidR="004F634A" w:rsidRPr="004F634A" w:rsidRDefault="004F634A" w:rsidP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4F634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4F634A">
        <w:rPr>
          <w:rFonts w:ascii="Courier New" w:hAnsi="Courier New" w:cs="Courier New"/>
          <w:sz w:val="20"/>
          <w:szCs w:val="20"/>
        </w:rPr>
        <w:t>.hadoop.hdfs.qjournal.server.JournalNodeRpcServer.journal(JournalNodeRpcServer.java:152)</w:t>
      </w:r>
    </w:p>
    <w:p w14:paraId="35023D9C" w14:textId="5EFE885A" w:rsidR="008308A1" w:rsidRPr="00A777F6" w:rsidRDefault="004F634A">
      <w:pPr>
        <w:rPr>
          <w:rFonts w:ascii="Courier New" w:hAnsi="Courier New" w:cs="Courier New"/>
          <w:sz w:val="20"/>
          <w:szCs w:val="20"/>
        </w:rPr>
      </w:pPr>
      <w:r w:rsidRPr="004F634A">
        <w:rPr>
          <w:rFonts w:ascii="Courier New" w:hAnsi="Courier New" w:cs="Courier New"/>
          <w:sz w:val="20"/>
          <w:szCs w:val="20"/>
        </w:rPr>
        <w:t>:</w:t>
      </w:r>
    </w:p>
    <w:p w14:paraId="32025128" w14:textId="77777777" w:rsidR="008308A1" w:rsidRDefault="008308A1"/>
    <w:p w14:paraId="1DF029F3" w14:textId="77777777" w:rsidR="008308A1" w:rsidRPr="006155AF" w:rsidRDefault="00987ED6">
      <w:pPr>
        <w:rPr>
          <w:u w:val="single"/>
        </w:rPr>
      </w:pPr>
      <w:r w:rsidRPr="006155AF">
        <w:rPr>
          <w:u w:val="single"/>
        </w:rPr>
        <w:t xml:space="preserve">Next </w:t>
      </w:r>
      <w:proofErr w:type="spellStart"/>
      <w:proofErr w:type="gramStart"/>
      <w:r w:rsidRPr="006155AF">
        <w:rPr>
          <w:u w:val="single"/>
        </w:rPr>
        <w:t>occurance</w:t>
      </w:r>
      <w:proofErr w:type="spellEnd"/>
      <w:r w:rsidRPr="006155AF">
        <w:rPr>
          <w:u w:val="single"/>
        </w:rPr>
        <w:t xml:space="preserve"> :</w:t>
      </w:r>
      <w:proofErr w:type="gramEnd"/>
    </w:p>
    <w:p w14:paraId="21860E85" w14:textId="77777777" w:rsidR="00987ED6" w:rsidRDefault="00987ED6"/>
    <w:p w14:paraId="2EE7C37B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08:18:15,102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INFO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authorize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.ServiceAuthorizationManager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ServiceAuthorizationManager.java:authorize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(137)) - Authorization successful for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uxqvadm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auth:TOKEN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) via hive/am</w:t>
      </w:r>
    </w:p>
    <w:p w14:paraId="0C43243F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>1plccmrhdn04.r1-core.r1.aig.net@R1-CORE.R1.AIG.NET (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auth:TOKEN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 xml:space="preserve">) for protocol=interface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org.apache.hadoop.hdfs.protocol.ClientProtocol</w:t>
      </w:r>
      <w:proofErr w:type="spellEnd"/>
    </w:p>
    <w:p w14:paraId="06D24135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  <w:highlight w:val="yellow"/>
        </w:rPr>
      </w:pPr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2017-10-12 08:18:16,028 </w:t>
      </w:r>
      <w:proofErr w:type="gramStart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WARN  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security</w:t>
      </w:r>
      <w:proofErr w:type="gramEnd"/>
      <w:r w:rsidRPr="00987ED6">
        <w:rPr>
          <w:rFonts w:ascii="Courier New" w:hAnsi="Courier New" w:cs="Courier New"/>
          <w:sz w:val="20"/>
          <w:szCs w:val="20"/>
          <w:highlight w:val="yellow"/>
        </w:rPr>
        <w:t>.Groups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Groups.java:fetchGroupList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(361)) - Potential performance problem: 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getGroups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>(user=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solr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>) took 80422 milliseconds.</w:t>
      </w:r>
    </w:p>
    <w:p w14:paraId="4B1C4A32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2017-10-12 08:18:29,917 </w:t>
      </w:r>
      <w:proofErr w:type="gramStart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INFO  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provider</w:t>
      </w:r>
      <w:proofErr w:type="gramEnd"/>
      <w:r w:rsidRPr="00987ED6">
        <w:rPr>
          <w:rFonts w:ascii="Courier New" w:hAnsi="Courier New" w:cs="Courier New"/>
          <w:sz w:val="20"/>
          <w:szCs w:val="20"/>
          <w:highlight w:val="yellow"/>
        </w:rPr>
        <w:t>.BaseAuditHandler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BaseAuditHandler.java:logStatus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(312)) - Audit Status Log: name=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hdfs.async.batch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finalDestination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hdfs.async.batch.hdfs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int</w:t>
      </w:r>
      <w:proofErr w:type="spellEnd"/>
    </w:p>
    <w:p w14:paraId="175745FF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proofErr w:type="spellStart"/>
      <w:r w:rsidRPr="00987ED6">
        <w:rPr>
          <w:rFonts w:ascii="Courier New" w:hAnsi="Courier New" w:cs="Courier New"/>
          <w:sz w:val="20"/>
          <w:szCs w:val="20"/>
        </w:rPr>
        <w:t>erval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=01:02.217 minutes, events=110904,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succcessCount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=986,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totalEvents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=202987349,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totalSuccessCount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=801164</w:t>
      </w:r>
    </w:p>
    <w:p w14:paraId="0A24F559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  <w:highlight w:val="yellow"/>
        </w:rPr>
      </w:pPr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2017-10-12 08:20:15,551 </w:t>
      </w:r>
      <w:proofErr w:type="gramStart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WARN  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security</w:t>
      </w:r>
      <w:proofErr w:type="gramEnd"/>
      <w:r w:rsidRPr="00987ED6">
        <w:rPr>
          <w:rFonts w:ascii="Courier New" w:hAnsi="Courier New" w:cs="Courier New"/>
          <w:sz w:val="20"/>
          <w:szCs w:val="20"/>
          <w:highlight w:val="yellow"/>
        </w:rPr>
        <w:t>.Groups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Groups.java:fetchGroupList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(361)) - Potential performance problem: 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red"/>
        </w:rPr>
        <w:t>getGroups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red"/>
        </w:rPr>
        <w:t>(user=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red"/>
        </w:rPr>
        <w:t>uxqvadm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red"/>
        </w:rPr>
        <w:t>) took 120448 milliseconds</w:t>
      </w:r>
      <w:r w:rsidRPr="00987ED6">
        <w:rPr>
          <w:rFonts w:ascii="Courier New" w:hAnsi="Courier New" w:cs="Courier New"/>
          <w:sz w:val="20"/>
          <w:szCs w:val="20"/>
          <w:highlight w:val="yellow"/>
        </w:rPr>
        <w:t>.</w:t>
      </w:r>
    </w:p>
    <w:p w14:paraId="46E5032A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2017-10-12 08:20:15,560 </w:t>
      </w:r>
      <w:proofErr w:type="gramStart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WARN  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security</w:t>
      </w:r>
      <w:proofErr w:type="gramEnd"/>
      <w:r w:rsidRPr="00987ED6">
        <w:rPr>
          <w:rFonts w:ascii="Courier New" w:hAnsi="Courier New" w:cs="Courier New"/>
          <w:sz w:val="20"/>
          <w:szCs w:val="20"/>
          <w:highlight w:val="yellow"/>
        </w:rPr>
        <w:t>.Groups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yellow"/>
        </w:rPr>
        <w:t>Groups.java:fetchGroupList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yellow"/>
        </w:rPr>
        <w:t xml:space="preserve">(361)) - Potential performance problem: 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red"/>
        </w:rPr>
        <w:t>getGroups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red"/>
        </w:rPr>
        <w:t>(user=</w:t>
      </w:r>
      <w:proofErr w:type="spellStart"/>
      <w:r w:rsidRPr="00987ED6">
        <w:rPr>
          <w:rFonts w:ascii="Courier New" w:hAnsi="Courier New" w:cs="Courier New"/>
          <w:sz w:val="20"/>
          <w:szCs w:val="20"/>
          <w:highlight w:val="red"/>
        </w:rPr>
        <w:t>hsgctcrp</w:t>
      </w:r>
      <w:proofErr w:type="spellEnd"/>
      <w:r w:rsidRPr="00987ED6">
        <w:rPr>
          <w:rFonts w:ascii="Courier New" w:hAnsi="Courier New" w:cs="Courier New"/>
          <w:sz w:val="20"/>
          <w:szCs w:val="20"/>
          <w:highlight w:val="red"/>
        </w:rPr>
        <w:t>) took 156920 milliseconds</w:t>
      </w:r>
      <w:r w:rsidRPr="00987ED6">
        <w:rPr>
          <w:rFonts w:ascii="Courier New" w:hAnsi="Courier New" w:cs="Courier New"/>
          <w:sz w:val="20"/>
          <w:szCs w:val="20"/>
          <w:highlight w:val="yellow"/>
        </w:rPr>
        <w:t>.</w:t>
      </w:r>
    </w:p>
    <w:p w14:paraId="5AB74610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08:20:15,560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INFO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authorize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.ServiceAuthorizationManager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ServiceAuthorizationManager.java:authorize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(137)) - Authorization successful for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uxqvadm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auth:TOKEN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) via hive/am</w:t>
      </w:r>
    </w:p>
    <w:p w14:paraId="4407AB8E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>1plccmrhdn04.r1-core.r1.aig.net@R1-CORE.R1.AIG.NET (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auth:TOKEN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 xml:space="preserve">) for protocol=interface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org.apache.hadoop.hdfs.protocol.ClientProtocol</w:t>
      </w:r>
      <w:proofErr w:type="spellEnd"/>
    </w:p>
    <w:p w14:paraId="754D34F5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08:20:15,561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INFO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namenode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.FSEditLog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FSEditLog.java:printStatistics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(716)) - Number of transactions: 4914 Total time for transactions(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ms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): 166 Number of transactions bat</w:t>
      </w:r>
    </w:p>
    <w:p w14:paraId="2DF59B0F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proofErr w:type="spellStart"/>
      <w:r w:rsidRPr="00987ED6">
        <w:rPr>
          <w:rFonts w:ascii="Courier New" w:hAnsi="Courier New" w:cs="Courier New"/>
          <w:sz w:val="20"/>
          <w:szCs w:val="20"/>
        </w:rPr>
        <w:t>ched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in Syncs: 21 Number of syncs: 3286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SyncTimes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ms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): 3218 775</w:t>
      </w:r>
    </w:p>
    <w:p w14:paraId="424A5242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08:20:15,563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WARN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ipc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Server.java:processResponse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(1245)) - IPC Server handler 250 on 8020, call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org.apache.hadoop.hdfs.protocol.ClientProtocol.getFileInfo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from 1</w:t>
      </w:r>
    </w:p>
    <w:p w14:paraId="38429694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>72.20.178.115:41324 Call#16 Retry#0: output error</w:t>
      </w:r>
    </w:p>
    <w:p w14:paraId="6D97751E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08:20:15,563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WARN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ipc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Server.java:processResponse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(1245)) - IPC Server handler 540 on 8020, call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org.apache.hadoop.hdfs.protocol.ClientProtocol.getFileInfo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from 1</w:t>
      </w:r>
    </w:p>
    <w:p w14:paraId="6674F96E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>72.20.177.109:46132 Call#14 Retry#0: output error</w:t>
      </w:r>
    </w:p>
    <w:p w14:paraId="3091E2C7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08:20:15,563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INFO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ipc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Server.java:run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(2368)) - IPC Server handler 250 on 8020 caught an exception</w:t>
      </w:r>
    </w:p>
    <w:p w14:paraId="67B5C2C2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java.nio.channels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.ClosedChannelException</w:t>
      </w:r>
      <w:proofErr w:type="spellEnd"/>
    </w:p>
    <w:p w14:paraId="42FD7DD8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sun.nio.ch.SocketChannelImpl.ensureWriteOpen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(SocketChannelImpl.java:265)</w:t>
      </w:r>
    </w:p>
    <w:p w14:paraId="11D19A7E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sun.nio.ch.SocketChannelImpl.write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(SocketChannelImpl.java:474)</w:t>
      </w:r>
    </w:p>
    <w:p w14:paraId="31209124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org.apache.hadoop.ipc.Server.channelWrite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(Server.java:2869)</w:t>
      </w:r>
    </w:p>
    <w:p w14:paraId="496CE2DA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org.apache.hadoop.ipc.Server.access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$2200(Server.java:136)</w:t>
      </w:r>
    </w:p>
    <w:p w14:paraId="714797B0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org.apache.hadoop.ipc.Server$Responder.processResponse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(Server.java:1195)</w:t>
      </w:r>
    </w:p>
    <w:p w14:paraId="62933A9D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org.apache.hadoop.ipc.Server$Responder.doRespond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(Server.java:1260)</w:t>
      </w:r>
    </w:p>
    <w:p w14:paraId="453C86A8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org.apache.hadoop.ipc.Server$Connection.sendResponse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(Server.java:2228)</w:t>
      </w:r>
    </w:p>
    <w:p w14:paraId="3E06AAE8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org.apache.hadoop.ipc.Server$Connection.access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$600(Server.java:1340)</w:t>
      </w:r>
    </w:p>
    <w:p w14:paraId="20D751E3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org.apache.hadoop.ipc.Server$Call.sendResponse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(Server.java:739)</w:t>
      </w:r>
    </w:p>
    <w:p w14:paraId="7F6D2F80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$Handler.run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(Server.java:2357)</w:t>
      </w:r>
    </w:p>
    <w:p w14:paraId="1AC450FE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08:20:15,564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WARN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ipc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Server.java:processResponse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(1245)) - IPC Server handler 85 on 8020, call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org.apache.hadoop.ha.HAServiceProtocol.getServiceStatus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from 172.2</w:t>
      </w:r>
    </w:p>
    <w:p w14:paraId="7863CDC0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>0.178.11:42909 Call#592234 Retry#0: output error</w:t>
      </w:r>
    </w:p>
    <w:p w14:paraId="27D948C5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08:20:15,564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WARN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ipc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Server.java:processResponse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(1245)) - Socket Reader #1 for port 8020, call null from 172.20.178.12:40696 Call#-33 Retry#-1: output error</w:t>
      </w:r>
    </w:p>
    <w:p w14:paraId="55C97785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2017-10-12 08:20:15,563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 xml:space="preserve">INFO  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ipc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.Server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ED6">
        <w:rPr>
          <w:rFonts w:ascii="Courier New" w:hAnsi="Courier New" w:cs="Courier New"/>
          <w:sz w:val="20"/>
          <w:szCs w:val="20"/>
        </w:rPr>
        <w:t>Server.java:run</w:t>
      </w:r>
      <w:proofErr w:type="spellEnd"/>
      <w:r w:rsidRPr="00987ED6">
        <w:rPr>
          <w:rFonts w:ascii="Courier New" w:hAnsi="Courier New" w:cs="Courier New"/>
          <w:sz w:val="20"/>
          <w:szCs w:val="20"/>
        </w:rPr>
        <w:t>(2368)) - IPC Server handler 540 on 8020 caught an exception</w:t>
      </w:r>
    </w:p>
    <w:p w14:paraId="2CFB0DDF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java.nio.channels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.ClosedChannelException</w:t>
      </w:r>
      <w:proofErr w:type="spellEnd"/>
    </w:p>
    <w:p w14:paraId="364FF4B6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sun.nio.ch.SocketChannelImpl.ensureWriteOpen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(SocketChannelImpl.java:265)</w:t>
      </w:r>
    </w:p>
    <w:p w14:paraId="346BB5A5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sun.nio.ch.SocketChannelImpl.write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(SocketChannelImpl.java:474)</w:t>
      </w:r>
    </w:p>
    <w:p w14:paraId="23245861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org.apache.hadoop.ipc.Server.channelWrite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(Server.java:2869)</w:t>
      </w:r>
    </w:p>
    <w:p w14:paraId="445F481F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org.apache.hadoop.ipc.Server.access</w:t>
      </w:r>
      <w:proofErr w:type="gramEnd"/>
      <w:r w:rsidRPr="00987ED6">
        <w:rPr>
          <w:rFonts w:ascii="Courier New" w:hAnsi="Courier New" w:cs="Courier New"/>
          <w:sz w:val="20"/>
          <w:szCs w:val="20"/>
        </w:rPr>
        <w:t>$2200(Server.java:136)</w:t>
      </w:r>
    </w:p>
    <w:p w14:paraId="165EA0A9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org.apache.hadoop.ipc.Server$Responder.processResponse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(Server.java:1195)</w:t>
      </w:r>
    </w:p>
    <w:p w14:paraId="47462D3D" w14:textId="77777777" w:rsidR="00987ED6" w:rsidRPr="00987ED6" w:rsidRDefault="00987ED6" w:rsidP="00987ED6">
      <w:pPr>
        <w:rPr>
          <w:rFonts w:ascii="Courier New" w:hAnsi="Courier New" w:cs="Courier New"/>
          <w:sz w:val="20"/>
          <w:szCs w:val="20"/>
        </w:rPr>
      </w:pPr>
      <w:r w:rsidRPr="00987ED6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987ED6">
        <w:rPr>
          <w:rFonts w:ascii="Courier New" w:hAnsi="Courier New" w:cs="Courier New"/>
          <w:sz w:val="20"/>
          <w:szCs w:val="20"/>
        </w:rPr>
        <w:t>org.apache.hadoop.ipc.Server$Responder.doRespond</w:t>
      </w:r>
      <w:proofErr w:type="spellEnd"/>
      <w:proofErr w:type="gramEnd"/>
      <w:r w:rsidRPr="00987ED6">
        <w:rPr>
          <w:rFonts w:ascii="Courier New" w:hAnsi="Courier New" w:cs="Courier New"/>
          <w:sz w:val="20"/>
          <w:szCs w:val="20"/>
        </w:rPr>
        <w:t>(Server.java:1260)</w:t>
      </w:r>
    </w:p>
    <w:p w14:paraId="6A425FB0" w14:textId="77777777" w:rsidR="00987ED6" w:rsidRDefault="00987ED6" w:rsidP="00987ED6">
      <w:r>
        <w:t>:</w:t>
      </w:r>
    </w:p>
    <w:p w14:paraId="0F5DDDAC" w14:textId="77777777" w:rsidR="008308A1" w:rsidRDefault="008308A1"/>
    <w:p w14:paraId="1F0DD731" w14:textId="77777777" w:rsidR="00987ED6" w:rsidRDefault="00987ED6">
      <w:r>
        <w:t xml:space="preserve">Journal logs &amp; ZKFC show the </w:t>
      </w:r>
      <w:r w:rsidR="006155AF">
        <w:t>errors around</w:t>
      </w:r>
      <w:r>
        <w:t xml:space="preserve"> similar </w:t>
      </w:r>
      <w:proofErr w:type="gramStart"/>
      <w:r>
        <w:t>timelines .</w:t>
      </w:r>
      <w:proofErr w:type="gramEnd"/>
    </w:p>
    <w:p w14:paraId="7105461E" w14:textId="77777777" w:rsidR="00987ED6" w:rsidRDefault="00987ED6"/>
    <w:p w14:paraId="725FEC80" w14:textId="19344A24" w:rsidR="008308A1" w:rsidRPr="006155AF" w:rsidRDefault="00A777F6" w:rsidP="00A777F6">
      <w:pPr>
        <w:pStyle w:val="Heading2"/>
      </w:pPr>
      <w:r>
        <w:t xml:space="preserve">Description of </w:t>
      </w:r>
      <w:proofErr w:type="gramStart"/>
      <w:r w:rsidR="00987ED6" w:rsidRPr="006155AF">
        <w:t>Cause :</w:t>
      </w:r>
      <w:proofErr w:type="gramEnd"/>
    </w:p>
    <w:p w14:paraId="6500D13A" w14:textId="77777777" w:rsidR="00987ED6" w:rsidRDefault="00987ED6"/>
    <w:p w14:paraId="6B67791B" w14:textId="77777777" w:rsidR="00A57F92" w:rsidRDefault="00A57F92">
      <w:r>
        <w:t xml:space="preserve">In a distributed architecture, resolving user group membership generate unexpectedly high load on LDAP </w:t>
      </w:r>
      <w:proofErr w:type="gramStart"/>
      <w:r>
        <w:t>servers .</w:t>
      </w:r>
      <w:proofErr w:type="gramEnd"/>
      <w:r>
        <w:t xml:space="preserve"> </w:t>
      </w:r>
    </w:p>
    <w:p w14:paraId="7B9DF53E" w14:textId="77777777" w:rsidR="00A57F92" w:rsidRDefault="00A57F92"/>
    <w:p w14:paraId="75D65636" w14:textId="77777777" w:rsidR="00A57F92" w:rsidRDefault="00A57F92">
      <w:r>
        <w:t xml:space="preserve">In case of the Hadoop cluster the user group membership resolution happens on the </w:t>
      </w:r>
      <w:proofErr w:type="spellStart"/>
      <w:r>
        <w:t>namenode</w:t>
      </w:r>
      <w:proofErr w:type="spellEnd"/>
      <w:r>
        <w:t xml:space="preserve"> and slow response from </w:t>
      </w:r>
      <w:proofErr w:type="spellStart"/>
      <w:r>
        <w:t>ldap</w:t>
      </w:r>
      <w:proofErr w:type="spellEnd"/>
      <w:r>
        <w:t>/</w:t>
      </w:r>
      <w:proofErr w:type="gramStart"/>
      <w:r>
        <w:t>AD( directory</w:t>
      </w:r>
      <w:proofErr w:type="gramEnd"/>
      <w:r>
        <w:t xml:space="preserve"> service ) server may result in timeouts .</w:t>
      </w:r>
    </w:p>
    <w:p w14:paraId="3AB65E36" w14:textId="77777777" w:rsidR="00A57F92" w:rsidRDefault="00A57F92"/>
    <w:p w14:paraId="01491C8E" w14:textId="77777777" w:rsidR="00A57F92" w:rsidRDefault="00A57F92">
      <w:r>
        <w:t xml:space="preserve">Usually in such case below warning </w:t>
      </w:r>
      <w:proofErr w:type="gramStart"/>
      <w:r>
        <w:t>message  is</w:t>
      </w:r>
      <w:proofErr w:type="gramEnd"/>
      <w:r>
        <w:t xml:space="preserve"> thrown :</w:t>
      </w:r>
    </w:p>
    <w:p w14:paraId="6CD92C61" w14:textId="77777777" w:rsidR="00A57F92" w:rsidRPr="00A57F92" w:rsidRDefault="00A57F92" w:rsidP="00A57F92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security</w:t>
      </w:r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.</w:t>
      </w:r>
      <w:r w:rsidRPr="00A57F92">
        <w:rPr>
          <w:rFonts w:ascii="Menlo" w:eastAsia="Times New Roman" w:hAnsi="Menlo" w:cs="Menlo"/>
          <w:color w:val="660066"/>
          <w:sz w:val="20"/>
          <w:szCs w:val="20"/>
          <w:shd w:val="clear" w:color="auto" w:fill="F5F5F5"/>
        </w:rPr>
        <w:t>Groups</w:t>
      </w:r>
      <w:proofErr w:type="spellEnd"/>
      <w:proofErr w:type="gramEnd"/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 xml:space="preserve"> </w:t>
      </w:r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(</w:t>
      </w:r>
      <w:proofErr w:type="spellStart"/>
      <w:r w:rsidRPr="00A57F92">
        <w:rPr>
          <w:rFonts w:ascii="Menlo" w:eastAsia="Times New Roman" w:hAnsi="Menlo" w:cs="Menlo"/>
          <w:color w:val="660066"/>
          <w:sz w:val="20"/>
          <w:szCs w:val="20"/>
          <w:shd w:val="clear" w:color="auto" w:fill="F5F5F5"/>
        </w:rPr>
        <w:t>Groups</w:t>
      </w:r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.</w:t>
      </w:r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java</w:t>
      </w:r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:</w:t>
      </w:r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getGroups</w:t>
      </w:r>
      <w:proofErr w:type="spellEnd"/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(</w:t>
      </w:r>
      <w:r w:rsidRPr="00A57F92">
        <w:rPr>
          <w:rFonts w:ascii="Menlo" w:eastAsia="Times New Roman" w:hAnsi="Menlo" w:cs="Menlo"/>
          <w:color w:val="006666"/>
          <w:sz w:val="20"/>
          <w:szCs w:val="20"/>
          <w:shd w:val="clear" w:color="auto" w:fill="F5F5F5"/>
        </w:rPr>
        <w:t>181</w:t>
      </w:r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))</w:t>
      </w:r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 xml:space="preserve"> </w:t>
      </w:r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-</w:t>
      </w:r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 xml:space="preserve"> </w:t>
      </w:r>
      <w:r w:rsidRPr="00A57F92">
        <w:rPr>
          <w:rFonts w:ascii="Menlo" w:eastAsia="Times New Roman" w:hAnsi="Menlo" w:cs="Menlo"/>
          <w:color w:val="660066"/>
          <w:sz w:val="20"/>
          <w:szCs w:val="20"/>
          <w:shd w:val="clear" w:color="auto" w:fill="F5F5F5"/>
        </w:rPr>
        <w:t>Potential</w:t>
      </w:r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 xml:space="preserve"> performance problem</w:t>
      </w:r>
      <w:r w:rsidRPr="00A57F92">
        <w:rPr>
          <w:rFonts w:ascii="Menlo" w:eastAsia="Times New Roman" w:hAnsi="Menlo" w:cs="Menlo"/>
          <w:color w:val="666600"/>
          <w:sz w:val="20"/>
          <w:szCs w:val="20"/>
          <w:shd w:val="clear" w:color="auto" w:fill="F5F5F5"/>
        </w:rPr>
        <w:t>:</w:t>
      </w:r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r w:rsidRPr="00A57F92"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getGroups</w:t>
      </w:r>
      <w:proofErr w:type="spellEnd"/>
      <w:r>
        <w:rPr>
          <w:rFonts w:ascii="Menlo" w:eastAsia="Times New Roman" w:hAnsi="Menlo" w:cs="Menlo"/>
          <w:color w:val="000000"/>
          <w:sz w:val="20"/>
          <w:szCs w:val="20"/>
          <w:shd w:val="clear" w:color="auto" w:fill="F5F5F5"/>
        </w:rPr>
        <w:t>……</w:t>
      </w:r>
    </w:p>
    <w:p w14:paraId="6288794D" w14:textId="77777777" w:rsidR="00A57F92" w:rsidRDefault="00A57F92"/>
    <w:p w14:paraId="28A2724A" w14:textId="77777777" w:rsidR="00A57F92" w:rsidRDefault="00A57F92" w:rsidP="00A57F92">
      <w:r>
        <w:t xml:space="preserve">The impact of such slow resolution may result in </w:t>
      </w:r>
      <w:r w:rsidRPr="00A57F92">
        <w:t xml:space="preserve">to exceed the </w:t>
      </w:r>
      <w:proofErr w:type="spellStart"/>
      <w:r w:rsidRPr="00A57F92">
        <w:t>NameNode's</w:t>
      </w:r>
      <w:proofErr w:type="spellEnd"/>
      <w:r w:rsidRPr="00A57F92">
        <w:t xml:space="preserve"> timeout for </w:t>
      </w:r>
      <w:proofErr w:type="spellStart"/>
      <w:r w:rsidRPr="00A57F92">
        <w:t>JournalNode</w:t>
      </w:r>
      <w:proofErr w:type="spellEnd"/>
      <w:r w:rsidRPr="00A57F92">
        <w:t xml:space="preserve"> calls</w:t>
      </w:r>
      <w:r>
        <w:t>.</w:t>
      </w:r>
    </w:p>
    <w:p w14:paraId="7B074943" w14:textId="77777777" w:rsidR="00A57F92" w:rsidRDefault="00A57F92" w:rsidP="00A57F92"/>
    <w:p w14:paraId="61927B03" w14:textId="77777777" w:rsidR="00A57F92" w:rsidRDefault="00A57F92" w:rsidP="00A57F92">
      <w:r w:rsidRPr="00A57F92">
        <w:t xml:space="preserve">The </w:t>
      </w:r>
      <w:proofErr w:type="spellStart"/>
      <w:r w:rsidRPr="00A57F92">
        <w:t>NameNode</w:t>
      </w:r>
      <w:proofErr w:type="spellEnd"/>
      <w:r w:rsidRPr="00A57F92">
        <w:t xml:space="preserve"> must be able to log edits to a quorum of </w:t>
      </w:r>
      <w:proofErr w:type="spellStart"/>
      <w:r w:rsidRPr="00A57F92">
        <w:t>JournalNodes</w:t>
      </w:r>
      <w:proofErr w:type="spellEnd"/>
      <w:r w:rsidRPr="00A57F92">
        <w:t xml:space="preserve"> (i.e. 2 out of 3 </w:t>
      </w:r>
      <w:proofErr w:type="spellStart"/>
      <w:r w:rsidRPr="00A57F92">
        <w:t>JournalNodes</w:t>
      </w:r>
      <w:proofErr w:type="spellEnd"/>
      <w:r w:rsidRPr="00A57F92">
        <w:t xml:space="preserve">). If the calls time out to 2 or more </w:t>
      </w:r>
      <w:proofErr w:type="spellStart"/>
      <w:r w:rsidRPr="00A57F92">
        <w:t>JournalNodes</w:t>
      </w:r>
      <w:proofErr w:type="spellEnd"/>
      <w:r w:rsidRPr="00A57F92">
        <w:t xml:space="preserve">, then it's a fatal condition. The </w:t>
      </w:r>
      <w:proofErr w:type="spellStart"/>
      <w:r w:rsidRPr="00A57F92">
        <w:t>NameNode</w:t>
      </w:r>
      <w:proofErr w:type="spellEnd"/>
      <w:r w:rsidRPr="00A57F92">
        <w:t xml:space="preserve"> must be able to log transactions successfully, and if it fails, then it aborts intentionally.</w:t>
      </w:r>
    </w:p>
    <w:p w14:paraId="4B85FCAE" w14:textId="77777777" w:rsidR="00A57F92" w:rsidRPr="00A57F92" w:rsidRDefault="00A57F92" w:rsidP="00A57F92">
      <w:r w:rsidRPr="00A57F92">
        <w:t xml:space="preserve">This condition would trigger an unwanted HA failover. The problem might reoccur after failover, resulting in flapping. If this happens, then the </w:t>
      </w:r>
      <w:proofErr w:type="spellStart"/>
      <w:r w:rsidRPr="00A57F92">
        <w:t>JournalNode</w:t>
      </w:r>
      <w:proofErr w:type="spellEnd"/>
      <w:r w:rsidRPr="00A57F92">
        <w:t xml:space="preserve"> logs will show the "performance problem" mentioned above, and the </w:t>
      </w:r>
      <w:proofErr w:type="spellStart"/>
      <w:r w:rsidRPr="00A57F92">
        <w:t>NameNode</w:t>
      </w:r>
      <w:proofErr w:type="spellEnd"/>
      <w:r w:rsidRPr="00A57F92">
        <w:t xml:space="preserve"> logs will show a message about "Timed out waiting for a quorum of nodes to respond" before a FATAL shutdown error.</w:t>
      </w:r>
    </w:p>
    <w:p w14:paraId="6E3B69D6" w14:textId="77777777" w:rsidR="00A57F92" w:rsidRPr="00A57F92" w:rsidRDefault="00A57F92" w:rsidP="00A57F92"/>
    <w:p w14:paraId="785833A5" w14:textId="77777777" w:rsidR="00A57F92" w:rsidRDefault="00997100" w:rsidP="00A57F92">
      <w:r>
        <w:t>Please note as in the above highlighted logs</w:t>
      </w:r>
      <w:r w:rsidR="002F5587">
        <w:t xml:space="preserve"> in </w:t>
      </w:r>
      <w:proofErr w:type="gramStart"/>
      <w:r w:rsidR="002F5587">
        <w:t>red</w:t>
      </w:r>
      <w:r>
        <w:t xml:space="preserve"> ,</w:t>
      </w:r>
      <w:proofErr w:type="gramEnd"/>
      <w:r>
        <w:t xml:space="preserve"> the time to resolve the groups has been 2 minutes plus which </w:t>
      </w:r>
      <w:r w:rsidR="006155AF">
        <w:t xml:space="preserve">results in the above mentioned scenario and the </w:t>
      </w:r>
      <w:proofErr w:type="spellStart"/>
      <w:r w:rsidR="006155AF">
        <w:t>namenode</w:t>
      </w:r>
      <w:proofErr w:type="spellEnd"/>
      <w:r w:rsidR="006155AF">
        <w:t xml:space="preserve"> dies.</w:t>
      </w:r>
    </w:p>
    <w:p w14:paraId="6AC23959" w14:textId="77777777" w:rsidR="006155AF" w:rsidRDefault="006155AF" w:rsidP="00A57F92"/>
    <w:p w14:paraId="381F07A4" w14:textId="77777777" w:rsidR="00A57F92" w:rsidRPr="00A57F92" w:rsidRDefault="00A57F92" w:rsidP="00A57F92">
      <w:r>
        <w:t xml:space="preserve">Please refer to the below reference link for details of the </w:t>
      </w:r>
      <w:proofErr w:type="gramStart"/>
      <w:r>
        <w:t>situation .</w:t>
      </w:r>
      <w:proofErr w:type="gramEnd"/>
      <w:r>
        <w:t xml:space="preserve"> Section </w:t>
      </w:r>
      <w:r>
        <w:rPr>
          <w:rFonts w:ascii="Helvetica" w:eastAsia="Helvetica" w:hAnsi="Helvetica" w:cs="Helvetica"/>
        </w:rPr>
        <w:t>“</w:t>
      </w:r>
      <w:r>
        <w:t>Load Patterns</w:t>
      </w:r>
      <w:r>
        <w:rPr>
          <w:rFonts w:ascii="Helvetica" w:eastAsia="Helvetica" w:hAnsi="Helvetica" w:cs="Helvetica"/>
        </w:rPr>
        <w:t>”</w:t>
      </w:r>
      <w:r>
        <w:t xml:space="preserve"> describes the complete scenario in detail</w:t>
      </w:r>
    </w:p>
    <w:p w14:paraId="1974DF2B" w14:textId="77777777" w:rsidR="00A57F92" w:rsidRDefault="00A57F92"/>
    <w:p w14:paraId="33A23E20" w14:textId="77777777" w:rsidR="008308A1" w:rsidRDefault="00A0482E">
      <w:hyperlink r:id="rId7" w:history="1">
        <w:r w:rsidR="006155AF" w:rsidRPr="006155AF">
          <w:rPr>
            <w:rStyle w:val="Hyperlink"/>
          </w:rPr>
          <w:t>https://community.hortonworks.com/articles/38591/hadoop-and-ldap-usage-load-patterns-and-tuning.html</w:t>
        </w:r>
      </w:hyperlink>
    </w:p>
    <w:p w14:paraId="723632BB" w14:textId="77777777" w:rsidR="008308A1" w:rsidRDefault="008308A1"/>
    <w:p w14:paraId="2445195C" w14:textId="77777777" w:rsidR="008308A1" w:rsidRDefault="006155AF">
      <w:proofErr w:type="gramStart"/>
      <w:r>
        <w:t>Also ,</w:t>
      </w:r>
      <w:proofErr w:type="gramEnd"/>
      <w:r>
        <w:t xml:space="preserve"> there are suggestions for tuning . Please discuss which might apply best to your current </w:t>
      </w:r>
      <w:proofErr w:type="gramStart"/>
      <w:r>
        <w:t>scenario .</w:t>
      </w:r>
      <w:proofErr w:type="gramEnd"/>
    </w:p>
    <w:p w14:paraId="09EAA7C8" w14:textId="77777777" w:rsidR="006155AF" w:rsidRDefault="006155AF"/>
    <w:p w14:paraId="0A335078" w14:textId="77777777" w:rsidR="008308A1" w:rsidRDefault="008308A1"/>
    <w:p w14:paraId="6DA2B088" w14:textId="35C7E844" w:rsidR="008308A1" w:rsidRDefault="00A777F6" w:rsidP="00A777F6">
      <w:pPr>
        <w:pStyle w:val="Heading2"/>
      </w:pPr>
      <w:proofErr w:type="gramStart"/>
      <w:r>
        <w:t>References :</w:t>
      </w:r>
      <w:bookmarkStart w:id="0" w:name="_GoBack"/>
      <w:bookmarkEnd w:id="0"/>
      <w:proofErr w:type="gramEnd"/>
    </w:p>
    <w:p w14:paraId="465B408B" w14:textId="77777777" w:rsidR="00A777F6" w:rsidRDefault="00A777F6"/>
    <w:p w14:paraId="51265564" w14:textId="09C327BA" w:rsidR="00A777F6" w:rsidRDefault="00A777F6" w:rsidP="00A777F6">
      <w:pPr>
        <w:pStyle w:val="ListParagraph"/>
        <w:numPr>
          <w:ilvl w:val="0"/>
          <w:numId w:val="1"/>
        </w:numPr>
      </w:pPr>
      <w:hyperlink r:id="rId8" w:history="1">
        <w:r w:rsidRPr="00F6703A">
          <w:rPr>
            <w:rStyle w:val="Hyperlink"/>
          </w:rPr>
          <w:t>https://community.hortonworks.com/questions/41255/how-to-debug-the-issue-ipcs-epoch-x-is-less-than-t.html</w:t>
        </w:r>
      </w:hyperlink>
    </w:p>
    <w:p w14:paraId="6D73709E" w14:textId="77777777" w:rsidR="00A777F6" w:rsidRDefault="00A777F6" w:rsidP="00A777F6">
      <w:pPr>
        <w:pStyle w:val="ListParagraph"/>
        <w:numPr>
          <w:ilvl w:val="0"/>
          <w:numId w:val="1"/>
        </w:numPr>
      </w:pPr>
      <w:hyperlink r:id="rId9" w:history="1">
        <w:r w:rsidRPr="006155AF">
          <w:rPr>
            <w:rStyle w:val="Hyperlink"/>
          </w:rPr>
          <w:t>https://community.hortonworks.com/articles/38591/hadoop-and-ldap-usage-load-patterns-and-tuning.html</w:t>
        </w:r>
      </w:hyperlink>
    </w:p>
    <w:p w14:paraId="6B9A7139" w14:textId="77777777" w:rsidR="00A777F6" w:rsidRDefault="00A777F6" w:rsidP="00A777F6">
      <w:pPr>
        <w:pStyle w:val="ListParagraph"/>
      </w:pPr>
    </w:p>
    <w:p w14:paraId="155B404E" w14:textId="77777777" w:rsidR="008308A1" w:rsidRDefault="008308A1"/>
    <w:p w14:paraId="68BE9D37" w14:textId="77777777" w:rsidR="008308A1" w:rsidRDefault="008308A1"/>
    <w:p w14:paraId="73A23F9D" w14:textId="77777777" w:rsidR="008308A1" w:rsidRDefault="008308A1"/>
    <w:p w14:paraId="326F54CF" w14:textId="77777777" w:rsidR="008308A1" w:rsidRDefault="008308A1"/>
    <w:p w14:paraId="74155CE4" w14:textId="77777777" w:rsidR="008308A1" w:rsidRDefault="008308A1"/>
    <w:p w14:paraId="729992E8" w14:textId="77777777" w:rsidR="008308A1" w:rsidRDefault="008308A1"/>
    <w:p w14:paraId="08A5C6B2" w14:textId="77777777" w:rsidR="008308A1" w:rsidRDefault="008308A1"/>
    <w:p w14:paraId="5AC44A3E" w14:textId="77777777" w:rsidR="008308A1" w:rsidRDefault="008308A1"/>
    <w:p w14:paraId="3761137A" w14:textId="77777777" w:rsidR="008308A1" w:rsidRDefault="008308A1"/>
    <w:p w14:paraId="2234F8D4" w14:textId="77777777" w:rsidR="008308A1" w:rsidRDefault="008308A1"/>
    <w:p w14:paraId="653A97C2" w14:textId="77777777" w:rsidR="008308A1" w:rsidRDefault="008308A1"/>
    <w:p w14:paraId="13DCD6E7" w14:textId="77777777" w:rsidR="008308A1" w:rsidRDefault="008308A1"/>
    <w:p w14:paraId="1A2D2533" w14:textId="77777777" w:rsidR="008308A1" w:rsidRDefault="008308A1"/>
    <w:p w14:paraId="50F8E1BB" w14:textId="77777777" w:rsidR="008308A1" w:rsidRDefault="008308A1"/>
    <w:p w14:paraId="76F8925B" w14:textId="77777777" w:rsidR="008308A1" w:rsidRDefault="008308A1"/>
    <w:p w14:paraId="39139B94" w14:textId="77777777" w:rsidR="008308A1" w:rsidRDefault="008308A1"/>
    <w:p w14:paraId="4044539C" w14:textId="77777777" w:rsidR="008308A1" w:rsidRDefault="008308A1"/>
    <w:p w14:paraId="18484F28" w14:textId="77777777" w:rsidR="008308A1" w:rsidRDefault="008308A1"/>
    <w:p w14:paraId="29116FF3" w14:textId="77777777" w:rsidR="008308A1" w:rsidRDefault="008308A1"/>
    <w:p w14:paraId="1D007C85" w14:textId="77777777" w:rsidR="008308A1" w:rsidRDefault="008308A1"/>
    <w:p w14:paraId="36B5B97B" w14:textId="77777777" w:rsidR="008308A1" w:rsidRDefault="008308A1"/>
    <w:p w14:paraId="7499823D" w14:textId="77777777" w:rsidR="008308A1" w:rsidRDefault="008308A1"/>
    <w:p w14:paraId="40266734" w14:textId="77777777" w:rsidR="008308A1" w:rsidRDefault="008308A1"/>
    <w:p w14:paraId="1C521846" w14:textId="77777777" w:rsidR="008308A1" w:rsidRDefault="008308A1"/>
    <w:p w14:paraId="1479FBDE" w14:textId="77777777" w:rsidR="008308A1" w:rsidRDefault="008308A1"/>
    <w:p w14:paraId="26C01D3C" w14:textId="77777777" w:rsidR="008308A1" w:rsidRDefault="008308A1"/>
    <w:p w14:paraId="332E595E" w14:textId="77777777" w:rsidR="008308A1" w:rsidRDefault="008308A1"/>
    <w:p w14:paraId="14274B6F" w14:textId="77777777" w:rsidR="008308A1" w:rsidRDefault="008308A1"/>
    <w:p w14:paraId="4285A476" w14:textId="77777777" w:rsidR="008308A1" w:rsidRDefault="008308A1"/>
    <w:p w14:paraId="1C03131E" w14:textId="77777777" w:rsidR="008308A1" w:rsidRDefault="008308A1"/>
    <w:p w14:paraId="3D012DFB" w14:textId="77777777" w:rsidR="00E523F9" w:rsidRDefault="00A0482E"/>
    <w:sectPr w:rsidR="00E523F9" w:rsidSect="008308A1">
      <w:headerReference w:type="default" r:id="rId10"/>
      <w:footerReference w:type="default" r:id="rId11"/>
      <w:pgSz w:w="12240" w:h="15840"/>
      <w:pgMar w:top="720" w:right="720" w:bottom="1080" w:left="72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AFE48" w14:textId="77777777" w:rsidR="00A0482E" w:rsidRDefault="00A0482E" w:rsidP="00FE71D8">
      <w:r>
        <w:separator/>
      </w:r>
    </w:p>
  </w:endnote>
  <w:endnote w:type="continuationSeparator" w:id="0">
    <w:p w14:paraId="1551787D" w14:textId="77777777" w:rsidR="00A0482E" w:rsidRDefault="00A0482E" w:rsidP="00FE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1F1EB" w14:textId="77777777" w:rsidR="00FE71D8" w:rsidRPr="00FE71D8" w:rsidRDefault="00A0482E" w:rsidP="00FE71D8">
    <w:pPr>
      <w:pStyle w:val="Footer"/>
      <w:jc w:val="center"/>
      <w:rPr>
        <w:sz w:val="20"/>
        <w:szCs w:val="20"/>
      </w:rPr>
    </w:pPr>
    <w:hyperlink r:id="rId1" w:history="1">
      <w:r w:rsidR="00FE71D8" w:rsidRPr="00FE71D8">
        <w:rPr>
          <w:rStyle w:val="Hyperlink"/>
          <w:color w:val="2F5496" w:themeColor="accent1" w:themeShade="BF"/>
          <w:sz w:val="20"/>
          <w:szCs w:val="20"/>
        </w:rPr>
        <w:t>www.zaloni.com</w:t>
      </w:r>
    </w:hyperlink>
    <w:r w:rsidR="00FE71D8" w:rsidRPr="00FE71D8">
      <w:rPr>
        <w:sz w:val="20"/>
        <w:szCs w:val="20"/>
      </w:rPr>
      <w:t xml:space="preserve"> | P. O. Box 13351, Research Triangle Park, NC 27709 | email: </w:t>
    </w:r>
    <w:hyperlink r:id="rId2" w:history="1">
      <w:r w:rsidR="00FE71D8" w:rsidRPr="00FE71D8">
        <w:rPr>
          <w:rStyle w:val="Hyperlink"/>
          <w:color w:val="2F5496" w:themeColor="accent1" w:themeShade="BF"/>
          <w:sz w:val="20"/>
          <w:szCs w:val="20"/>
        </w:rPr>
        <w:t>info@zaloni.com</w:t>
      </w:r>
    </w:hyperlink>
  </w:p>
  <w:p w14:paraId="0FDA93B9" w14:textId="77777777" w:rsidR="00FE71D8" w:rsidRDefault="00FE71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3FE63" w14:textId="77777777" w:rsidR="00A0482E" w:rsidRDefault="00A0482E" w:rsidP="00FE71D8">
      <w:r>
        <w:separator/>
      </w:r>
    </w:p>
  </w:footnote>
  <w:footnote w:type="continuationSeparator" w:id="0">
    <w:p w14:paraId="241A181B" w14:textId="77777777" w:rsidR="00A0482E" w:rsidRDefault="00A0482E" w:rsidP="00FE71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E3021" w14:textId="77777777" w:rsidR="00FE71D8" w:rsidRDefault="00FE71D8">
    <w:pPr>
      <w:pStyle w:val="Head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11D2A645" wp14:editId="59416B20">
          <wp:simplePos x="0" y="0"/>
          <wp:positionH relativeFrom="page">
            <wp:posOffset>-365760</wp:posOffset>
          </wp:positionH>
          <wp:positionV relativeFrom="page">
            <wp:posOffset>-228600</wp:posOffset>
          </wp:positionV>
          <wp:extent cx="8133080" cy="105257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AL_107 - SOW Template_Page_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3080" cy="1052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D6692"/>
    <w:multiLevelType w:val="hybridMultilevel"/>
    <w:tmpl w:val="8E36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4A"/>
    <w:rsid w:val="002F5587"/>
    <w:rsid w:val="00343CE6"/>
    <w:rsid w:val="004E6A29"/>
    <w:rsid w:val="004F634A"/>
    <w:rsid w:val="006155AF"/>
    <w:rsid w:val="006A0C79"/>
    <w:rsid w:val="008308A1"/>
    <w:rsid w:val="00865154"/>
    <w:rsid w:val="00903DFE"/>
    <w:rsid w:val="00987ED6"/>
    <w:rsid w:val="00997100"/>
    <w:rsid w:val="00A0482E"/>
    <w:rsid w:val="00A57F92"/>
    <w:rsid w:val="00A777F6"/>
    <w:rsid w:val="00CD644A"/>
    <w:rsid w:val="00E56195"/>
    <w:rsid w:val="00EF6639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D4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1D8"/>
  </w:style>
  <w:style w:type="paragraph" w:styleId="Footer">
    <w:name w:val="footer"/>
    <w:basedOn w:val="Normal"/>
    <w:link w:val="FooterChar"/>
    <w:uiPriority w:val="99"/>
    <w:unhideWhenUsed/>
    <w:rsid w:val="00FE7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1D8"/>
  </w:style>
  <w:style w:type="character" w:styleId="Hyperlink">
    <w:name w:val="Hyperlink"/>
    <w:basedOn w:val="DefaultParagraphFont"/>
    <w:uiPriority w:val="99"/>
    <w:unhideWhenUsed/>
    <w:rsid w:val="00FE71D8"/>
    <w:rPr>
      <w:color w:val="FFC000" w:themeColor="accent4"/>
      <w:u w:val="single"/>
    </w:rPr>
  </w:style>
  <w:style w:type="character" w:customStyle="1" w:styleId="pln">
    <w:name w:val="pln"/>
    <w:basedOn w:val="DefaultParagraphFont"/>
    <w:rsid w:val="00A57F92"/>
  </w:style>
  <w:style w:type="character" w:customStyle="1" w:styleId="pun">
    <w:name w:val="pun"/>
    <w:basedOn w:val="DefaultParagraphFont"/>
    <w:rsid w:val="00A57F92"/>
  </w:style>
  <w:style w:type="character" w:customStyle="1" w:styleId="typ">
    <w:name w:val="typ"/>
    <w:basedOn w:val="DefaultParagraphFont"/>
    <w:rsid w:val="00A57F92"/>
  </w:style>
  <w:style w:type="character" w:customStyle="1" w:styleId="lit">
    <w:name w:val="lit"/>
    <w:basedOn w:val="DefaultParagraphFont"/>
    <w:rsid w:val="00A57F92"/>
  </w:style>
  <w:style w:type="character" w:customStyle="1" w:styleId="Heading1Char">
    <w:name w:val="Heading 1 Char"/>
    <w:basedOn w:val="DefaultParagraphFont"/>
    <w:link w:val="Heading1"/>
    <w:uiPriority w:val="9"/>
    <w:rsid w:val="0061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7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ommunity.hortonworks.com/articles/38591/hadoop-and-ldap-usage-load-patterns-and-tuning.html" TargetMode="External"/><Relationship Id="rId8" Type="http://schemas.openxmlformats.org/officeDocument/2006/relationships/hyperlink" Target="https://community.hortonworks.com/questions/41255/how-to-debug-the-issue-ipcs-epoch-x-is-less-than-t.html" TargetMode="External"/><Relationship Id="rId9" Type="http://schemas.openxmlformats.org/officeDocument/2006/relationships/hyperlink" Target="https://community.hortonworks.com/articles/38591/hadoop-and-ldap-usage-load-patterns-and-tuning.html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aloni.com" TargetMode="External"/><Relationship Id="rId2" Type="http://schemas.openxmlformats.org/officeDocument/2006/relationships/hyperlink" Target="mailto:info@zalon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gdish.saripella/Library/Group%20Containers/UBF8T346G9.Office/User%20Content.localized/Templates.localized/zaloni_narrow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zaloni_narrow_template.dotx</Template>
  <TotalTime>24</TotalTime>
  <Pages>4</Pages>
  <Words>1401</Words>
  <Characters>7988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Saripella</dc:creator>
  <cp:keywords/>
  <dc:description/>
  <cp:lastModifiedBy>Jagdish Saripella</cp:lastModifiedBy>
  <cp:revision>2</cp:revision>
  <dcterms:created xsi:type="dcterms:W3CDTF">2017-10-12T23:28:00Z</dcterms:created>
  <dcterms:modified xsi:type="dcterms:W3CDTF">2017-10-13T00:09:00Z</dcterms:modified>
</cp:coreProperties>
</file>