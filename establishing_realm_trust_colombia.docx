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B033B8" w14:textId="77777777" w:rsidR="008308A1" w:rsidRDefault="008308A1"/>
    <w:p w14:paraId="4BBCF328" w14:textId="77777777" w:rsidR="00781321" w:rsidRDefault="00781321"/>
    <w:p w14:paraId="2AC93327" w14:textId="77777777" w:rsidR="00781321" w:rsidRDefault="00781321"/>
    <w:p w14:paraId="03BC2F0C" w14:textId="77777777" w:rsidR="00781321" w:rsidRDefault="008916C6">
      <w:r>
        <w:t>STEPS TO ESTABLISH TRUST BETWEEN HADOOP SERVER KDC &amp; AD KDC</w:t>
      </w:r>
    </w:p>
    <w:p w14:paraId="65658499" w14:textId="77777777" w:rsidR="00781321" w:rsidRDefault="00781321"/>
    <w:p w14:paraId="029CC5FD" w14:textId="77777777" w:rsidR="00781321" w:rsidRDefault="00781321" w:rsidP="00E336D1">
      <w:pPr>
        <w:pStyle w:val="ListParagraph"/>
        <w:numPr>
          <w:ilvl w:val="0"/>
          <w:numId w:val="1"/>
        </w:numPr>
        <w:ind w:left="360"/>
      </w:pPr>
      <w:r>
        <w:t>Login to the AD windows terminal</w:t>
      </w:r>
      <w:r w:rsidR="00486AF5">
        <w:t xml:space="preserve"> as an administrator</w:t>
      </w:r>
    </w:p>
    <w:p w14:paraId="53643DAC" w14:textId="77777777" w:rsidR="00781321" w:rsidRDefault="00781321" w:rsidP="00E336D1">
      <w:pPr>
        <w:pStyle w:val="ListParagraph"/>
        <w:numPr>
          <w:ilvl w:val="0"/>
          <w:numId w:val="1"/>
        </w:numPr>
        <w:ind w:left="360"/>
      </w:pPr>
      <w:r>
        <w:t>Open Power Shell</w:t>
      </w:r>
    </w:p>
    <w:p w14:paraId="269859FD" w14:textId="1FB8BEAB" w:rsidR="00D230BA" w:rsidRPr="00D230BA" w:rsidRDefault="001B7157" w:rsidP="00D230BA">
      <w:pPr>
        <w:pStyle w:val="ListParagraph"/>
        <w:numPr>
          <w:ilvl w:val="0"/>
          <w:numId w:val="1"/>
        </w:numPr>
        <w:ind w:left="360"/>
      </w:pPr>
      <w:r>
        <w:t>Run the below commands :</w:t>
      </w:r>
      <w:bookmarkStart w:id="0" w:name="_GoBack"/>
      <w:bookmarkEnd w:id="0"/>
    </w:p>
    <w:p w14:paraId="55025EFB" w14:textId="77777777" w:rsidR="00D230BA" w:rsidRDefault="00D230BA" w:rsidP="00D230BA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D230BA">
        <w:rPr>
          <w:rFonts w:ascii="Courier New" w:hAnsi="Courier New" w:cs="Courier New"/>
          <w:sz w:val="20"/>
          <w:szCs w:val="20"/>
        </w:rPr>
        <w:t>ksetup</w:t>
      </w:r>
      <w:proofErr w:type="spellEnd"/>
      <w:r w:rsidRPr="00D230BA">
        <w:rPr>
          <w:rFonts w:ascii="Courier New" w:hAnsi="Courier New" w:cs="Courier New"/>
          <w:sz w:val="20"/>
          <w:szCs w:val="20"/>
        </w:rPr>
        <w:t xml:space="preserve"> /</w:t>
      </w:r>
      <w:proofErr w:type="spellStart"/>
      <w:r w:rsidRPr="00D230BA">
        <w:rPr>
          <w:rFonts w:ascii="Courier New" w:hAnsi="Courier New" w:cs="Courier New"/>
          <w:sz w:val="20"/>
          <w:szCs w:val="20"/>
        </w:rPr>
        <w:t>addkdc</w:t>
      </w:r>
      <w:proofErr w:type="spellEnd"/>
      <w:r w:rsidRPr="00D230BA">
        <w:rPr>
          <w:rFonts w:ascii="Courier New" w:hAnsi="Courier New" w:cs="Courier New"/>
          <w:sz w:val="20"/>
          <w:szCs w:val="20"/>
        </w:rPr>
        <w:t xml:space="preserve"> PROD.EPMTELCO.COM.CO netf-pmbigdat01.epmtelco.com.co</w:t>
      </w:r>
    </w:p>
    <w:p w14:paraId="49922989" w14:textId="2E809709" w:rsidR="00D230BA" w:rsidRDefault="00D230BA" w:rsidP="00D230BA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18"/>
          <w:szCs w:val="18"/>
        </w:rPr>
      </w:pPr>
      <w:proofErr w:type="spellStart"/>
      <w:r w:rsidRPr="00D230BA">
        <w:rPr>
          <w:rFonts w:ascii="Courier New" w:hAnsi="Courier New" w:cs="Courier New"/>
          <w:sz w:val="18"/>
          <w:szCs w:val="18"/>
        </w:rPr>
        <w:t>netdom</w:t>
      </w:r>
      <w:proofErr w:type="spellEnd"/>
      <w:r w:rsidRPr="00D230BA">
        <w:rPr>
          <w:rFonts w:ascii="Courier New" w:hAnsi="Courier New" w:cs="Courier New"/>
          <w:sz w:val="18"/>
          <w:szCs w:val="18"/>
        </w:rPr>
        <w:t xml:space="preserve"> trust PROD.EPMTELCO.COM.CO /</w:t>
      </w:r>
      <w:proofErr w:type="spellStart"/>
      <w:proofErr w:type="gramStart"/>
      <w:r w:rsidRPr="00D230BA">
        <w:rPr>
          <w:rFonts w:ascii="Courier New" w:hAnsi="Courier New" w:cs="Courier New"/>
          <w:sz w:val="18"/>
          <w:szCs w:val="18"/>
        </w:rPr>
        <w:t>Domain:EPMTELCO.COM.CO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r w:rsidRPr="00D230BA">
        <w:rPr>
          <w:rFonts w:ascii="Courier New" w:hAnsi="Courier New" w:cs="Courier New"/>
          <w:sz w:val="18"/>
          <w:szCs w:val="18"/>
        </w:rPr>
        <w:t>/add /realm /passwordt:C0l1v1@kdc</w:t>
      </w:r>
    </w:p>
    <w:p w14:paraId="11F676E7" w14:textId="07504C02" w:rsidR="00D230BA" w:rsidRPr="00D230BA" w:rsidRDefault="00D230BA" w:rsidP="00D230BA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18"/>
          <w:szCs w:val="18"/>
        </w:rPr>
      </w:pPr>
      <w:proofErr w:type="spellStart"/>
      <w:r w:rsidRPr="00D230BA">
        <w:rPr>
          <w:rFonts w:ascii="Courier New" w:hAnsi="Courier New" w:cs="Courier New"/>
          <w:sz w:val="20"/>
          <w:szCs w:val="20"/>
        </w:rPr>
        <w:t>ksetup</w:t>
      </w:r>
      <w:proofErr w:type="spellEnd"/>
      <w:r w:rsidRPr="00D230BA">
        <w:rPr>
          <w:rFonts w:ascii="Courier New" w:hAnsi="Courier New" w:cs="Courier New"/>
          <w:sz w:val="20"/>
          <w:szCs w:val="20"/>
        </w:rPr>
        <w:t xml:space="preserve"> /</w:t>
      </w:r>
      <w:proofErr w:type="spellStart"/>
      <w:r w:rsidRPr="00D230BA">
        <w:rPr>
          <w:rFonts w:ascii="Courier New" w:hAnsi="Courier New" w:cs="Courier New"/>
          <w:sz w:val="20"/>
          <w:szCs w:val="20"/>
        </w:rPr>
        <w:t>SetEncTypeAttr</w:t>
      </w:r>
      <w:proofErr w:type="spellEnd"/>
      <w:r w:rsidRPr="00D230BA">
        <w:rPr>
          <w:rFonts w:ascii="Courier New" w:hAnsi="Courier New" w:cs="Courier New"/>
          <w:sz w:val="20"/>
          <w:szCs w:val="20"/>
        </w:rPr>
        <w:t xml:space="preserve"> PROD.EPMTELCO.COM.CO DES-CBC-CRC DES-CBC-MD5 RC4-HMAC-MD5 AES128-CTS-HMAC-SHA1-96 AES256-CTS-HMAC-SHA1-96</w:t>
      </w:r>
    </w:p>
    <w:p w14:paraId="737719D1" w14:textId="77777777" w:rsidR="00E336D1" w:rsidRPr="00E336D1" w:rsidRDefault="00E336D1" w:rsidP="00E336D1">
      <w:pPr>
        <w:rPr>
          <w:rFonts w:ascii="Courier New" w:hAnsi="Courier New" w:cs="Courier New"/>
          <w:sz w:val="20"/>
          <w:szCs w:val="20"/>
        </w:rPr>
      </w:pPr>
    </w:p>
    <w:p w14:paraId="3B2665B4" w14:textId="77777777" w:rsidR="008308A1" w:rsidRDefault="008308A1" w:rsidP="001B7157">
      <w:pPr>
        <w:ind w:left="720"/>
      </w:pPr>
    </w:p>
    <w:p w14:paraId="4B18911E" w14:textId="77777777" w:rsidR="008308A1" w:rsidRDefault="008308A1"/>
    <w:p w14:paraId="088406DD" w14:textId="77777777" w:rsidR="008308A1" w:rsidRDefault="008308A1"/>
    <w:p w14:paraId="4C081364" w14:textId="77777777" w:rsidR="008308A1" w:rsidRDefault="008308A1"/>
    <w:p w14:paraId="6CDCCBA0" w14:textId="77777777" w:rsidR="008308A1" w:rsidRDefault="008308A1"/>
    <w:p w14:paraId="6D7CB355" w14:textId="77777777" w:rsidR="008308A1" w:rsidRDefault="008308A1"/>
    <w:p w14:paraId="63F8A79B" w14:textId="77777777" w:rsidR="008308A1" w:rsidRDefault="008308A1"/>
    <w:p w14:paraId="5542DC85" w14:textId="77777777" w:rsidR="008308A1" w:rsidRDefault="008308A1"/>
    <w:p w14:paraId="0112B3C9" w14:textId="77777777" w:rsidR="008308A1" w:rsidRDefault="008308A1"/>
    <w:p w14:paraId="4587D4DA" w14:textId="77777777" w:rsidR="008308A1" w:rsidRDefault="008308A1"/>
    <w:p w14:paraId="06FD76D5" w14:textId="77777777" w:rsidR="008308A1" w:rsidRDefault="008308A1"/>
    <w:p w14:paraId="44C47AD5" w14:textId="77777777" w:rsidR="008308A1" w:rsidRDefault="008308A1"/>
    <w:p w14:paraId="40A912B9" w14:textId="77777777" w:rsidR="008308A1" w:rsidRDefault="008308A1"/>
    <w:p w14:paraId="314018C7" w14:textId="77777777" w:rsidR="008308A1" w:rsidRDefault="008308A1"/>
    <w:p w14:paraId="03034E68" w14:textId="77777777" w:rsidR="008308A1" w:rsidRDefault="008308A1"/>
    <w:p w14:paraId="30E3A387" w14:textId="77777777" w:rsidR="008308A1" w:rsidRDefault="008308A1"/>
    <w:p w14:paraId="28055148" w14:textId="77777777" w:rsidR="008308A1" w:rsidRDefault="008308A1"/>
    <w:p w14:paraId="6F0BFC76" w14:textId="77777777" w:rsidR="008308A1" w:rsidRDefault="008308A1"/>
    <w:p w14:paraId="39E13BBF" w14:textId="77777777" w:rsidR="008308A1" w:rsidRDefault="008308A1"/>
    <w:p w14:paraId="10BDD20D" w14:textId="77777777" w:rsidR="008308A1" w:rsidRDefault="008308A1"/>
    <w:p w14:paraId="5D2FF105" w14:textId="77777777" w:rsidR="008308A1" w:rsidRDefault="008308A1"/>
    <w:p w14:paraId="133E44C8" w14:textId="77777777" w:rsidR="008308A1" w:rsidRDefault="008308A1"/>
    <w:p w14:paraId="56E158B7" w14:textId="77777777" w:rsidR="008308A1" w:rsidRDefault="008308A1"/>
    <w:p w14:paraId="1E1536D4" w14:textId="77777777" w:rsidR="008308A1" w:rsidRDefault="008308A1"/>
    <w:p w14:paraId="2EE52E65" w14:textId="77777777" w:rsidR="008308A1" w:rsidRDefault="008308A1"/>
    <w:p w14:paraId="2931A831" w14:textId="77777777" w:rsidR="008308A1" w:rsidRDefault="008308A1"/>
    <w:p w14:paraId="710E2EEC" w14:textId="77777777" w:rsidR="008308A1" w:rsidRDefault="008308A1"/>
    <w:p w14:paraId="482B0CBE" w14:textId="77777777" w:rsidR="008308A1" w:rsidRDefault="008308A1"/>
    <w:p w14:paraId="3694BC5A" w14:textId="77777777" w:rsidR="008308A1" w:rsidRDefault="008308A1"/>
    <w:p w14:paraId="030A8EAF" w14:textId="77777777" w:rsidR="008308A1" w:rsidRDefault="008308A1"/>
    <w:p w14:paraId="471075B6" w14:textId="77777777" w:rsidR="008308A1" w:rsidRDefault="008308A1"/>
    <w:p w14:paraId="5D80B26A" w14:textId="77777777" w:rsidR="008308A1" w:rsidRDefault="008308A1"/>
    <w:p w14:paraId="2D49818C" w14:textId="77777777" w:rsidR="008308A1" w:rsidRDefault="008308A1"/>
    <w:p w14:paraId="77FBA70E" w14:textId="77777777" w:rsidR="008308A1" w:rsidRDefault="008308A1"/>
    <w:p w14:paraId="0C44C411" w14:textId="77777777" w:rsidR="008308A1" w:rsidRDefault="008308A1"/>
    <w:p w14:paraId="45227CF1" w14:textId="77777777" w:rsidR="008308A1" w:rsidRDefault="008308A1"/>
    <w:p w14:paraId="57200F4D" w14:textId="77777777" w:rsidR="008308A1" w:rsidRDefault="008308A1"/>
    <w:p w14:paraId="03F7F071" w14:textId="77777777" w:rsidR="008308A1" w:rsidRDefault="008308A1"/>
    <w:p w14:paraId="59CFCF01" w14:textId="77777777" w:rsidR="008308A1" w:rsidRDefault="008308A1"/>
    <w:p w14:paraId="14453CCC" w14:textId="77777777" w:rsidR="008308A1" w:rsidRDefault="008308A1"/>
    <w:p w14:paraId="3F3A1302" w14:textId="77777777" w:rsidR="008308A1" w:rsidRDefault="008308A1"/>
    <w:p w14:paraId="31F816B5" w14:textId="77777777" w:rsidR="008308A1" w:rsidRDefault="008308A1"/>
    <w:p w14:paraId="158BF593" w14:textId="77777777" w:rsidR="008308A1" w:rsidRDefault="008308A1"/>
    <w:p w14:paraId="3558B762" w14:textId="77777777" w:rsidR="008308A1" w:rsidRDefault="008308A1"/>
    <w:p w14:paraId="2780002C" w14:textId="77777777" w:rsidR="00E523F9" w:rsidRDefault="0055264B"/>
    <w:sectPr w:rsidR="00E523F9" w:rsidSect="008308A1">
      <w:headerReference w:type="default" r:id="rId7"/>
      <w:footerReference w:type="default" r:id="rId8"/>
      <w:pgSz w:w="12240" w:h="15840"/>
      <w:pgMar w:top="720" w:right="720" w:bottom="1080" w:left="720" w:header="720" w:footer="21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09D742" w14:textId="77777777" w:rsidR="0055264B" w:rsidRDefault="0055264B" w:rsidP="00FE71D8">
      <w:r>
        <w:separator/>
      </w:r>
    </w:p>
  </w:endnote>
  <w:endnote w:type="continuationSeparator" w:id="0">
    <w:p w14:paraId="5894C62F" w14:textId="77777777" w:rsidR="0055264B" w:rsidRDefault="0055264B" w:rsidP="00FE7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7593DB" w14:textId="77777777" w:rsidR="00FE71D8" w:rsidRPr="00FE71D8" w:rsidRDefault="0055264B" w:rsidP="00FE71D8">
    <w:pPr>
      <w:pStyle w:val="Footer"/>
      <w:jc w:val="center"/>
      <w:rPr>
        <w:sz w:val="20"/>
        <w:szCs w:val="20"/>
      </w:rPr>
    </w:pPr>
    <w:hyperlink r:id="rId1" w:history="1">
      <w:r w:rsidR="00FE71D8" w:rsidRPr="00FE71D8">
        <w:rPr>
          <w:rStyle w:val="Hyperlink"/>
          <w:color w:val="2F5496" w:themeColor="accent1" w:themeShade="BF"/>
          <w:sz w:val="20"/>
          <w:szCs w:val="20"/>
        </w:rPr>
        <w:t>www.zaloni.com</w:t>
      </w:r>
    </w:hyperlink>
    <w:r w:rsidR="00FE71D8" w:rsidRPr="00FE71D8">
      <w:rPr>
        <w:sz w:val="20"/>
        <w:szCs w:val="20"/>
      </w:rPr>
      <w:t xml:space="preserve"> | P. O. Box 13351, Research Triangle Park, NC 27709 | email: </w:t>
    </w:r>
    <w:hyperlink r:id="rId2" w:history="1">
      <w:r w:rsidR="00FE71D8" w:rsidRPr="00FE71D8">
        <w:rPr>
          <w:rStyle w:val="Hyperlink"/>
          <w:color w:val="2F5496" w:themeColor="accent1" w:themeShade="BF"/>
          <w:sz w:val="20"/>
          <w:szCs w:val="20"/>
        </w:rPr>
        <w:t>info@zaloni.com</w:t>
      </w:r>
    </w:hyperlink>
  </w:p>
  <w:p w14:paraId="3DB61758" w14:textId="77777777" w:rsidR="00FE71D8" w:rsidRDefault="00FE71D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D04233" w14:textId="77777777" w:rsidR="0055264B" w:rsidRDefault="0055264B" w:rsidP="00FE71D8">
      <w:r>
        <w:separator/>
      </w:r>
    </w:p>
  </w:footnote>
  <w:footnote w:type="continuationSeparator" w:id="0">
    <w:p w14:paraId="29985EA8" w14:textId="77777777" w:rsidR="0055264B" w:rsidRDefault="0055264B" w:rsidP="00FE71D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FACFB5" w14:textId="77777777" w:rsidR="00FE71D8" w:rsidRDefault="00FE71D8">
    <w:pPr>
      <w:pStyle w:val="Header"/>
    </w:pPr>
    <w:r>
      <w:rPr>
        <w:noProof/>
      </w:rPr>
      <w:drawing>
        <wp:anchor distT="0" distB="0" distL="114300" distR="114300" simplePos="0" relativeHeight="251659264" behindDoc="1" locked="1" layoutInCell="1" allowOverlap="1" wp14:anchorId="14D9F4FA" wp14:editId="0897E454">
          <wp:simplePos x="0" y="0"/>
          <wp:positionH relativeFrom="page">
            <wp:posOffset>-365760</wp:posOffset>
          </wp:positionH>
          <wp:positionV relativeFrom="page">
            <wp:posOffset>-228600</wp:posOffset>
          </wp:positionV>
          <wp:extent cx="8133080" cy="1052576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ZAL_107 - SOW Template_Page_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33080" cy="10525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1A39D0"/>
    <w:multiLevelType w:val="hybridMultilevel"/>
    <w:tmpl w:val="3FAE4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E837C2"/>
    <w:multiLevelType w:val="hybridMultilevel"/>
    <w:tmpl w:val="568E0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321"/>
    <w:rsid w:val="001B7157"/>
    <w:rsid w:val="00343CE6"/>
    <w:rsid w:val="00486AF5"/>
    <w:rsid w:val="005355FB"/>
    <w:rsid w:val="0055264B"/>
    <w:rsid w:val="006A0C79"/>
    <w:rsid w:val="00781321"/>
    <w:rsid w:val="008308A1"/>
    <w:rsid w:val="00865154"/>
    <w:rsid w:val="008916C6"/>
    <w:rsid w:val="00903DFE"/>
    <w:rsid w:val="00CD644A"/>
    <w:rsid w:val="00D230BA"/>
    <w:rsid w:val="00E336D1"/>
    <w:rsid w:val="00E56195"/>
    <w:rsid w:val="00EF6639"/>
    <w:rsid w:val="00FE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E53E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1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71D8"/>
  </w:style>
  <w:style w:type="paragraph" w:styleId="Footer">
    <w:name w:val="footer"/>
    <w:basedOn w:val="Normal"/>
    <w:link w:val="FooterChar"/>
    <w:uiPriority w:val="99"/>
    <w:unhideWhenUsed/>
    <w:rsid w:val="00FE71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71D8"/>
  </w:style>
  <w:style w:type="character" w:styleId="Hyperlink">
    <w:name w:val="Hyperlink"/>
    <w:basedOn w:val="DefaultParagraphFont"/>
    <w:uiPriority w:val="99"/>
    <w:unhideWhenUsed/>
    <w:rsid w:val="00FE71D8"/>
    <w:rPr>
      <w:color w:val="FFC000" w:themeColor="accent4"/>
      <w:u w:val="single"/>
    </w:rPr>
  </w:style>
  <w:style w:type="paragraph" w:styleId="ListParagraph">
    <w:name w:val="List Paragraph"/>
    <w:basedOn w:val="Normal"/>
    <w:uiPriority w:val="34"/>
    <w:qFormat/>
    <w:rsid w:val="00781321"/>
    <w:pPr>
      <w:ind w:left="720"/>
      <w:contextualSpacing/>
    </w:pPr>
  </w:style>
  <w:style w:type="character" w:customStyle="1" w:styleId="pln">
    <w:name w:val="pln"/>
    <w:basedOn w:val="DefaultParagraphFont"/>
    <w:rsid w:val="00E336D1"/>
  </w:style>
  <w:style w:type="character" w:customStyle="1" w:styleId="pun">
    <w:name w:val="pun"/>
    <w:basedOn w:val="DefaultParagraphFont"/>
    <w:rsid w:val="00E336D1"/>
  </w:style>
  <w:style w:type="character" w:customStyle="1" w:styleId="typ">
    <w:name w:val="typ"/>
    <w:basedOn w:val="DefaultParagraphFont"/>
    <w:rsid w:val="00E336D1"/>
  </w:style>
  <w:style w:type="character" w:customStyle="1" w:styleId="lit">
    <w:name w:val="lit"/>
    <w:basedOn w:val="DefaultParagraphFont"/>
    <w:rsid w:val="00E336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43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zaloni.com" TargetMode="External"/><Relationship Id="rId2" Type="http://schemas.openxmlformats.org/officeDocument/2006/relationships/hyperlink" Target="mailto:info@zaloni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agdish.saripella/Library/Group%20Containers/UBF8T346G9.Office/User%20Content.localized/Templates.localized/zaloni_narrow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zaloni_narrow_template.dotx</Template>
  <TotalTime>2</TotalTime>
  <Pages>2</Pages>
  <Words>73</Words>
  <Characters>421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Jagdish Saripella</dc:creator>
  <cp:keywords/>
  <dc:description/>
  <cp:lastModifiedBy>Jagdish Saripella</cp:lastModifiedBy>
  <cp:revision>2</cp:revision>
  <dcterms:created xsi:type="dcterms:W3CDTF">2017-10-13T15:11:00Z</dcterms:created>
  <dcterms:modified xsi:type="dcterms:W3CDTF">2017-10-13T15:11:00Z</dcterms:modified>
</cp:coreProperties>
</file>